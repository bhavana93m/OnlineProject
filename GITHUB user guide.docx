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519" w:rsidRPr="005C3141" w:rsidRDefault="00405C19" w:rsidP="00446F5C">
      <w:pPr>
        <w:pStyle w:val="CoverDateVersion"/>
        <w:rPr>
          <w:rFonts w:cs="Arial"/>
        </w:rPr>
      </w:pPr>
      <w:r w:rsidRPr="005C3141">
        <w:rPr>
          <w:rFonts w:cs="Arial"/>
          <w:noProof/>
        </w:rPr>
        <mc:AlternateContent>
          <mc:Choice Requires="wps">
            <w:drawing>
              <wp:anchor distT="0" distB="0" distL="114300" distR="114300" simplePos="0" relativeHeight="251658240" behindDoc="1" locked="0" layoutInCell="1" allowOverlap="1" wp14:anchorId="1466D7C2" wp14:editId="486FE3F3">
                <wp:simplePos x="0" y="0"/>
                <wp:positionH relativeFrom="column">
                  <wp:posOffset>-228600</wp:posOffset>
                </wp:positionH>
                <wp:positionV relativeFrom="page">
                  <wp:posOffset>2227742</wp:posOffset>
                </wp:positionV>
                <wp:extent cx="5403215" cy="3352800"/>
                <wp:effectExtent l="0" t="0" r="6985"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3352800"/>
                        </a:xfrm>
                        <a:prstGeom prst="rect">
                          <a:avLst/>
                        </a:prstGeom>
                        <a:solidFill>
                          <a:srgbClr val="0094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29E2" w:rsidRPr="00D37D9F" w:rsidRDefault="00D33406" w:rsidP="00641530">
                            <w:pPr>
                              <w:pStyle w:val="Title"/>
                              <w:spacing w:before="0" w:after="0" w:line="288" w:lineRule="auto"/>
                              <w:ind w:left="0"/>
                              <w:rPr>
                                <w:rFonts w:ascii="Arial" w:hAnsi="Arial" w:cs="Arial"/>
                                <w:sz w:val="72"/>
                              </w:rPr>
                            </w:pPr>
                            <w:r>
                              <w:rPr>
                                <w:rFonts w:ascii="Arial" w:hAnsi="Arial" w:cs="Arial"/>
                                <w:sz w:val="72"/>
                              </w:rPr>
                              <w:t xml:space="preserve">GITHUB </w:t>
                            </w:r>
                            <w:r w:rsidR="00795D64">
                              <w:rPr>
                                <w:rFonts w:ascii="Arial" w:hAnsi="Arial" w:cs="Arial"/>
                                <w:sz w:val="72"/>
                              </w:rPr>
                              <w:t>User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6D7C2" id="_x0000_t202" coordsize="21600,21600" o:spt="202" path="m,l,21600r21600,l21600,xe">
                <v:stroke joinstyle="miter"/>
                <v:path gradientshapeok="t" o:connecttype="rect"/>
              </v:shapetype>
              <v:shape id="Text Box 5" o:spid="_x0000_s1026" type="#_x0000_t202" style="position:absolute;left:0;text-align:left;margin-left:-18pt;margin-top:175.4pt;width:425.45pt;height:2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" fillcolor="#0094d7" stroked="f">
                <v:textbox>
                  <w:txbxContent>
                    <w:p w:rsidR="005029E2" w:rsidRPr="00D37D9F" w:rsidRDefault="00D33406" w:rsidP="00641530">
                      <w:pPr>
                        <w:pStyle w:val="Title"/>
                        <w:spacing w:before="0" w:after="0" w:line="288" w:lineRule="auto"/>
                        <w:ind w:left="0"/>
                        <w:rPr>
                          <w:rFonts w:ascii="Arial" w:hAnsi="Arial" w:cs="Arial"/>
                          <w:sz w:val="72"/>
                        </w:rPr>
                      </w:pPr>
                      <w:r>
                        <w:rPr>
                          <w:rFonts w:ascii="Arial" w:hAnsi="Arial" w:cs="Arial"/>
                          <w:sz w:val="72"/>
                        </w:rPr>
                        <w:t xml:space="preserve">GITHUB </w:t>
                      </w:r>
                      <w:r w:rsidR="00795D64">
                        <w:rPr>
                          <w:rFonts w:ascii="Arial" w:hAnsi="Arial" w:cs="Arial"/>
                          <w:sz w:val="72"/>
                        </w:rPr>
                        <w:t>User Guide</w:t>
                      </w:r>
                    </w:p>
                  </w:txbxContent>
                </v:textbox>
                <w10:wrap anchory="page"/>
              </v:shape>
            </w:pict>
          </mc:Fallback>
        </mc:AlternateContent>
      </w:r>
    </w:p>
    <w:p w:rsidR="001660C0" w:rsidRPr="005C3141" w:rsidRDefault="001660C0" w:rsidP="00E54D08">
      <w:pPr>
        <w:pStyle w:val="CoverDateVersion"/>
        <w:jc w:val="center"/>
        <w:rPr>
          <w:rFonts w:cs="Arial"/>
        </w:rPr>
      </w:pPr>
    </w:p>
    <w:p w:rsidR="008227E9" w:rsidRPr="005C3141" w:rsidRDefault="00405C19" w:rsidP="00446F5C">
      <w:pPr>
        <w:pStyle w:val="CoverDateVersion"/>
        <w:rPr>
          <w:rFonts w:cs="Arial"/>
        </w:rPr>
      </w:pPr>
      <w:r w:rsidRPr="005C3141">
        <w:rPr>
          <w:rFonts w:cs="Arial"/>
          <w:noProof/>
        </w:rPr>
        <mc:AlternateContent>
          <mc:Choice Requires="wps">
            <w:drawing>
              <wp:anchor distT="0" distB="0" distL="114300" distR="114300" simplePos="0" relativeHeight="251656192" behindDoc="1" locked="0" layoutInCell="1" allowOverlap="1" wp14:anchorId="48CEC8A9" wp14:editId="3FF4DB27">
                <wp:simplePos x="0" y="0"/>
                <wp:positionH relativeFrom="column">
                  <wp:posOffset>5017135</wp:posOffset>
                </wp:positionH>
                <wp:positionV relativeFrom="page">
                  <wp:posOffset>2247900</wp:posOffset>
                </wp:positionV>
                <wp:extent cx="1269365" cy="5080"/>
                <wp:effectExtent l="0" t="0" r="26035" b="3302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9365" cy="5080"/>
                        </a:xfrm>
                        <a:prstGeom prst="line">
                          <a:avLst/>
                        </a:prstGeom>
                        <a:noFill/>
                        <a:ln w="9525">
                          <a:solidFill>
                            <a:srgbClr val="1A85D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613D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95.05pt,177pt" to="495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" strokecolor="#1a85d6">
                <w10:wrap anchory="page"/>
              </v:line>
            </w:pict>
          </mc:Fallback>
        </mc:AlternateContent>
      </w:r>
      <w:r w:rsidRPr="005C3141">
        <w:rPr>
          <w:rFonts w:cs="Arial"/>
          <w:noProof/>
        </w:rPr>
        <mc:AlternateContent>
          <mc:Choice Requires="wps">
            <w:drawing>
              <wp:anchor distT="0" distB="0" distL="114300" distR="114300" simplePos="0" relativeHeight="251655168" behindDoc="1" locked="0" layoutInCell="1" allowOverlap="1" wp14:anchorId="19FBF259" wp14:editId="718D05CA">
                <wp:simplePos x="0" y="0"/>
                <wp:positionH relativeFrom="column">
                  <wp:posOffset>-8890</wp:posOffset>
                </wp:positionH>
                <wp:positionV relativeFrom="page">
                  <wp:posOffset>1914525</wp:posOffset>
                </wp:positionV>
                <wp:extent cx="5183505" cy="391160"/>
                <wp:effectExtent l="0" t="0" r="0" b="8890"/>
                <wp:wrapNone/>
                <wp:docPr id="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3505" cy="391160"/>
                        </a:xfrm>
                        <a:custGeom>
                          <a:avLst/>
                          <a:gdLst>
                            <a:gd name="T0" fmla="*/ 7447 w 7447"/>
                            <a:gd name="T1" fmla="*/ 4 h 492"/>
                            <a:gd name="T2" fmla="*/ 7447 w 7447"/>
                            <a:gd name="T3" fmla="*/ 490 h 492"/>
                            <a:gd name="T4" fmla="*/ 8 w 7447"/>
                            <a:gd name="T5" fmla="*/ 492 h 492"/>
                            <a:gd name="T6" fmla="*/ 8 w 7447"/>
                            <a:gd name="T7" fmla="*/ 379 h 492"/>
                            <a:gd name="T8" fmla="*/ 23 w 7447"/>
                            <a:gd name="T9" fmla="*/ 244 h 492"/>
                            <a:gd name="T10" fmla="*/ 163 w 7447"/>
                            <a:gd name="T11" fmla="*/ 68 h 492"/>
                            <a:gd name="T12" fmla="*/ 408 w 7447"/>
                            <a:gd name="T13" fmla="*/ 4 h 492"/>
                            <a:gd name="T14" fmla="*/ 7447 w 7447"/>
                            <a:gd name="T15" fmla="*/ 4 h 4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47" h="492">
                              <a:moveTo>
                                <a:pt x="7447" y="4"/>
                              </a:moveTo>
                              <a:lnTo>
                                <a:pt x="7447" y="490"/>
                              </a:lnTo>
                              <a:lnTo>
                                <a:pt x="8" y="492"/>
                              </a:lnTo>
                              <a:cubicBezTo>
                                <a:pt x="4" y="458"/>
                                <a:pt x="12" y="428"/>
                                <a:pt x="8" y="379"/>
                              </a:cubicBezTo>
                              <a:cubicBezTo>
                                <a:pt x="8" y="330"/>
                                <a:pt x="0" y="296"/>
                                <a:pt x="23" y="244"/>
                              </a:cubicBezTo>
                              <a:cubicBezTo>
                                <a:pt x="46" y="175"/>
                                <a:pt x="98" y="109"/>
                                <a:pt x="163" y="68"/>
                              </a:cubicBezTo>
                              <a:cubicBezTo>
                                <a:pt x="226" y="27"/>
                                <a:pt x="274" y="8"/>
                                <a:pt x="408" y="4"/>
                              </a:cubicBezTo>
                              <a:cubicBezTo>
                                <a:pt x="543" y="0"/>
                                <a:pt x="7447" y="4"/>
                                <a:pt x="7447" y="4"/>
                              </a:cubicBezTo>
                              <a:close/>
                            </a:path>
                          </a:pathLst>
                        </a:custGeom>
                        <a:solidFill>
                          <a:srgbClr val="99CC00"/>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69E53" id="Freeform 2" o:spid="_x0000_s1026" style="position:absolute;margin-left:-.7pt;margin-top:150.75pt;width:408.15pt;height: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744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" path="m7447,4r,486l8,492c4,458,12,428,8,379,8,330,,296,23,244,46,175,98,109,163,68,226,27,274,8,408,4,543,,7447,4,7447,4xe" fillcolor="#9c0" stroked="f" strokecolor="white" strokeweight="1pt">
                <v:shadow color="black"/>
                <v:path arrowok="t" o:connecttype="custom" o:connectlocs="5183505,3180;5183505,389570;5568,391160;5568,301320;16009,193990;113457,54063;283990,3180;5183505,3180" o:connectangles="0,0,0,0,0,0,0,0"/>
                <w10:wrap anchory="page"/>
              </v:shape>
            </w:pict>
          </mc:Fallback>
        </mc:AlternateContent>
      </w:r>
      <w:r w:rsidRPr="005C3141">
        <w:rPr>
          <w:rFonts w:cs="Arial"/>
          <w:noProof/>
        </w:rPr>
        <mc:AlternateContent>
          <mc:Choice Requires="wps">
            <w:drawing>
              <wp:anchor distT="0" distB="0" distL="114300" distR="114300" simplePos="0" relativeHeight="251659264" behindDoc="1" locked="0" layoutInCell="1" allowOverlap="1" wp14:anchorId="0AA98C42" wp14:editId="25766944">
                <wp:simplePos x="0" y="0"/>
                <wp:positionH relativeFrom="column">
                  <wp:posOffset>123825</wp:posOffset>
                </wp:positionH>
                <wp:positionV relativeFrom="page">
                  <wp:posOffset>1942465</wp:posOffset>
                </wp:positionV>
                <wp:extent cx="4343400" cy="257175"/>
                <wp:effectExtent l="0" t="0" r="0" b="952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57175"/>
                        </a:xfrm>
                        <a:prstGeom prst="rect">
                          <a:avLst/>
                        </a:prstGeom>
                        <a:noFill/>
                        <a:ln>
                          <a:noFill/>
                        </a:ln>
                        <a:effectLst/>
                        <a:extLst>
                          <a:ext uri="{909E8E84-426E-40DD-AFC4-6F175D3DCCD1}">
                            <a14:hiddenFill xmlns:a14="http://schemas.microsoft.com/office/drawing/2010/main">
                              <a:solidFill>
                                <a:srgbClr val="3399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D45448" w:rsidRPr="00610E5A" w:rsidRDefault="00D45448" w:rsidP="00005E98">
                            <w:pPr>
                              <w:pStyle w:val="Subtitle"/>
                            </w:pPr>
                          </w:p>
                        </w:txbxContent>
                      </wps:txbx>
                      <wps:bodyPr rot="0" vert="horz" wrap="square" lIns="90488" tIns="44450" rIns="90488" bIns="4445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98C42" id="Rectangle 6" o:spid="_x0000_s1027" style="position:absolute;left:0;text-align:left;margin-left:9.75pt;margin-top:152.95pt;width:342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" filled="f" fillcolor="#39f" stroked="f" strokecolor="white" strokeweight="1pt">
                <v:textbox inset="2.51356mm,3.5pt,2.51356mm,3.5pt">
                  <w:txbxContent>
                    <w:p w:rsidR="00D45448" w:rsidRPr="00610E5A" w:rsidRDefault="00D45448" w:rsidP="00005E98">
                      <w:pPr>
                        <w:pStyle w:val="Subtitle"/>
                      </w:pPr>
                    </w:p>
                  </w:txbxContent>
                </v:textbox>
                <w10:wrap anchory="page"/>
              </v:rect>
            </w:pict>
          </mc:Fallback>
        </mc:AlternateContent>
      </w:r>
      <w:r w:rsidRPr="005C3141">
        <w:rPr>
          <w:rFonts w:cs="Arial"/>
          <w:noProof/>
        </w:rPr>
        <mc:AlternateContent>
          <mc:Choice Requires="wpg">
            <w:drawing>
              <wp:anchor distT="0" distB="0" distL="114300" distR="114300" simplePos="0" relativeHeight="251660288" behindDoc="1" locked="0" layoutInCell="1" allowOverlap="1" wp14:anchorId="6189D237" wp14:editId="7F527C31">
                <wp:simplePos x="0" y="0"/>
                <wp:positionH relativeFrom="column">
                  <wp:posOffset>4991735</wp:posOffset>
                </wp:positionH>
                <wp:positionV relativeFrom="paragraph">
                  <wp:posOffset>-4398010</wp:posOffset>
                </wp:positionV>
                <wp:extent cx="2333625" cy="9669145"/>
                <wp:effectExtent l="0" t="0" r="0" b="8255"/>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3625" cy="9669145"/>
                          <a:chOff x="9301" y="631"/>
                          <a:chExt cx="3675" cy="15227"/>
                        </a:xfrm>
                      </wpg:grpSpPr>
                      <pic:pic xmlns:pic="http://schemas.openxmlformats.org/drawingml/2006/picture">
                        <pic:nvPicPr>
                          <pic:cNvPr id="3" name="Picture 8" descr="bcbsa"/>
                          <pic:cNvPicPr>
                            <a:picLocks noChangeAspect="1" noChangeArrowheads="1"/>
                          </pic:cNvPicPr>
                        </pic:nvPicPr>
                        <pic:blipFill>
                          <a:blip r:embed="rId8" cstate="print">
                            <a:extLst>
                              <a:ext uri="{28A0092B-C50C-407E-A947-70E740481C1C}">
                                <a14:useLocalDpi xmlns:a14="http://schemas.microsoft.com/office/drawing/2010/main" val="0"/>
                              </a:ext>
                            </a:extLst>
                          </a:blip>
                          <a:srcRect l="-6509" t="-9677" r="-1775" b="-10558"/>
                          <a:stretch>
                            <a:fillRect/>
                          </a:stretch>
                        </pic:blipFill>
                        <pic:spPr bwMode="auto">
                          <a:xfrm>
                            <a:off x="9505" y="631"/>
                            <a:ext cx="2355" cy="1757"/>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9"/>
                        <wpg:cNvGrpSpPr>
                          <a:grpSpLocks/>
                        </wpg:cNvGrpSpPr>
                        <wpg:grpSpPr bwMode="auto">
                          <a:xfrm>
                            <a:off x="9301" y="14818"/>
                            <a:ext cx="3675" cy="1040"/>
                            <a:chOff x="9301" y="14814"/>
                            <a:chExt cx="3675" cy="1040"/>
                          </a:xfrm>
                        </wpg:grpSpPr>
                        <wps:wsp>
                          <wps:cNvPr id="5" name="Text Box 10"/>
                          <wps:cNvSpPr txBox="1">
                            <a:spLocks noChangeArrowheads="1"/>
                          </wps:cNvSpPr>
                          <wps:spPr bwMode="auto">
                            <a:xfrm>
                              <a:off x="9301" y="14814"/>
                              <a:ext cx="367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5448" w:rsidRPr="00557F57" w:rsidRDefault="00D45448" w:rsidP="005D73CC"/>
                            </w:txbxContent>
                          </wps:txbx>
                          <wps:bodyPr rot="0" vert="horz" wrap="square" lIns="91440" tIns="45720" rIns="91440" bIns="45720" anchor="t" anchorCtr="0" upright="1">
                            <a:noAutofit/>
                          </wps:bodyPr>
                        </wps:wsp>
                        <wps:wsp>
                          <wps:cNvPr id="6" name="Rectangle 11"/>
                          <wps:cNvSpPr>
                            <a:spLocks noChangeArrowheads="1"/>
                          </wps:cNvSpPr>
                          <wps:spPr bwMode="auto">
                            <a:xfrm>
                              <a:off x="9445" y="15390"/>
                              <a:ext cx="2802" cy="464"/>
                            </a:xfrm>
                            <a:prstGeom prst="rect">
                              <a:avLst/>
                            </a:prstGeom>
                            <a:solidFill>
                              <a:srgbClr val="009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89D237" id="Group 7" o:spid="_x0000_s1028" style="position:absolute;left:0;text-align:left;margin-left:393.05pt;margin-top:-346.3pt;width:183.75pt;height:761.35pt;z-index:-251656192" coordorigin="9301,631" coordsize="3675,15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bcbsa" style="position:absolute;left:9505;top:631;width:2355;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">
                  <v:imagedata r:id="rId9" o:title="bcbsa" croptop="-6342f" cropbottom="-6919f" cropleft="-4266f" cropright="-1163f"/>
                </v:shape>
                <v:group id="Group 9" o:spid="_x0000_s1030" style="position:absolute;left:9301;top:14818;width:3675;height:1040" coordorigin="9301,14814" coordsize="367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10" o:spid="_x0000_s1031" type="#_x0000_t202" style="position:absolute;left:9301;top:14814;width:367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D45448" w:rsidRPr="00557F57" w:rsidRDefault="00D45448" w:rsidP="005D73CC"/>
                      </w:txbxContent>
                    </v:textbox>
                  </v:shape>
                  <v:rect id="Rectangle 11" o:spid="_x0000_s1032" style="position:absolute;left:9445;top:15390;width:280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" fillcolor="#0094d7" stroked="f"/>
                </v:group>
              </v:group>
            </w:pict>
          </mc:Fallback>
        </mc:AlternateContent>
      </w:r>
    </w:p>
    <w:p w:rsidR="00462CF6" w:rsidRPr="005C3141" w:rsidRDefault="00462CF6" w:rsidP="00446F5C">
      <w:pPr>
        <w:pStyle w:val="CoverDateVersion"/>
        <w:rPr>
          <w:rFonts w:cs="Arial"/>
        </w:rPr>
      </w:pPr>
    </w:p>
    <w:p w:rsidR="005704F1" w:rsidRPr="005C3141" w:rsidRDefault="005704F1" w:rsidP="005704F1">
      <w:pPr>
        <w:rPr>
          <w:rFonts w:cs="Arial"/>
        </w:rPr>
      </w:pPr>
    </w:p>
    <w:p w:rsidR="003F2B46" w:rsidRPr="005C3141" w:rsidRDefault="003F2B46" w:rsidP="005704F1">
      <w:pPr>
        <w:pStyle w:val="CoverDateVersion"/>
        <w:rPr>
          <w:rFonts w:cs="Arial"/>
        </w:rPr>
      </w:pPr>
    </w:p>
    <w:p w:rsidR="003F2B46" w:rsidRPr="005C3141" w:rsidRDefault="003F2B46" w:rsidP="003F2B46">
      <w:pPr>
        <w:rPr>
          <w:rFonts w:cs="Arial"/>
        </w:rPr>
      </w:pPr>
    </w:p>
    <w:p w:rsidR="003F2B46" w:rsidRPr="005C3141" w:rsidRDefault="003F2B46" w:rsidP="003F2B46">
      <w:pPr>
        <w:tabs>
          <w:tab w:val="left" w:pos="2790"/>
        </w:tabs>
        <w:rPr>
          <w:rFonts w:cs="Arial"/>
        </w:rPr>
      </w:pPr>
      <w:r w:rsidRPr="005C3141">
        <w:rPr>
          <w:rFonts w:cs="Arial"/>
        </w:rPr>
        <w:tab/>
      </w:r>
    </w:p>
    <w:p w:rsidR="003F2B46" w:rsidRPr="005C3141" w:rsidRDefault="003F2B46" w:rsidP="003F2B46">
      <w:pPr>
        <w:rPr>
          <w:rFonts w:cs="Arial"/>
        </w:rPr>
      </w:pPr>
    </w:p>
    <w:p w:rsidR="005704F1" w:rsidRPr="005C3141" w:rsidRDefault="005704F1" w:rsidP="003F2B46">
      <w:pPr>
        <w:rPr>
          <w:rFonts w:cs="Arial"/>
        </w:rPr>
        <w:sectPr w:rsidR="005704F1" w:rsidRPr="005C3141" w:rsidSect="00FF6569">
          <w:headerReference w:type="default" r:id="rId10"/>
          <w:footerReference w:type="default" r:id="rId11"/>
          <w:headerReference w:type="first" r:id="rId12"/>
          <w:pgSz w:w="12240" w:h="15840" w:code="1"/>
          <w:pgMar w:top="1440" w:right="1440" w:bottom="720" w:left="1440" w:header="7200" w:footer="720" w:gutter="0"/>
          <w:cols w:space="720"/>
          <w:titlePg/>
        </w:sectPr>
      </w:pPr>
    </w:p>
    <w:p w:rsidR="005704F1" w:rsidRPr="005C3141" w:rsidRDefault="005704F1" w:rsidP="005704F1">
      <w:pPr>
        <w:pStyle w:val="TOCHeading"/>
        <w:rPr>
          <w:rFonts w:cs="Arial"/>
          <w:sz w:val="22"/>
          <w:szCs w:val="22"/>
        </w:rPr>
      </w:pPr>
      <w:r w:rsidRPr="005C3141">
        <w:rPr>
          <w:rFonts w:cs="Arial"/>
          <w:sz w:val="22"/>
          <w:szCs w:val="22"/>
        </w:rPr>
        <w:lastRenderedPageBreak/>
        <w:t>Table of Contents</w:t>
      </w:r>
    </w:p>
    <w:p w:rsidR="00000EAF" w:rsidRDefault="00574CD0">
      <w:pPr>
        <w:pStyle w:val="TOC1"/>
        <w:rPr>
          <w:rFonts w:asciiTheme="minorHAnsi" w:eastAsiaTheme="minorEastAsia" w:hAnsiTheme="minorHAnsi" w:cstheme="minorBidi"/>
          <w:noProof/>
        </w:rPr>
      </w:pPr>
      <w:r w:rsidRPr="005C3141">
        <w:rPr>
          <w:rFonts w:cs="Arial"/>
        </w:rPr>
        <w:fldChar w:fldCharType="begin"/>
      </w:r>
      <w:r w:rsidR="00B9210F" w:rsidRPr="005C3141">
        <w:rPr>
          <w:rFonts w:cs="Arial"/>
        </w:rPr>
        <w:instrText xml:space="preserve"> TOC \o "1-3" \h \z \u </w:instrText>
      </w:r>
      <w:r w:rsidRPr="005C3141">
        <w:rPr>
          <w:rFonts w:cs="Arial"/>
        </w:rPr>
        <w:fldChar w:fldCharType="separate"/>
      </w:r>
      <w:hyperlink w:anchor="_Toc526503969" w:history="1">
        <w:r w:rsidR="00000EAF" w:rsidRPr="000F1A4F">
          <w:rPr>
            <w:rStyle w:val="Hyperlink"/>
            <w:rFonts w:cs="Arial"/>
            <w:noProof/>
          </w:rPr>
          <w:t>1.</w:t>
        </w:r>
        <w:r w:rsidR="00000EAF">
          <w:rPr>
            <w:rFonts w:asciiTheme="minorHAnsi" w:eastAsiaTheme="minorEastAsia" w:hAnsiTheme="minorHAnsi" w:cstheme="minorBidi"/>
            <w:noProof/>
          </w:rPr>
          <w:tab/>
        </w:r>
        <w:r w:rsidR="00000EAF" w:rsidRPr="000F1A4F">
          <w:rPr>
            <w:rStyle w:val="Hyperlink"/>
            <w:rFonts w:cs="Arial"/>
            <w:noProof/>
          </w:rPr>
          <w:t>Introduction</w:t>
        </w:r>
        <w:r w:rsidR="00000EAF">
          <w:rPr>
            <w:noProof/>
            <w:webHidden/>
          </w:rPr>
          <w:tab/>
        </w:r>
        <w:r w:rsidR="00000EAF">
          <w:rPr>
            <w:noProof/>
            <w:webHidden/>
          </w:rPr>
          <w:fldChar w:fldCharType="begin"/>
        </w:r>
        <w:r w:rsidR="00000EAF">
          <w:rPr>
            <w:noProof/>
            <w:webHidden/>
          </w:rPr>
          <w:instrText xml:space="preserve"> PAGEREF _Toc526503969 \h </w:instrText>
        </w:r>
        <w:r w:rsidR="00000EAF">
          <w:rPr>
            <w:noProof/>
            <w:webHidden/>
          </w:rPr>
        </w:r>
        <w:r w:rsidR="00000EAF">
          <w:rPr>
            <w:noProof/>
            <w:webHidden/>
          </w:rPr>
          <w:fldChar w:fldCharType="separate"/>
        </w:r>
        <w:r w:rsidR="00000EAF">
          <w:rPr>
            <w:noProof/>
            <w:webHidden/>
          </w:rPr>
          <w:t>4</w:t>
        </w:r>
        <w:r w:rsidR="00000EAF">
          <w:rPr>
            <w:noProof/>
            <w:webHidden/>
          </w:rPr>
          <w:fldChar w:fldCharType="end"/>
        </w:r>
      </w:hyperlink>
    </w:p>
    <w:p w:rsidR="00000EAF" w:rsidRDefault="00872D23">
      <w:pPr>
        <w:pStyle w:val="TOC1"/>
        <w:rPr>
          <w:rFonts w:asciiTheme="minorHAnsi" w:eastAsiaTheme="minorEastAsia" w:hAnsiTheme="minorHAnsi" w:cstheme="minorBidi"/>
          <w:noProof/>
        </w:rPr>
      </w:pPr>
      <w:hyperlink w:anchor="_Toc526503970" w:history="1">
        <w:r w:rsidR="00000EAF" w:rsidRPr="000F1A4F">
          <w:rPr>
            <w:rStyle w:val="Hyperlink"/>
            <w:rFonts w:cs="Arial"/>
            <w:noProof/>
          </w:rPr>
          <w:t>2.</w:t>
        </w:r>
        <w:r w:rsidR="00000EAF">
          <w:rPr>
            <w:rFonts w:asciiTheme="minorHAnsi" w:eastAsiaTheme="minorEastAsia" w:hAnsiTheme="minorHAnsi" w:cstheme="minorBidi"/>
            <w:noProof/>
          </w:rPr>
          <w:tab/>
        </w:r>
        <w:r w:rsidR="00000EAF" w:rsidRPr="000F1A4F">
          <w:rPr>
            <w:rStyle w:val="Hyperlink"/>
            <w:rFonts w:cs="Arial"/>
            <w:noProof/>
          </w:rPr>
          <w:t>GITHUB Account setup</w:t>
        </w:r>
        <w:r w:rsidR="00000EAF">
          <w:rPr>
            <w:noProof/>
            <w:webHidden/>
          </w:rPr>
          <w:tab/>
        </w:r>
        <w:r w:rsidR="00000EAF">
          <w:rPr>
            <w:noProof/>
            <w:webHidden/>
          </w:rPr>
          <w:fldChar w:fldCharType="begin"/>
        </w:r>
        <w:r w:rsidR="00000EAF">
          <w:rPr>
            <w:noProof/>
            <w:webHidden/>
          </w:rPr>
          <w:instrText xml:space="preserve"> PAGEREF _Toc526503970 \h </w:instrText>
        </w:r>
        <w:r w:rsidR="00000EAF">
          <w:rPr>
            <w:noProof/>
            <w:webHidden/>
          </w:rPr>
        </w:r>
        <w:r w:rsidR="00000EAF">
          <w:rPr>
            <w:noProof/>
            <w:webHidden/>
          </w:rPr>
          <w:fldChar w:fldCharType="separate"/>
        </w:r>
        <w:r w:rsidR="00000EAF">
          <w:rPr>
            <w:noProof/>
            <w:webHidden/>
          </w:rPr>
          <w:t>4</w:t>
        </w:r>
        <w:r w:rsidR="00000EAF">
          <w:rPr>
            <w:noProof/>
            <w:webHidden/>
          </w:rPr>
          <w:fldChar w:fldCharType="end"/>
        </w:r>
      </w:hyperlink>
    </w:p>
    <w:p w:rsidR="00000EAF" w:rsidRDefault="00872D23">
      <w:pPr>
        <w:pStyle w:val="TOC1"/>
        <w:rPr>
          <w:rFonts w:asciiTheme="minorHAnsi" w:eastAsiaTheme="minorEastAsia" w:hAnsiTheme="minorHAnsi" w:cstheme="minorBidi"/>
          <w:noProof/>
        </w:rPr>
      </w:pPr>
      <w:hyperlink w:anchor="_Toc526503971" w:history="1">
        <w:r w:rsidR="00000EAF" w:rsidRPr="000F1A4F">
          <w:rPr>
            <w:rStyle w:val="Hyperlink"/>
            <w:rFonts w:cs="Arial"/>
            <w:noProof/>
          </w:rPr>
          <w:t>3.</w:t>
        </w:r>
        <w:r w:rsidR="00000EAF">
          <w:rPr>
            <w:rFonts w:asciiTheme="minorHAnsi" w:eastAsiaTheme="minorEastAsia" w:hAnsiTheme="minorHAnsi" w:cstheme="minorBidi"/>
            <w:noProof/>
          </w:rPr>
          <w:tab/>
        </w:r>
        <w:r w:rsidR="00000EAF" w:rsidRPr="000F1A4F">
          <w:rPr>
            <w:rStyle w:val="Hyperlink"/>
            <w:rFonts w:cs="Arial"/>
            <w:noProof/>
          </w:rPr>
          <w:t>Creating Repositories</w:t>
        </w:r>
        <w:r w:rsidR="00000EAF">
          <w:rPr>
            <w:noProof/>
            <w:webHidden/>
          </w:rPr>
          <w:tab/>
        </w:r>
        <w:r w:rsidR="00000EAF">
          <w:rPr>
            <w:noProof/>
            <w:webHidden/>
          </w:rPr>
          <w:fldChar w:fldCharType="begin"/>
        </w:r>
        <w:r w:rsidR="00000EAF">
          <w:rPr>
            <w:noProof/>
            <w:webHidden/>
          </w:rPr>
          <w:instrText xml:space="preserve"> PAGEREF _Toc526503971 \h </w:instrText>
        </w:r>
        <w:r w:rsidR="00000EAF">
          <w:rPr>
            <w:noProof/>
            <w:webHidden/>
          </w:rPr>
        </w:r>
        <w:r w:rsidR="00000EAF">
          <w:rPr>
            <w:noProof/>
            <w:webHidden/>
          </w:rPr>
          <w:fldChar w:fldCharType="separate"/>
        </w:r>
        <w:r w:rsidR="00000EAF">
          <w:rPr>
            <w:noProof/>
            <w:webHidden/>
          </w:rPr>
          <w:t>5</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72" w:history="1">
        <w:r w:rsidR="00000EAF" w:rsidRPr="000F1A4F">
          <w:rPr>
            <w:rStyle w:val="Hyperlink"/>
            <w:noProof/>
          </w:rPr>
          <w:t>3.1</w:t>
        </w:r>
        <w:r w:rsidR="00000EAF">
          <w:rPr>
            <w:rFonts w:asciiTheme="minorHAnsi" w:eastAsiaTheme="minorEastAsia" w:hAnsiTheme="minorHAnsi" w:cstheme="minorBidi"/>
            <w:noProof/>
          </w:rPr>
          <w:tab/>
        </w:r>
        <w:r w:rsidR="00000EAF" w:rsidRPr="000F1A4F">
          <w:rPr>
            <w:rStyle w:val="Hyperlink"/>
            <w:rFonts w:cs="Arial"/>
            <w:noProof/>
          </w:rPr>
          <w:t>Creating a new repository</w:t>
        </w:r>
        <w:r w:rsidR="00000EAF">
          <w:rPr>
            <w:noProof/>
            <w:webHidden/>
          </w:rPr>
          <w:tab/>
        </w:r>
        <w:r w:rsidR="00000EAF">
          <w:rPr>
            <w:noProof/>
            <w:webHidden/>
          </w:rPr>
          <w:fldChar w:fldCharType="begin"/>
        </w:r>
        <w:r w:rsidR="00000EAF">
          <w:rPr>
            <w:noProof/>
            <w:webHidden/>
          </w:rPr>
          <w:instrText xml:space="preserve"> PAGEREF _Toc526503972 \h </w:instrText>
        </w:r>
        <w:r w:rsidR="00000EAF">
          <w:rPr>
            <w:noProof/>
            <w:webHidden/>
          </w:rPr>
        </w:r>
        <w:r w:rsidR="00000EAF">
          <w:rPr>
            <w:noProof/>
            <w:webHidden/>
          </w:rPr>
          <w:fldChar w:fldCharType="separate"/>
        </w:r>
        <w:r w:rsidR="00000EAF">
          <w:rPr>
            <w:noProof/>
            <w:webHidden/>
          </w:rPr>
          <w:t>5</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73" w:history="1">
        <w:r w:rsidR="00000EAF" w:rsidRPr="000F1A4F">
          <w:rPr>
            <w:rStyle w:val="Hyperlink"/>
            <w:noProof/>
          </w:rPr>
          <w:t>3.2</w:t>
        </w:r>
        <w:r w:rsidR="00000EAF">
          <w:rPr>
            <w:rFonts w:asciiTheme="minorHAnsi" w:eastAsiaTheme="minorEastAsia" w:hAnsiTheme="minorHAnsi" w:cstheme="minorBidi"/>
            <w:noProof/>
          </w:rPr>
          <w:tab/>
        </w:r>
        <w:r w:rsidR="00000EAF" w:rsidRPr="000F1A4F">
          <w:rPr>
            <w:rStyle w:val="Hyperlink"/>
            <w:rFonts w:cs="Arial"/>
            <w:noProof/>
          </w:rPr>
          <w:t>Adding an existing local project to GitHub</w:t>
        </w:r>
        <w:r w:rsidR="00000EAF">
          <w:rPr>
            <w:noProof/>
            <w:webHidden/>
          </w:rPr>
          <w:tab/>
        </w:r>
        <w:r w:rsidR="00000EAF">
          <w:rPr>
            <w:noProof/>
            <w:webHidden/>
          </w:rPr>
          <w:fldChar w:fldCharType="begin"/>
        </w:r>
        <w:r w:rsidR="00000EAF">
          <w:rPr>
            <w:noProof/>
            <w:webHidden/>
          </w:rPr>
          <w:instrText xml:space="preserve"> PAGEREF _Toc526503973 \h </w:instrText>
        </w:r>
        <w:r w:rsidR="00000EAF">
          <w:rPr>
            <w:noProof/>
            <w:webHidden/>
          </w:rPr>
        </w:r>
        <w:r w:rsidR="00000EAF">
          <w:rPr>
            <w:noProof/>
            <w:webHidden/>
          </w:rPr>
          <w:fldChar w:fldCharType="separate"/>
        </w:r>
        <w:r w:rsidR="00000EAF">
          <w:rPr>
            <w:noProof/>
            <w:webHidden/>
          </w:rPr>
          <w:t>5</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74" w:history="1">
        <w:r w:rsidR="00000EAF" w:rsidRPr="000F1A4F">
          <w:rPr>
            <w:rStyle w:val="Hyperlink"/>
            <w:noProof/>
          </w:rPr>
          <w:t>3.3</w:t>
        </w:r>
        <w:r w:rsidR="00000EAF">
          <w:rPr>
            <w:rFonts w:asciiTheme="minorHAnsi" w:eastAsiaTheme="minorEastAsia" w:hAnsiTheme="minorHAnsi" w:cstheme="minorBidi"/>
            <w:noProof/>
          </w:rPr>
          <w:tab/>
        </w:r>
        <w:r w:rsidR="00000EAF" w:rsidRPr="000F1A4F">
          <w:rPr>
            <w:rStyle w:val="Hyperlink"/>
            <w:rFonts w:cs="Arial"/>
            <w:noProof/>
          </w:rPr>
          <w:t>Cloning a repository</w:t>
        </w:r>
        <w:r w:rsidR="00000EAF">
          <w:rPr>
            <w:noProof/>
            <w:webHidden/>
          </w:rPr>
          <w:tab/>
        </w:r>
        <w:r w:rsidR="00000EAF">
          <w:rPr>
            <w:noProof/>
            <w:webHidden/>
          </w:rPr>
          <w:fldChar w:fldCharType="begin"/>
        </w:r>
        <w:r w:rsidR="00000EAF">
          <w:rPr>
            <w:noProof/>
            <w:webHidden/>
          </w:rPr>
          <w:instrText xml:space="preserve"> PAGEREF _Toc526503974 \h </w:instrText>
        </w:r>
        <w:r w:rsidR="00000EAF">
          <w:rPr>
            <w:noProof/>
            <w:webHidden/>
          </w:rPr>
        </w:r>
        <w:r w:rsidR="00000EAF">
          <w:rPr>
            <w:noProof/>
            <w:webHidden/>
          </w:rPr>
          <w:fldChar w:fldCharType="separate"/>
        </w:r>
        <w:r w:rsidR="00000EAF">
          <w:rPr>
            <w:noProof/>
            <w:webHidden/>
          </w:rPr>
          <w:t>7</w:t>
        </w:r>
        <w:r w:rsidR="00000EAF">
          <w:rPr>
            <w:noProof/>
            <w:webHidden/>
          </w:rPr>
          <w:fldChar w:fldCharType="end"/>
        </w:r>
      </w:hyperlink>
    </w:p>
    <w:p w:rsidR="00000EAF" w:rsidRDefault="00872D23">
      <w:pPr>
        <w:pStyle w:val="TOC1"/>
        <w:rPr>
          <w:rFonts w:asciiTheme="minorHAnsi" w:eastAsiaTheme="minorEastAsia" w:hAnsiTheme="minorHAnsi" w:cstheme="minorBidi"/>
          <w:noProof/>
        </w:rPr>
      </w:pPr>
      <w:hyperlink w:anchor="_Toc526503975" w:history="1">
        <w:r w:rsidR="00000EAF" w:rsidRPr="000F1A4F">
          <w:rPr>
            <w:rStyle w:val="Hyperlink"/>
            <w:rFonts w:cs="Arial"/>
            <w:noProof/>
          </w:rPr>
          <w:t>4.</w:t>
        </w:r>
        <w:r w:rsidR="00000EAF">
          <w:rPr>
            <w:rFonts w:asciiTheme="minorHAnsi" w:eastAsiaTheme="minorEastAsia" w:hAnsiTheme="minorHAnsi" w:cstheme="minorBidi"/>
            <w:noProof/>
          </w:rPr>
          <w:tab/>
        </w:r>
        <w:r w:rsidR="00000EAF" w:rsidRPr="000F1A4F">
          <w:rPr>
            <w:rStyle w:val="Hyperlink"/>
            <w:rFonts w:cs="Arial"/>
            <w:noProof/>
          </w:rPr>
          <w:t>Branch creation in GITHUB</w:t>
        </w:r>
        <w:r w:rsidR="00000EAF">
          <w:rPr>
            <w:noProof/>
            <w:webHidden/>
          </w:rPr>
          <w:tab/>
        </w:r>
        <w:r w:rsidR="00000EAF">
          <w:rPr>
            <w:noProof/>
            <w:webHidden/>
          </w:rPr>
          <w:fldChar w:fldCharType="begin"/>
        </w:r>
        <w:r w:rsidR="00000EAF">
          <w:rPr>
            <w:noProof/>
            <w:webHidden/>
          </w:rPr>
          <w:instrText xml:space="preserve"> PAGEREF _Toc526503975 \h </w:instrText>
        </w:r>
        <w:r w:rsidR="00000EAF">
          <w:rPr>
            <w:noProof/>
            <w:webHidden/>
          </w:rPr>
        </w:r>
        <w:r w:rsidR="00000EAF">
          <w:rPr>
            <w:noProof/>
            <w:webHidden/>
          </w:rPr>
          <w:fldChar w:fldCharType="separate"/>
        </w:r>
        <w:r w:rsidR="00000EAF">
          <w:rPr>
            <w:noProof/>
            <w:webHidden/>
          </w:rPr>
          <w:t>8</w:t>
        </w:r>
        <w:r w:rsidR="00000EAF">
          <w:rPr>
            <w:noProof/>
            <w:webHidden/>
          </w:rPr>
          <w:fldChar w:fldCharType="end"/>
        </w:r>
      </w:hyperlink>
    </w:p>
    <w:p w:rsidR="00000EAF" w:rsidRDefault="00872D23">
      <w:pPr>
        <w:pStyle w:val="TOC1"/>
        <w:rPr>
          <w:rFonts w:asciiTheme="minorHAnsi" w:eastAsiaTheme="minorEastAsia" w:hAnsiTheme="minorHAnsi" w:cstheme="minorBidi"/>
          <w:noProof/>
        </w:rPr>
      </w:pPr>
      <w:hyperlink w:anchor="_Toc526503976" w:history="1">
        <w:r w:rsidR="00000EAF" w:rsidRPr="000F1A4F">
          <w:rPr>
            <w:rStyle w:val="Hyperlink"/>
            <w:rFonts w:cs="Arial"/>
            <w:noProof/>
          </w:rPr>
          <w:t>5.</w:t>
        </w:r>
        <w:r w:rsidR="00000EAF">
          <w:rPr>
            <w:rFonts w:asciiTheme="minorHAnsi" w:eastAsiaTheme="minorEastAsia" w:hAnsiTheme="minorHAnsi" w:cstheme="minorBidi"/>
            <w:noProof/>
          </w:rPr>
          <w:tab/>
        </w:r>
        <w:r w:rsidR="00000EAF" w:rsidRPr="000F1A4F">
          <w:rPr>
            <w:rStyle w:val="Hyperlink"/>
            <w:rFonts w:cs="Arial"/>
            <w:noProof/>
          </w:rPr>
          <w:t>Pull Requests</w:t>
        </w:r>
        <w:r w:rsidR="00000EAF">
          <w:rPr>
            <w:noProof/>
            <w:webHidden/>
          </w:rPr>
          <w:tab/>
        </w:r>
        <w:r w:rsidR="00000EAF">
          <w:rPr>
            <w:noProof/>
            <w:webHidden/>
          </w:rPr>
          <w:fldChar w:fldCharType="begin"/>
        </w:r>
        <w:r w:rsidR="00000EAF">
          <w:rPr>
            <w:noProof/>
            <w:webHidden/>
          </w:rPr>
          <w:instrText xml:space="preserve"> PAGEREF _Toc526503976 \h </w:instrText>
        </w:r>
        <w:r w:rsidR="00000EAF">
          <w:rPr>
            <w:noProof/>
            <w:webHidden/>
          </w:rPr>
        </w:r>
        <w:r w:rsidR="00000EAF">
          <w:rPr>
            <w:noProof/>
            <w:webHidden/>
          </w:rPr>
          <w:fldChar w:fldCharType="separate"/>
        </w:r>
        <w:r w:rsidR="00000EAF">
          <w:rPr>
            <w:noProof/>
            <w:webHidden/>
          </w:rPr>
          <w:t>9</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77" w:history="1">
        <w:r w:rsidR="00000EAF" w:rsidRPr="000F1A4F">
          <w:rPr>
            <w:rStyle w:val="Hyperlink"/>
            <w:noProof/>
          </w:rPr>
          <w:t>5.1</w:t>
        </w:r>
        <w:r w:rsidR="00000EAF">
          <w:rPr>
            <w:rFonts w:asciiTheme="minorHAnsi" w:eastAsiaTheme="minorEastAsia" w:hAnsiTheme="minorHAnsi" w:cstheme="minorBidi"/>
            <w:noProof/>
          </w:rPr>
          <w:tab/>
        </w:r>
        <w:r w:rsidR="00000EAF" w:rsidRPr="000F1A4F">
          <w:rPr>
            <w:rStyle w:val="Hyperlink"/>
            <w:rFonts w:cs="Arial"/>
            <w:noProof/>
          </w:rPr>
          <w:t>Creating a pull request</w:t>
        </w:r>
        <w:r w:rsidR="00000EAF">
          <w:rPr>
            <w:noProof/>
            <w:webHidden/>
          </w:rPr>
          <w:tab/>
        </w:r>
        <w:r w:rsidR="00000EAF">
          <w:rPr>
            <w:noProof/>
            <w:webHidden/>
          </w:rPr>
          <w:fldChar w:fldCharType="begin"/>
        </w:r>
        <w:r w:rsidR="00000EAF">
          <w:rPr>
            <w:noProof/>
            <w:webHidden/>
          </w:rPr>
          <w:instrText xml:space="preserve"> PAGEREF _Toc526503977 \h </w:instrText>
        </w:r>
        <w:r w:rsidR="00000EAF">
          <w:rPr>
            <w:noProof/>
            <w:webHidden/>
          </w:rPr>
        </w:r>
        <w:r w:rsidR="00000EAF">
          <w:rPr>
            <w:noProof/>
            <w:webHidden/>
          </w:rPr>
          <w:fldChar w:fldCharType="separate"/>
        </w:r>
        <w:r w:rsidR="00000EAF">
          <w:rPr>
            <w:noProof/>
            <w:webHidden/>
          </w:rPr>
          <w:t>9</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78" w:history="1">
        <w:r w:rsidR="00000EAF" w:rsidRPr="000F1A4F">
          <w:rPr>
            <w:rStyle w:val="Hyperlink"/>
            <w:noProof/>
          </w:rPr>
          <w:t>5.2</w:t>
        </w:r>
        <w:r w:rsidR="00000EAF">
          <w:rPr>
            <w:rFonts w:asciiTheme="minorHAnsi" w:eastAsiaTheme="minorEastAsia" w:hAnsiTheme="minorHAnsi" w:cstheme="minorBidi"/>
            <w:noProof/>
          </w:rPr>
          <w:tab/>
        </w:r>
        <w:r w:rsidR="00000EAF" w:rsidRPr="000F1A4F">
          <w:rPr>
            <w:rStyle w:val="Hyperlink"/>
            <w:rFonts w:cs="Arial"/>
            <w:noProof/>
          </w:rPr>
          <w:t>Addressing and resolving merge conflicts</w:t>
        </w:r>
        <w:r w:rsidR="00000EAF">
          <w:rPr>
            <w:noProof/>
            <w:webHidden/>
          </w:rPr>
          <w:tab/>
        </w:r>
        <w:r w:rsidR="00000EAF">
          <w:rPr>
            <w:noProof/>
            <w:webHidden/>
          </w:rPr>
          <w:fldChar w:fldCharType="begin"/>
        </w:r>
        <w:r w:rsidR="00000EAF">
          <w:rPr>
            <w:noProof/>
            <w:webHidden/>
          </w:rPr>
          <w:instrText xml:space="preserve"> PAGEREF _Toc526503978 \h </w:instrText>
        </w:r>
        <w:r w:rsidR="00000EAF">
          <w:rPr>
            <w:noProof/>
            <w:webHidden/>
          </w:rPr>
        </w:r>
        <w:r w:rsidR="00000EAF">
          <w:rPr>
            <w:noProof/>
            <w:webHidden/>
          </w:rPr>
          <w:fldChar w:fldCharType="separate"/>
        </w:r>
        <w:r w:rsidR="00000EAF">
          <w:rPr>
            <w:noProof/>
            <w:webHidden/>
          </w:rPr>
          <w:t>10</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79" w:history="1">
        <w:r w:rsidR="00000EAF" w:rsidRPr="000F1A4F">
          <w:rPr>
            <w:rStyle w:val="Hyperlink"/>
            <w:noProof/>
          </w:rPr>
          <w:t>5.3</w:t>
        </w:r>
        <w:r w:rsidR="00000EAF">
          <w:rPr>
            <w:rFonts w:asciiTheme="minorHAnsi" w:eastAsiaTheme="minorEastAsia" w:hAnsiTheme="minorHAnsi" w:cstheme="minorBidi"/>
            <w:noProof/>
          </w:rPr>
          <w:tab/>
        </w:r>
        <w:r w:rsidR="00000EAF" w:rsidRPr="000F1A4F">
          <w:rPr>
            <w:rStyle w:val="Hyperlink"/>
            <w:noProof/>
          </w:rPr>
          <w:t>Resolving a merge conflict using command line</w:t>
        </w:r>
        <w:r w:rsidR="00000EAF">
          <w:rPr>
            <w:noProof/>
            <w:webHidden/>
          </w:rPr>
          <w:tab/>
        </w:r>
        <w:r w:rsidR="00000EAF">
          <w:rPr>
            <w:noProof/>
            <w:webHidden/>
          </w:rPr>
          <w:fldChar w:fldCharType="begin"/>
        </w:r>
        <w:r w:rsidR="00000EAF">
          <w:rPr>
            <w:noProof/>
            <w:webHidden/>
          </w:rPr>
          <w:instrText xml:space="preserve"> PAGEREF _Toc526503979 \h </w:instrText>
        </w:r>
        <w:r w:rsidR="00000EAF">
          <w:rPr>
            <w:noProof/>
            <w:webHidden/>
          </w:rPr>
        </w:r>
        <w:r w:rsidR="00000EAF">
          <w:rPr>
            <w:noProof/>
            <w:webHidden/>
          </w:rPr>
          <w:fldChar w:fldCharType="separate"/>
        </w:r>
        <w:r w:rsidR="00000EAF">
          <w:rPr>
            <w:noProof/>
            <w:webHidden/>
          </w:rPr>
          <w:t>11</w:t>
        </w:r>
        <w:r w:rsidR="00000EAF">
          <w:rPr>
            <w:noProof/>
            <w:webHidden/>
          </w:rPr>
          <w:fldChar w:fldCharType="end"/>
        </w:r>
      </w:hyperlink>
    </w:p>
    <w:p w:rsidR="00000EAF" w:rsidRDefault="00872D23">
      <w:pPr>
        <w:pStyle w:val="TOC3"/>
        <w:tabs>
          <w:tab w:val="right" w:leader="dot" w:pos="10214"/>
        </w:tabs>
        <w:rPr>
          <w:rFonts w:asciiTheme="minorHAnsi" w:eastAsiaTheme="minorEastAsia" w:hAnsiTheme="minorHAnsi" w:cstheme="minorBidi"/>
          <w:noProof/>
        </w:rPr>
      </w:pPr>
      <w:hyperlink w:anchor="_Toc526503980" w:history="1">
        <w:r w:rsidR="00000EAF" w:rsidRPr="000F1A4F">
          <w:rPr>
            <w:rStyle w:val="Hyperlink"/>
            <w:noProof/>
          </w:rPr>
          <w:t>5.3.1 Competing line change merge conflicts</w:t>
        </w:r>
        <w:r w:rsidR="00000EAF">
          <w:rPr>
            <w:noProof/>
            <w:webHidden/>
          </w:rPr>
          <w:tab/>
        </w:r>
        <w:r w:rsidR="00000EAF">
          <w:rPr>
            <w:noProof/>
            <w:webHidden/>
          </w:rPr>
          <w:fldChar w:fldCharType="begin"/>
        </w:r>
        <w:r w:rsidR="00000EAF">
          <w:rPr>
            <w:noProof/>
            <w:webHidden/>
          </w:rPr>
          <w:instrText xml:space="preserve"> PAGEREF _Toc526503980 \h </w:instrText>
        </w:r>
        <w:r w:rsidR="00000EAF">
          <w:rPr>
            <w:noProof/>
            <w:webHidden/>
          </w:rPr>
        </w:r>
        <w:r w:rsidR="00000EAF">
          <w:rPr>
            <w:noProof/>
            <w:webHidden/>
          </w:rPr>
          <w:fldChar w:fldCharType="separate"/>
        </w:r>
        <w:r w:rsidR="00000EAF">
          <w:rPr>
            <w:noProof/>
            <w:webHidden/>
          </w:rPr>
          <w:t>11</w:t>
        </w:r>
        <w:r w:rsidR="00000EAF">
          <w:rPr>
            <w:noProof/>
            <w:webHidden/>
          </w:rPr>
          <w:fldChar w:fldCharType="end"/>
        </w:r>
      </w:hyperlink>
    </w:p>
    <w:p w:rsidR="00000EAF" w:rsidRDefault="00872D23">
      <w:pPr>
        <w:pStyle w:val="TOC2"/>
        <w:tabs>
          <w:tab w:val="left" w:pos="880"/>
          <w:tab w:val="right" w:leader="dot" w:pos="10214"/>
        </w:tabs>
        <w:rPr>
          <w:rFonts w:asciiTheme="minorHAnsi" w:eastAsiaTheme="minorEastAsia" w:hAnsiTheme="minorHAnsi" w:cstheme="minorBidi"/>
          <w:noProof/>
        </w:rPr>
      </w:pPr>
      <w:hyperlink w:anchor="_Toc526503981" w:history="1">
        <w:r w:rsidR="00000EAF" w:rsidRPr="000F1A4F">
          <w:rPr>
            <w:rStyle w:val="Hyperlink"/>
            <w:noProof/>
          </w:rPr>
          <w:t>5.4</w:t>
        </w:r>
        <w:r w:rsidR="00000EAF">
          <w:rPr>
            <w:rFonts w:asciiTheme="minorHAnsi" w:eastAsiaTheme="minorEastAsia" w:hAnsiTheme="minorHAnsi" w:cstheme="minorBidi"/>
            <w:noProof/>
          </w:rPr>
          <w:tab/>
        </w:r>
        <w:r w:rsidR="00000EAF" w:rsidRPr="000F1A4F">
          <w:rPr>
            <w:rStyle w:val="Hyperlink"/>
            <w:noProof/>
          </w:rPr>
          <w:t>Removed file merge conflicts</w:t>
        </w:r>
        <w:r w:rsidR="00000EAF">
          <w:rPr>
            <w:noProof/>
            <w:webHidden/>
          </w:rPr>
          <w:tab/>
        </w:r>
        <w:r w:rsidR="00000EAF">
          <w:rPr>
            <w:noProof/>
            <w:webHidden/>
          </w:rPr>
          <w:fldChar w:fldCharType="begin"/>
        </w:r>
        <w:r w:rsidR="00000EAF">
          <w:rPr>
            <w:noProof/>
            <w:webHidden/>
          </w:rPr>
          <w:instrText xml:space="preserve"> PAGEREF _Toc526503981 \h </w:instrText>
        </w:r>
        <w:r w:rsidR="00000EAF">
          <w:rPr>
            <w:noProof/>
            <w:webHidden/>
          </w:rPr>
        </w:r>
        <w:r w:rsidR="00000EAF">
          <w:rPr>
            <w:noProof/>
            <w:webHidden/>
          </w:rPr>
          <w:fldChar w:fldCharType="separate"/>
        </w:r>
        <w:r w:rsidR="00000EAF">
          <w:rPr>
            <w:noProof/>
            <w:webHidden/>
          </w:rPr>
          <w:t>12</w:t>
        </w:r>
        <w:r w:rsidR="00000EAF">
          <w:rPr>
            <w:noProof/>
            <w:webHidden/>
          </w:rPr>
          <w:fldChar w:fldCharType="end"/>
        </w:r>
      </w:hyperlink>
    </w:p>
    <w:p w:rsidR="00892E92" w:rsidRPr="005C3141" w:rsidRDefault="00574CD0" w:rsidP="008517D5">
      <w:pPr>
        <w:rPr>
          <w:rFonts w:cs="Arial"/>
        </w:rPr>
        <w:sectPr w:rsidR="00892E92" w:rsidRPr="005C3141" w:rsidSect="00590A03">
          <w:headerReference w:type="even" r:id="rId13"/>
          <w:headerReference w:type="default" r:id="rId14"/>
          <w:headerReference w:type="first" r:id="rId15"/>
          <w:pgSz w:w="12240" w:h="15840" w:code="1"/>
          <w:pgMar w:top="1440" w:right="1008" w:bottom="720" w:left="1008" w:header="720" w:footer="288" w:gutter="0"/>
          <w:pgNumType w:fmt="lowerRoman"/>
          <w:cols w:space="720"/>
          <w:docGrid w:linePitch="299"/>
        </w:sectPr>
      </w:pPr>
      <w:r w:rsidRPr="005C3141">
        <w:rPr>
          <w:rFonts w:cs="Arial"/>
        </w:rPr>
        <w:fldChar w:fldCharType="end"/>
      </w:r>
    </w:p>
    <w:p w:rsidR="00856B3B" w:rsidRPr="005C3141" w:rsidRDefault="00856B3B" w:rsidP="00856B3B">
      <w:pPr>
        <w:rPr>
          <w:rFonts w:cs="Arial"/>
          <w:b/>
        </w:rPr>
      </w:pPr>
      <w:r w:rsidRPr="005C3141">
        <w:rPr>
          <w:rFonts w:cs="Arial"/>
          <w:b/>
        </w:rPr>
        <w:lastRenderedPageBreak/>
        <w:t>Revision History</w:t>
      </w:r>
    </w:p>
    <w:tbl>
      <w:tblPr>
        <w:tblW w:w="5000" w:type="pct"/>
        <w:tblBorders>
          <w:top w:val="single" w:sz="6" w:space="0" w:color="0094D7"/>
          <w:left w:val="single" w:sz="6" w:space="0" w:color="0094D7"/>
          <w:bottom w:val="single" w:sz="6" w:space="0" w:color="0094D7"/>
          <w:right w:val="single" w:sz="6" w:space="0" w:color="0094D7"/>
          <w:insideH w:val="single" w:sz="6" w:space="0" w:color="0094D7"/>
          <w:insideV w:val="single" w:sz="6" w:space="0" w:color="0094D7"/>
        </w:tblBorders>
        <w:tblLook w:val="0000" w:firstRow="0" w:lastRow="0" w:firstColumn="0" w:lastColumn="0" w:noHBand="0" w:noVBand="0"/>
      </w:tblPr>
      <w:tblGrid>
        <w:gridCol w:w="1318"/>
        <w:gridCol w:w="1023"/>
        <w:gridCol w:w="5616"/>
        <w:gridCol w:w="2251"/>
      </w:tblGrid>
      <w:tr w:rsidR="00DA56B1" w:rsidRPr="005C3141" w:rsidTr="005C3141">
        <w:trPr>
          <w:cantSplit/>
          <w:tblHeader/>
        </w:trPr>
        <w:tc>
          <w:tcPr>
            <w:tcW w:w="596" w:type="pct"/>
            <w:tcBorders>
              <w:right w:val="single" w:sz="6" w:space="0" w:color="FFFFFF"/>
            </w:tcBorders>
            <w:shd w:val="clear" w:color="auto" w:fill="0094D7"/>
          </w:tcPr>
          <w:p w:rsidR="00856B3B" w:rsidRPr="005C3141" w:rsidRDefault="00856B3B" w:rsidP="004374A2">
            <w:pPr>
              <w:pStyle w:val="TableHeading"/>
              <w:rPr>
                <w:rFonts w:cs="Arial"/>
                <w:color w:val="auto"/>
              </w:rPr>
            </w:pPr>
            <w:r w:rsidRPr="005C3141">
              <w:rPr>
                <w:rFonts w:cs="Arial"/>
                <w:color w:val="auto"/>
              </w:rPr>
              <w:t>Date</w:t>
            </w:r>
          </w:p>
        </w:tc>
        <w:tc>
          <w:tcPr>
            <w:tcW w:w="505" w:type="pct"/>
            <w:tcBorders>
              <w:left w:val="single" w:sz="6" w:space="0" w:color="FFFFFF"/>
              <w:right w:val="single" w:sz="6" w:space="0" w:color="FFFFFF"/>
            </w:tcBorders>
            <w:shd w:val="clear" w:color="auto" w:fill="0094D7"/>
          </w:tcPr>
          <w:p w:rsidR="00856B3B" w:rsidRPr="005C3141" w:rsidRDefault="00856B3B" w:rsidP="004374A2">
            <w:pPr>
              <w:pStyle w:val="TableHeading"/>
              <w:rPr>
                <w:rFonts w:cs="Arial"/>
                <w:color w:val="auto"/>
              </w:rPr>
            </w:pPr>
            <w:r w:rsidRPr="005C3141">
              <w:rPr>
                <w:rFonts w:cs="Arial"/>
                <w:color w:val="auto"/>
              </w:rPr>
              <w:t>Version</w:t>
            </w:r>
          </w:p>
        </w:tc>
        <w:tc>
          <w:tcPr>
            <w:tcW w:w="2780" w:type="pct"/>
            <w:tcBorders>
              <w:left w:val="single" w:sz="6" w:space="0" w:color="FFFFFF"/>
              <w:right w:val="single" w:sz="6" w:space="0" w:color="FFFFFF"/>
            </w:tcBorders>
            <w:shd w:val="clear" w:color="auto" w:fill="0094D7"/>
          </w:tcPr>
          <w:p w:rsidR="00856B3B" w:rsidRPr="005C3141" w:rsidRDefault="00856B3B" w:rsidP="00505D10">
            <w:pPr>
              <w:pStyle w:val="TableHeading"/>
              <w:pageBreakBefore/>
              <w:rPr>
                <w:rFonts w:cs="Arial"/>
                <w:color w:val="auto"/>
              </w:rPr>
            </w:pPr>
            <w:r w:rsidRPr="005C3141">
              <w:rPr>
                <w:rFonts w:cs="Arial"/>
                <w:color w:val="auto"/>
              </w:rPr>
              <w:t>Description</w:t>
            </w:r>
          </w:p>
        </w:tc>
        <w:tc>
          <w:tcPr>
            <w:tcW w:w="1119" w:type="pct"/>
            <w:tcBorders>
              <w:left w:val="single" w:sz="6" w:space="0" w:color="FFFFFF"/>
            </w:tcBorders>
            <w:shd w:val="clear" w:color="auto" w:fill="0094D7"/>
          </w:tcPr>
          <w:p w:rsidR="00856B3B" w:rsidRPr="005C3141" w:rsidRDefault="00856B3B" w:rsidP="004374A2">
            <w:pPr>
              <w:pStyle w:val="TableHeading"/>
              <w:rPr>
                <w:rFonts w:cs="Arial"/>
                <w:color w:val="auto"/>
              </w:rPr>
            </w:pPr>
            <w:r w:rsidRPr="005C3141">
              <w:rPr>
                <w:rFonts w:cs="Arial"/>
                <w:color w:val="auto"/>
              </w:rPr>
              <w:t>Author</w:t>
            </w:r>
          </w:p>
        </w:tc>
      </w:tr>
      <w:tr w:rsidR="001506B2" w:rsidRPr="005C3141" w:rsidTr="005C3141">
        <w:trPr>
          <w:cantSplit/>
          <w:trHeight w:val="102"/>
        </w:trPr>
        <w:tc>
          <w:tcPr>
            <w:tcW w:w="596" w:type="pct"/>
            <w:tcBorders>
              <w:top w:val="single" w:sz="6" w:space="0" w:color="0094D7"/>
              <w:left w:val="single" w:sz="6" w:space="0" w:color="0094D7"/>
              <w:bottom w:val="single" w:sz="6" w:space="0" w:color="0094D7"/>
              <w:right w:val="single" w:sz="6" w:space="0" w:color="0094D7"/>
            </w:tcBorders>
          </w:tcPr>
          <w:p w:rsidR="001506B2" w:rsidRPr="005C3141" w:rsidRDefault="00D33406" w:rsidP="00E632E5">
            <w:pPr>
              <w:pStyle w:val="TableBody"/>
              <w:rPr>
                <w:rFonts w:cs="Arial"/>
                <w:sz w:val="22"/>
              </w:rPr>
            </w:pPr>
            <w:r w:rsidRPr="005C3141">
              <w:rPr>
                <w:rFonts w:cs="Arial"/>
                <w:sz w:val="22"/>
              </w:rPr>
              <w:t>10/0</w:t>
            </w:r>
            <w:r w:rsidR="00BB51B9" w:rsidRPr="005C3141">
              <w:rPr>
                <w:rFonts w:cs="Arial"/>
                <w:sz w:val="22"/>
              </w:rPr>
              <w:t>1</w:t>
            </w:r>
            <w:r w:rsidR="00E54D08" w:rsidRPr="005C3141">
              <w:rPr>
                <w:rFonts w:cs="Arial"/>
                <w:sz w:val="22"/>
              </w:rPr>
              <w:t>/2018</w:t>
            </w:r>
          </w:p>
        </w:tc>
        <w:tc>
          <w:tcPr>
            <w:tcW w:w="505" w:type="pct"/>
            <w:tcBorders>
              <w:top w:val="single" w:sz="6" w:space="0" w:color="0094D7"/>
              <w:left w:val="single" w:sz="6" w:space="0" w:color="0094D7"/>
              <w:bottom w:val="single" w:sz="6" w:space="0" w:color="0094D7"/>
              <w:right w:val="single" w:sz="6" w:space="0" w:color="0094D7"/>
            </w:tcBorders>
          </w:tcPr>
          <w:p w:rsidR="001506B2" w:rsidRPr="005C3141" w:rsidRDefault="0001175B" w:rsidP="00827299">
            <w:pPr>
              <w:pStyle w:val="TableBody"/>
              <w:rPr>
                <w:rFonts w:cs="Arial"/>
                <w:sz w:val="22"/>
              </w:rPr>
            </w:pPr>
            <w:r w:rsidRPr="005C3141">
              <w:rPr>
                <w:rFonts w:cs="Arial"/>
                <w:sz w:val="22"/>
              </w:rPr>
              <w:t>1.0</w:t>
            </w:r>
          </w:p>
        </w:tc>
        <w:tc>
          <w:tcPr>
            <w:tcW w:w="2780" w:type="pct"/>
            <w:tcBorders>
              <w:top w:val="single" w:sz="6" w:space="0" w:color="0094D7"/>
              <w:left w:val="single" w:sz="6" w:space="0" w:color="0094D7"/>
              <w:bottom w:val="single" w:sz="6" w:space="0" w:color="0094D7"/>
              <w:right w:val="single" w:sz="6" w:space="0" w:color="0094D7"/>
            </w:tcBorders>
          </w:tcPr>
          <w:p w:rsidR="001506B2" w:rsidRPr="005C3141" w:rsidRDefault="00590A03" w:rsidP="007169D5">
            <w:pPr>
              <w:pStyle w:val="TableBody"/>
              <w:pageBreakBefore/>
              <w:rPr>
                <w:rFonts w:cs="Arial"/>
                <w:sz w:val="22"/>
              </w:rPr>
            </w:pPr>
            <w:r w:rsidRPr="005C3141">
              <w:rPr>
                <w:rFonts w:cs="Arial"/>
                <w:sz w:val="22"/>
              </w:rPr>
              <w:t>Initial Documentation</w:t>
            </w:r>
          </w:p>
        </w:tc>
        <w:tc>
          <w:tcPr>
            <w:tcW w:w="1119" w:type="pct"/>
            <w:tcBorders>
              <w:top w:val="single" w:sz="6" w:space="0" w:color="0094D7"/>
              <w:left w:val="single" w:sz="6" w:space="0" w:color="0094D7"/>
              <w:bottom w:val="single" w:sz="6" w:space="0" w:color="0094D7"/>
              <w:right w:val="single" w:sz="6" w:space="0" w:color="0094D7"/>
            </w:tcBorders>
          </w:tcPr>
          <w:p w:rsidR="001506B2" w:rsidRPr="005C3141" w:rsidRDefault="005C3141" w:rsidP="00827299">
            <w:pPr>
              <w:pStyle w:val="TableBody"/>
              <w:rPr>
                <w:rFonts w:cs="Arial"/>
                <w:sz w:val="22"/>
              </w:rPr>
            </w:pPr>
            <w:r w:rsidRPr="005C3141">
              <w:rPr>
                <w:rFonts w:cs="Arial"/>
                <w:sz w:val="22"/>
              </w:rPr>
              <w:t>PX Team</w:t>
            </w:r>
          </w:p>
        </w:tc>
      </w:tr>
      <w:tr w:rsidR="00A907EA" w:rsidRPr="005C3141" w:rsidTr="005C3141">
        <w:trPr>
          <w:cantSplit/>
          <w:trHeight w:val="102"/>
        </w:trPr>
        <w:tc>
          <w:tcPr>
            <w:tcW w:w="596" w:type="pct"/>
            <w:tcBorders>
              <w:top w:val="single" w:sz="6" w:space="0" w:color="0094D7"/>
              <w:left w:val="single" w:sz="6" w:space="0" w:color="0094D7"/>
              <w:bottom w:val="single" w:sz="6" w:space="0" w:color="0094D7"/>
              <w:right w:val="single" w:sz="6" w:space="0" w:color="0094D7"/>
            </w:tcBorders>
          </w:tcPr>
          <w:p w:rsidR="00A907EA" w:rsidRPr="005C3141" w:rsidRDefault="00A907EA" w:rsidP="00A907EA">
            <w:pPr>
              <w:pStyle w:val="TableBody"/>
              <w:rPr>
                <w:rFonts w:cs="Arial"/>
                <w:sz w:val="22"/>
              </w:rPr>
            </w:pPr>
          </w:p>
        </w:tc>
        <w:tc>
          <w:tcPr>
            <w:tcW w:w="505" w:type="pct"/>
            <w:tcBorders>
              <w:top w:val="single" w:sz="6" w:space="0" w:color="0094D7"/>
              <w:left w:val="single" w:sz="6" w:space="0" w:color="0094D7"/>
              <w:bottom w:val="single" w:sz="6" w:space="0" w:color="0094D7"/>
              <w:right w:val="single" w:sz="6" w:space="0" w:color="0094D7"/>
            </w:tcBorders>
          </w:tcPr>
          <w:p w:rsidR="00A907EA" w:rsidRPr="005C3141" w:rsidRDefault="00A907EA" w:rsidP="00827299">
            <w:pPr>
              <w:pStyle w:val="TableBody"/>
              <w:rPr>
                <w:rFonts w:cs="Arial"/>
                <w:sz w:val="22"/>
              </w:rPr>
            </w:pPr>
          </w:p>
        </w:tc>
        <w:tc>
          <w:tcPr>
            <w:tcW w:w="2780" w:type="pct"/>
            <w:tcBorders>
              <w:top w:val="single" w:sz="6" w:space="0" w:color="0094D7"/>
              <w:left w:val="single" w:sz="6" w:space="0" w:color="0094D7"/>
              <w:bottom w:val="single" w:sz="6" w:space="0" w:color="0094D7"/>
              <w:right w:val="single" w:sz="6" w:space="0" w:color="0094D7"/>
            </w:tcBorders>
          </w:tcPr>
          <w:p w:rsidR="00A907EA" w:rsidRPr="005C3141" w:rsidRDefault="00A907EA" w:rsidP="007169D5">
            <w:pPr>
              <w:pStyle w:val="TableBody"/>
              <w:pageBreakBefore/>
              <w:rPr>
                <w:rFonts w:cs="Arial"/>
                <w:sz w:val="22"/>
              </w:rPr>
            </w:pPr>
          </w:p>
        </w:tc>
        <w:tc>
          <w:tcPr>
            <w:tcW w:w="1119" w:type="pct"/>
            <w:tcBorders>
              <w:top w:val="single" w:sz="6" w:space="0" w:color="0094D7"/>
              <w:left w:val="single" w:sz="6" w:space="0" w:color="0094D7"/>
              <w:bottom w:val="single" w:sz="6" w:space="0" w:color="0094D7"/>
              <w:right w:val="single" w:sz="6" w:space="0" w:color="0094D7"/>
            </w:tcBorders>
          </w:tcPr>
          <w:p w:rsidR="00A907EA" w:rsidRPr="005C3141" w:rsidRDefault="00A907EA" w:rsidP="00827299">
            <w:pPr>
              <w:pStyle w:val="TableBody"/>
              <w:rPr>
                <w:rFonts w:cs="Arial"/>
                <w:sz w:val="22"/>
              </w:rPr>
            </w:pPr>
          </w:p>
        </w:tc>
      </w:tr>
    </w:tbl>
    <w:p w:rsidR="000B184A" w:rsidRPr="005C3141" w:rsidRDefault="000B184A" w:rsidP="004374A2">
      <w:pPr>
        <w:pStyle w:val="TableBody"/>
        <w:tabs>
          <w:tab w:val="left" w:pos="1017"/>
          <w:tab w:val="left" w:pos="2149"/>
          <w:tab w:val="left" w:pos="8390"/>
        </w:tabs>
        <w:rPr>
          <w:rFonts w:cs="Arial"/>
          <w:sz w:val="22"/>
        </w:rPr>
      </w:pPr>
    </w:p>
    <w:p w:rsidR="000B184A" w:rsidRPr="005C3141" w:rsidRDefault="000B184A" w:rsidP="000B184A">
      <w:pPr>
        <w:rPr>
          <w:rFonts w:cs="Arial"/>
        </w:rPr>
      </w:pPr>
    </w:p>
    <w:p w:rsidR="000B184A" w:rsidRPr="005C3141" w:rsidRDefault="000B184A" w:rsidP="000B184A">
      <w:pPr>
        <w:rPr>
          <w:rFonts w:cs="Arial"/>
        </w:rPr>
      </w:pPr>
    </w:p>
    <w:p w:rsidR="000B184A" w:rsidRPr="005C3141" w:rsidRDefault="000B184A" w:rsidP="000B184A">
      <w:pPr>
        <w:tabs>
          <w:tab w:val="left" w:pos="2748"/>
        </w:tabs>
        <w:rPr>
          <w:rFonts w:cs="Arial"/>
        </w:rPr>
      </w:pPr>
      <w:r w:rsidRPr="005C3141">
        <w:rPr>
          <w:rFonts w:cs="Arial"/>
        </w:rPr>
        <w:tab/>
      </w:r>
    </w:p>
    <w:p w:rsidR="000B184A" w:rsidRPr="005C3141" w:rsidRDefault="000B184A" w:rsidP="000B184A">
      <w:pPr>
        <w:rPr>
          <w:rFonts w:cs="Arial"/>
        </w:rPr>
      </w:pPr>
    </w:p>
    <w:p w:rsidR="009061A7" w:rsidRPr="005C3141" w:rsidRDefault="009061A7" w:rsidP="000B184A">
      <w:pPr>
        <w:rPr>
          <w:rFonts w:cs="Arial"/>
        </w:rPr>
        <w:sectPr w:rsidR="009061A7" w:rsidRPr="005C3141" w:rsidSect="00590A03">
          <w:pgSz w:w="12240" w:h="15840" w:code="1"/>
          <w:pgMar w:top="1440" w:right="1008" w:bottom="720" w:left="1008" w:header="720" w:footer="288" w:gutter="0"/>
          <w:cols w:space="720"/>
          <w:docGrid w:linePitch="360"/>
        </w:sectPr>
      </w:pPr>
    </w:p>
    <w:p w:rsidR="00E27AA2" w:rsidRPr="005C3141" w:rsidRDefault="00590A03" w:rsidP="008D5555">
      <w:pPr>
        <w:pStyle w:val="Heading1"/>
        <w:tabs>
          <w:tab w:val="clear" w:pos="2700"/>
          <w:tab w:val="num" w:pos="0"/>
        </w:tabs>
        <w:ind w:left="0" w:firstLine="0"/>
        <w:rPr>
          <w:rFonts w:cs="Arial"/>
          <w:color w:val="auto"/>
          <w:sz w:val="22"/>
          <w:szCs w:val="22"/>
        </w:rPr>
      </w:pPr>
      <w:bookmarkStart w:id="0" w:name="_Toc526503969"/>
      <w:bookmarkStart w:id="1" w:name="_Ref63656653"/>
      <w:bookmarkStart w:id="2" w:name="_Toc75868213"/>
      <w:bookmarkStart w:id="3" w:name="_Toc78882891"/>
      <w:r w:rsidRPr="005C3141">
        <w:rPr>
          <w:rFonts w:cs="Arial"/>
          <w:color w:val="auto"/>
          <w:sz w:val="22"/>
          <w:szCs w:val="22"/>
        </w:rPr>
        <w:lastRenderedPageBreak/>
        <w:t>Introduction</w:t>
      </w:r>
      <w:bookmarkEnd w:id="0"/>
    </w:p>
    <w:p w:rsidR="009061A7" w:rsidRPr="005C3141" w:rsidRDefault="009061A7" w:rsidP="008D5555">
      <w:pPr>
        <w:pStyle w:val="Default"/>
        <w:rPr>
          <w:color w:val="auto"/>
          <w:sz w:val="22"/>
          <w:szCs w:val="22"/>
        </w:rPr>
      </w:pPr>
    </w:p>
    <w:bookmarkEnd w:id="1"/>
    <w:bookmarkEnd w:id="2"/>
    <w:bookmarkEnd w:id="3"/>
    <w:p w:rsidR="00D33406" w:rsidRPr="005C3141" w:rsidRDefault="00D33406" w:rsidP="00D33406">
      <w:pPr>
        <w:spacing w:line="276" w:lineRule="auto"/>
        <w:rPr>
          <w:rFonts w:cs="Arial"/>
        </w:rPr>
      </w:pPr>
      <w:r w:rsidRPr="005C3141">
        <w:rPr>
          <w:rFonts w:cs="Arial"/>
        </w:rPr>
        <w:t xml:space="preserve">This document describes how to use GitHub as a tool for version control and the procedure performed by DevOps Team to push or pull code from the remote repositories. It explains how to create a repository, clone a repository, </w:t>
      </w:r>
      <w:r w:rsidR="005C3141" w:rsidRPr="005C3141">
        <w:rPr>
          <w:rFonts w:cs="Arial"/>
        </w:rPr>
        <w:t>and create</w:t>
      </w:r>
      <w:r w:rsidRPr="005C3141">
        <w:rPr>
          <w:rFonts w:cs="Arial"/>
        </w:rPr>
        <w:t xml:space="preserve"> a branch. This document also explores on how to use git commands and the GitHub desktop application. It also explains the folder structure and hierarchy that BCBSA uses for all its repositories</w:t>
      </w:r>
    </w:p>
    <w:p w:rsidR="006F3C5D" w:rsidRPr="005C3141" w:rsidRDefault="00D33406" w:rsidP="00682EE3">
      <w:pPr>
        <w:pStyle w:val="Heading1"/>
        <w:tabs>
          <w:tab w:val="clear" w:pos="2700"/>
          <w:tab w:val="left" w:pos="360"/>
        </w:tabs>
        <w:ind w:left="540" w:hanging="630"/>
        <w:jc w:val="left"/>
        <w:rPr>
          <w:rFonts w:cs="Arial"/>
          <w:color w:val="auto"/>
          <w:sz w:val="22"/>
          <w:szCs w:val="22"/>
        </w:rPr>
      </w:pPr>
      <w:bookmarkStart w:id="4" w:name="_Toc526503970"/>
      <w:r w:rsidRPr="005C3141">
        <w:rPr>
          <w:rFonts w:cs="Arial"/>
          <w:color w:val="auto"/>
          <w:sz w:val="22"/>
          <w:szCs w:val="22"/>
        </w:rPr>
        <w:t>GITHUB Account setup</w:t>
      </w:r>
      <w:bookmarkEnd w:id="4"/>
    </w:p>
    <w:p w:rsidR="00D33406" w:rsidRPr="005C3141" w:rsidRDefault="00D33406" w:rsidP="00D33406">
      <w:pPr>
        <w:rPr>
          <w:rFonts w:cs="Arial"/>
        </w:rPr>
      </w:pPr>
      <w:bookmarkStart w:id="5" w:name="_Configuring_Claims_Admin"/>
      <w:bookmarkEnd w:id="5"/>
      <w:r w:rsidRPr="005C3141">
        <w:rPr>
          <w:rFonts w:cs="Arial"/>
        </w:rPr>
        <w:t>Create an adhoc request in service now to have the user windows ID added to GG_Git-Users group in LDAP. This ensure the user to have acc</w:t>
      </w:r>
      <w:r w:rsidR="001B4C90">
        <w:rPr>
          <w:rFonts w:cs="Arial"/>
        </w:rPr>
        <w:t>ess to GITHUB. R</w:t>
      </w:r>
      <w:r w:rsidRPr="005C3141">
        <w:rPr>
          <w:rFonts w:cs="Arial"/>
        </w:rPr>
        <w:t>efer to RITM0263026 as a sample request while requesting access.</w:t>
      </w:r>
    </w:p>
    <w:p w:rsidR="00D33406" w:rsidRPr="005C3141" w:rsidRDefault="00D33406" w:rsidP="00D33406">
      <w:pPr>
        <w:rPr>
          <w:rFonts w:cs="Arial"/>
        </w:rPr>
      </w:pPr>
    </w:p>
    <w:p w:rsidR="00D33406" w:rsidRPr="005C3141" w:rsidRDefault="00D33406" w:rsidP="00D33406">
      <w:pPr>
        <w:rPr>
          <w:rFonts w:cs="Arial"/>
        </w:rPr>
      </w:pPr>
      <w:r w:rsidRPr="005C3141">
        <w:rPr>
          <w:rFonts w:cs="Arial"/>
        </w:rPr>
        <w:t xml:space="preserve">Once access is granted user your windows LAN ID to login to </w:t>
      </w:r>
      <w:hyperlink r:id="rId16" w:history="1">
        <w:r w:rsidRPr="005C3141">
          <w:rPr>
            <w:rStyle w:val="Hyperlink"/>
            <w:rFonts w:cs="Arial"/>
          </w:rPr>
          <w:t>https://git.bcbsa.com</w:t>
        </w:r>
      </w:hyperlink>
      <w:r w:rsidRPr="005C3141">
        <w:rPr>
          <w:rFonts w:cs="Arial"/>
        </w:rPr>
        <w:t xml:space="preserve"> </w:t>
      </w:r>
    </w:p>
    <w:p w:rsidR="00D33406" w:rsidRPr="005C3141" w:rsidRDefault="00D33406" w:rsidP="00D33406">
      <w:pPr>
        <w:pStyle w:val="BodyTextFirstIndent2"/>
        <w:spacing w:line="276" w:lineRule="auto"/>
        <w:ind w:left="0" w:firstLine="0"/>
        <w:rPr>
          <w:rFonts w:cs="Arial"/>
        </w:rPr>
      </w:pPr>
      <w:r w:rsidRPr="005C3141">
        <w:rPr>
          <w:rFonts w:cs="Arial"/>
        </w:rPr>
        <w:t>Now use the credentials you normally use to login to your machine to sign in to BCBSA git enterprise account</w:t>
      </w:r>
    </w:p>
    <w:p w:rsidR="00D33406" w:rsidRPr="005C3141" w:rsidRDefault="00D33406" w:rsidP="00D33406">
      <w:pPr>
        <w:pStyle w:val="BodyTextFirstIndent2"/>
        <w:spacing w:line="276" w:lineRule="auto"/>
        <w:ind w:left="0" w:firstLine="0"/>
        <w:rPr>
          <w:rFonts w:cs="Arial"/>
        </w:rPr>
      </w:pPr>
      <w:r w:rsidRPr="005C3141">
        <w:rPr>
          <w:rFonts w:cs="Arial"/>
          <w:noProof/>
        </w:rPr>
        <w:drawing>
          <wp:inline distT="0" distB="0" distL="0" distR="0" wp14:anchorId="0DCF498F" wp14:editId="6445A47A">
            <wp:extent cx="2637155" cy="245481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938" cy="2473227"/>
                    </a:xfrm>
                    <a:prstGeom prst="rect">
                      <a:avLst/>
                    </a:prstGeom>
                  </pic:spPr>
                </pic:pic>
              </a:graphicData>
            </a:graphic>
          </wp:inline>
        </w:drawing>
      </w:r>
    </w:p>
    <w:p w:rsidR="00D33406" w:rsidRDefault="00D33406" w:rsidP="00D33406">
      <w:pPr>
        <w:rPr>
          <w:rFonts w:cs="Arial"/>
        </w:rPr>
      </w:pPr>
    </w:p>
    <w:p w:rsidR="005C3141" w:rsidRDefault="005C3141" w:rsidP="00D33406">
      <w:pPr>
        <w:rPr>
          <w:rFonts w:cs="Arial"/>
        </w:rPr>
      </w:pPr>
    </w:p>
    <w:p w:rsidR="005C3141" w:rsidRDefault="005C3141" w:rsidP="00D33406">
      <w:pPr>
        <w:rPr>
          <w:rFonts w:cs="Arial"/>
        </w:rPr>
      </w:pPr>
    </w:p>
    <w:p w:rsidR="005C3141" w:rsidRDefault="005C3141" w:rsidP="00D33406">
      <w:pPr>
        <w:rPr>
          <w:rFonts w:cs="Arial"/>
        </w:rPr>
      </w:pPr>
    </w:p>
    <w:p w:rsidR="005C3141" w:rsidRDefault="005C3141" w:rsidP="00D33406">
      <w:pPr>
        <w:rPr>
          <w:rFonts w:cs="Arial"/>
        </w:rPr>
      </w:pPr>
    </w:p>
    <w:p w:rsidR="005C3141" w:rsidRDefault="005C3141" w:rsidP="00D33406">
      <w:pPr>
        <w:rPr>
          <w:rFonts w:cs="Arial"/>
        </w:rPr>
      </w:pPr>
    </w:p>
    <w:p w:rsidR="005C3141" w:rsidRDefault="005C3141" w:rsidP="00D33406">
      <w:pPr>
        <w:rPr>
          <w:rFonts w:cs="Arial"/>
        </w:rPr>
      </w:pPr>
    </w:p>
    <w:p w:rsidR="005C3141" w:rsidRPr="005C3141" w:rsidRDefault="005C3141" w:rsidP="00D33406">
      <w:pPr>
        <w:rPr>
          <w:rFonts w:cs="Arial"/>
        </w:rPr>
      </w:pPr>
    </w:p>
    <w:p w:rsidR="009014DB" w:rsidRPr="005C3141" w:rsidRDefault="00D33406" w:rsidP="009014DB">
      <w:pPr>
        <w:pStyle w:val="Heading1"/>
        <w:tabs>
          <w:tab w:val="clear" w:pos="2700"/>
          <w:tab w:val="num" w:pos="360"/>
        </w:tabs>
        <w:ind w:left="360"/>
        <w:jc w:val="left"/>
        <w:rPr>
          <w:rFonts w:cs="Arial"/>
          <w:color w:val="auto"/>
          <w:sz w:val="22"/>
          <w:szCs w:val="22"/>
        </w:rPr>
      </w:pPr>
      <w:bookmarkStart w:id="6" w:name="_Toc526503971"/>
      <w:r w:rsidRPr="005C3141">
        <w:rPr>
          <w:rFonts w:cs="Arial"/>
          <w:color w:val="auto"/>
          <w:sz w:val="22"/>
          <w:szCs w:val="22"/>
        </w:rPr>
        <w:lastRenderedPageBreak/>
        <w:t>Creating Repositories</w:t>
      </w:r>
      <w:bookmarkEnd w:id="6"/>
    </w:p>
    <w:p w:rsidR="00D33406" w:rsidRPr="005C3141" w:rsidRDefault="00D33406" w:rsidP="00D33406">
      <w:pPr>
        <w:pStyle w:val="BodyTextFirstIndent2"/>
        <w:spacing w:line="276" w:lineRule="auto"/>
        <w:rPr>
          <w:rFonts w:cs="Arial"/>
        </w:rPr>
      </w:pPr>
    </w:p>
    <w:p w:rsidR="00D33406" w:rsidRPr="005C3141" w:rsidRDefault="00D33406" w:rsidP="005C3141">
      <w:pPr>
        <w:pStyle w:val="Heading2"/>
        <w:ind w:hanging="324"/>
        <w:rPr>
          <w:rFonts w:cs="Arial"/>
          <w:sz w:val="22"/>
          <w:szCs w:val="22"/>
        </w:rPr>
      </w:pPr>
      <w:bookmarkStart w:id="7" w:name="_Toc526503972"/>
      <w:r w:rsidRPr="005C3141">
        <w:rPr>
          <w:rFonts w:cs="Arial"/>
          <w:sz w:val="22"/>
          <w:szCs w:val="22"/>
        </w:rPr>
        <w:t>Creating a new repository</w:t>
      </w:r>
      <w:bookmarkEnd w:id="7"/>
    </w:p>
    <w:p w:rsidR="00D33406" w:rsidRPr="005C3141" w:rsidRDefault="00D33406" w:rsidP="00D33406">
      <w:pPr>
        <w:pStyle w:val="BodyTextFirstIndent2"/>
        <w:spacing w:line="276" w:lineRule="auto"/>
        <w:ind w:left="0" w:firstLine="0"/>
        <w:rPr>
          <w:rFonts w:cs="Arial"/>
        </w:rPr>
      </w:pPr>
      <w:r w:rsidRPr="005C3141">
        <w:rPr>
          <w:rFonts w:cs="Arial"/>
        </w:rPr>
        <w:t>You can create a new repository after signing into your enterprise account where you have sufficient permissions</w:t>
      </w:r>
    </w:p>
    <w:p w:rsidR="00D33406" w:rsidRPr="005C3141" w:rsidRDefault="00D33406" w:rsidP="00D33406">
      <w:pPr>
        <w:pStyle w:val="BodyTextFirstIndent2"/>
        <w:widowControl/>
        <w:numPr>
          <w:ilvl w:val="0"/>
          <w:numId w:val="10"/>
        </w:numPr>
        <w:adjustRightInd/>
        <w:spacing w:before="60" w:after="240" w:line="276" w:lineRule="auto"/>
        <w:jc w:val="left"/>
        <w:textAlignment w:val="auto"/>
        <w:rPr>
          <w:rStyle w:val="Strong"/>
          <w:rFonts w:cs="Arial"/>
          <w:b w:val="0"/>
          <w:bCs w:val="0"/>
        </w:rPr>
      </w:pPr>
      <w:r w:rsidRPr="005C3141">
        <w:rPr>
          <w:rFonts w:cs="Arial"/>
          <w:shd w:val="clear" w:color="auto" w:fill="FFFFFF"/>
        </w:rPr>
        <w:t>In the upper-right corner of any page, click +, and then click </w:t>
      </w:r>
      <w:r w:rsidRPr="005C3141">
        <w:rPr>
          <w:rStyle w:val="Strong"/>
          <w:rFonts w:cs="Arial"/>
          <w:bdr w:val="none" w:sz="0" w:space="0" w:color="auto" w:frame="1"/>
          <w:shd w:val="clear" w:color="auto" w:fill="FFFFFF"/>
        </w:rPr>
        <w:t>New repository.</w:t>
      </w:r>
    </w:p>
    <w:p w:rsidR="00D33406" w:rsidRPr="005C3141" w:rsidRDefault="00D33406" w:rsidP="00D33406">
      <w:pPr>
        <w:pStyle w:val="BodyTextFirstIndent2"/>
        <w:spacing w:line="276" w:lineRule="auto"/>
        <w:ind w:left="0" w:firstLine="0"/>
        <w:rPr>
          <w:rFonts w:cs="Arial"/>
          <w:shd w:val="clear" w:color="auto" w:fill="FFFFFF"/>
        </w:rPr>
      </w:pPr>
      <w:r w:rsidRPr="005C3141">
        <w:rPr>
          <w:rFonts w:cs="Arial"/>
          <w:noProof/>
        </w:rPr>
        <w:drawing>
          <wp:inline distT="0" distB="0" distL="0" distR="0" wp14:anchorId="3BD876A1" wp14:editId="7A4BD002">
            <wp:extent cx="1976527" cy="1477108"/>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197" cy="1512733"/>
                    </a:xfrm>
                    <a:prstGeom prst="rect">
                      <a:avLst/>
                    </a:prstGeom>
                  </pic:spPr>
                </pic:pic>
              </a:graphicData>
            </a:graphic>
          </wp:inline>
        </w:drawing>
      </w:r>
    </w:p>
    <w:p w:rsidR="00D33406" w:rsidRPr="005C3141" w:rsidRDefault="00D33406" w:rsidP="00D33406">
      <w:pPr>
        <w:pStyle w:val="BodyTextFirstIndent2"/>
        <w:widowControl/>
        <w:numPr>
          <w:ilvl w:val="0"/>
          <w:numId w:val="10"/>
        </w:numPr>
        <w:adjustRightInd/>
        <w:spacing w:before="60" w:after="240" w:line="276" w:lineRule="auto"/>
        <w:jc w:val="left"/>
        <w:textAlignment w:val="auto"/>
        <w:rPr>
          <w:rFonts w:cs="Arial"/>
          <w:shd w:val="clear" w:color="auto" w:fill="FFFFFF"/>
        </w:rPr>
      </w:pPr>
      <w:r w:rsidRPr="005C3141">
        <w:rPr>
          <w:rFonts w:cs="Arial"/>
          <w:shd w:val="clear" w:color="auto" w:fill="FFFFFF"/>
        </w:rPr>
        <w:t>In the Owner drop-down, select the account you wish to create the repository on.</w:t>
      </w:r>
    </w:p>
    <w:p w:rsidR="00D33406" w:rsidRPr="005C3141" w:rsidRDefault="00D33406" w:rsidP="00D33406">
      <w:pPr>
        <w:pStyle w:val="BodyTextFirstIndent2"/>
        <w:spacing w:line="276" w:lineRule="auto"/>
        <w:ind w:left="0" w:firstLine="0"/>
        <w:rPr>
          <w:rFonts w:cs="Arial"/>
        </w:rPr>
      </w:pPr>
    </w:p>
    <w:p w:rsidR="00D33406" w:rsidRPr="005C3141" w:rsidRDefault="00D33406" w:rsidP="00D33406">
      <w:pPr>
        <w:pStyle w:val="BodyTextFirstIndent2"/>
        <w:spacing w:line="276" w:lineRule="auto"/>
        <w:ind w:left="0" w:firstLine="0"/>
        <w:rPr>
          <w:rFonts w:cs="Arial"/>
        </w:rPr>
      </w:pPr>
      <w:r w:rsidRPr="005C3141">
        <w:rPr>
          <w:rFonts w:cs="Arial"/>
          <w:noProof/>
        </w:rPr>
        <w:drawing>
          <wp:inline distT="0" distB="0" distL="0" distR="0" wp14:anchorId="4977CE8B" wp14:editId="143B810B">
            <wp:extent cx="2482151" cy="136980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7799" cy="1406034"/>
                    </a:xfrm>
                    <a:prstGeom prst="rect">
                      <a:avLst/>
                    </a:prstGeom>
                  </pic:spPr>
                </pic:pic>
              </a:graphicData>
            </a:graphic>
          </wp:inline>
        </w:drawing>
      </w:r>
    </w:p>
    <w:p w:rsidR="00D33406" w:rsidRPr="005C3141" w:rsidRDefault="00D33406" w:rsidP="00D33406">
      <w:pPr>
        <w:pStyle w:val="BodyTextFirstIndent2"/>
        <w:widowControl/>
        <w:numPr>
          <w:ilvl w:val="0"/>
          <w:numId w:val="10"/>
        </w:numPr>
        <w:adjustRightInd/>
        <w:spacing w:before="60" w:after="240" w:line="276" w:lineRule="auto"/>
        <w:jc w:val="left"/>
        <w:textAlignment w:val="auto"/>
        <w:rPr>
          <w:rFonts w:cs="Arial"/>
        </w:rPr>
      </w:pPr>
      <w:r w:rsidRPr="005C3141">
        <w:rPr>
          <w:rFonts w:cs="Arial"/>
          <w:shd w:val="clear" w:color="auto" w:fill="FFFFFF"/>
        </w:rPr>
        <w:t xml:space="preserve">You can choose to make the repository either public or private. Public repositories are visible to the public, while private repositories are only accessible </w:t>
      </w:r>
      <w:r w:rsidR="00000EAF">
        <w:rPr>
          <w:rFonts w:cs="Arial"/>
          <w:shd w:val="clear" w:color="auto" w:fill="FFFFFF"/>
        </w:rPr>
        <w:t>to the team who part of the repository owners</w:t>
      </w:r>
      <w:r w:rsidRPr="005C3141">
        <w:rPr>
          <w:rFonts w:cs="Arial"/>
          <w:shd w:val="clear" w:color="auto" w:fill="FFFFFF"/>
        </w:rPr>
        <w:t>.</w:t>
      </w:r>
    </w:p>
    <w:p w:rsidR="00D33406" w:rsidRPr="005C3141" w:rsidRDefault="00000EAF" w:rsidP="00D33406">
      <w:pPr>
        <w:pStyle w:val="BodyTextFirstIndent2"/>
        <w:widowControl/>
        <w:numPr>
          <w:ilvl w:val="0"/>
          <w:numId w:val="10"/>
        </w:numPr>
        <w:adjustRightInd/>
        <w:spacing w:before="60" w:after="240" w:line="276" w:lineRule="auto"/>
        <w:jc w:val="left"/>
        <w:textAlignment w:val="auto"/>
        <w:rPr>
          <w:rFonts w:cs="Arial"/>
        </w:rPr>
      </w:pPr>
      <w:r>
        <w:rPr>
          <w:rFonts w:cs="Arial"/>
          <w:shd w:val="clear" w:color="auto" w:fill="FFFFFF"/>
        </w:rPr>
        <w:t xml:space="preserve">Additional optional items can pre-populate in the </w:t>
      </w:r>
      <w:r w:rsidR="00D33406" w:rsidRPr="005C3141">
        <w:rPr>
          <w:rFonts w:cs="Arial"/>
          <w:shd w:val="clear" w:color="auto" w:fill="FFFFFF"/>
        </w:rPr>
        <w:t>repository</w:t>
      </w:r>
      <w:r>
        <w:rPr>
          <w:rFonts w:cs="Arial"/>
          <w:shd w:val="clear" w:color="auto" w:fill="FFFFFF"/>
        </w:rPr>
        <w:t>. If you a</w:t>
      </w:r>
      <w:r w:rsidR="00D33406" w:rsidRPr="005C3141">
        <w:rPr>
          <w:rFonts w:cs="Arial"/>
          <w:shd w:val="clear" w:color="auto" w:fill="FFFFFF"/>
        </w:rPr>
        <w:t xml:space="preserve">re importing an existing repository to GitHub, </w:t>
      </w:r>
      <w:r w:rsidRPr="005C3141">
        <w:rPr>
          <w:rFonts w:cs="Arial"/>
          <w:shd w:val="clear" w:color="auto" w:fill="FFFFFF"/>
        </w:rPr>
        <w:t>do not</w:t>
      </w:r>
      <w:r w:rsidR="00D33406" w:rsidRPr="005C3141">
        <w:rPr>
          <w:rFonts w:cs="Arial"/>
          <w:shd w:val="clear" w:color="auto" w:fill="FFFFFF"/>
        </w:rPr>
        <w:t xml:space="preserve"> choose any of these options, as you may introduce a merge conflict. You can choose to add these files using the command line later.</w:t>
      </w:r>
    </w:p>
    <w:p w:rsidR="00D33406" w:rsidRPr="005C3141" w:rsidRDefault="00000EAF" w:rsidP="00D33406">
      <w:pPr>
        <w:pStyle w:val="BodyTextFirstIndent2"/>
        <w:widowControl/>
        <w:numPr>
          <w:ilvl w:val="0"/>
          <w:numId w:val="10"/>
        </w:numPr>
        <w:adjustRightInd/>
        <w:spacing w:before="60" w:after="240" w:line="276" w:lineRule="auto"/>
        <w:jc w:val="left"/>
        <w:textAlignment w:val="auto"/>
        <w:rPr>
          <w:rFonts w:cs="Arial"/>
        </w:rPr>
      </w:pPr>
      <w:r>
        <w:rPr>
          <w:rFonts w:cs="Arial"/>
          <w:shd w:val="clear" w:color="auto" w:fill="FFFFFF"/>
        </w:rPr>
        <w:t xml:space="preserve">When </w:t>
      </w:r>
      <w:r w:rsidR="00D33406" w:rsidRPr="005C3141">
        <w:rPr>
          <w:rFonts w:cs="Arial"/>
          <w:shd w:val="clear" w:color="auto" w:fill="FFFFFF"/>
        </w:rPr>
        <w:t>finished, click </w:t>
      </w:r>
      <w:r w:rsidR="00D33406" w:rsidRPr="005C3141">
        <w:rPr>
          <w:rStyle w:val="Strong"/>
          <w:rFonts w:cs="Arial"/>
          <w:bdr w:val="none" w:sz="0" w:space="0" w:color="auto" w:frame="1"/>
          <w:shd w:val="clear" w:color="auto" w:fill="FFFFFF"/>
        </w:rPr>
        <w:t>Create repository</w:t>
      </w:r>
      <w:r w:rsidR="00D33406" w:rsidRPr="005C3141">
        <w:rPr>
          <w:rFonts w:cs="Arial"/>
          <w:shd w:val="clear" w:color="auto" w:fill="FFFFFF"/>
        </w:rPr>
        <w:t>.</w:t>
      </w:r>
    </w:p>
    <w:p w:rsidR="00D33406" w:rsidRPr="005C3141" w:rsidRDefault="00D33406" w:rsidP="00D33406">
      <w:pPr>
        <w:pStyle w:val="BodyTextFirstIndent2"/>
        <w:spacing w:line="276" w:lineRule="auto"/>
        <w:ind w:left="0" w:firstLine="0"/>
        <w:rPr>
          <w:rFonts w:cs="Arial"/>
          <w:shd w:val="clear" w:color="auto" w:fill="FFFFFF"/>
        </w:rPr>
      </w:pPr>
    </w:p>
    <w:p w:rsidR="00D33406" w:rsidRPr="005C3141" w:rsidRDefault="00D33406" w:rsidP="005C3141">
      <w:pPr>
        <w:pStyle w:val="Heading2"/>
        <w:ind w:hanging="324"/>
        <w:rPr>
          <w:rFonts w:cs="Arial"/>
          <w:sz w:val="22"/>
          <w:szCs w:val="22"/>
        </w:rPr>
      </w:pPr>
      <w:bookmarkStart w:id="8" w:name="_Toc526503973"/>
      <w:r w:rsidRPr="005C3141">
        <w:rPr>
          <w:rFonts w:cs="Arial"/>
          <w:sz w:val="22"/>
          <w:szCs w:val="22"/>
        </w:rPr>
        <w:t>Adding an existing local project to GitHub</w:t>
      </w:r>
      <w:bookmarkEnd w:id="8"/>
    </w:p>
    <w:p w:rsidR="00D33406" w:rsidRPr="005C3141" w:rsidRDefault="00D33406" w:rsidP="00D33406">
      <w:pPr>
        <w:pStyle w:val="BodyTextFirstIndent2"/>
        <w:spacing w:line="276" w:lineRule="auto"/>
        <w:ind w:left="0" w:firstLine="0"/>
        <w:rPr>
          <w:rFonts w:cs="Arial"/>
        </w:rPr>
      </w:pPr>
    </w:p>
    <w:p w:rsidR="00D33406" w:rsidRPr="005C3141" w:rsidRDefault="00D33406" w:rsidP="001B4C90">
      <w:pPr>
        <w:pStyle w:val="BodyTextFirstIndent2"/>
        <w:spacing w:line="276" w:lineRule="auto"/>
        <w:ind w:left="540" w:firstLine="0"/>
        <w:rPr>
          <w:rFonts w:cs="Arial"/>
        </w:rPr>
      </w:pPr>
      <w:r w:rsidRPr="005C3141">
        <w:rPr>
          <w:rFonts w:cs="Arial"/>
        </w:rPr>
        <w:t>Putting your existing work on GitHub can let you share and collaborate in lots of great ways.</w:t>
      </w: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bdr w:val="none" w:sz="0" w:space="0" w:color="auto" w:frame="1"/>
          <w:shd w:val="clear" w:color="auto" w:fill="FFFFFF"/>
        </w:rPr>
        <w:lastRenderedPageBreak/>
        <w:t xml:space="preserve">Create a new </w:t>
      </w:r>
      <w:r w:rsidR="00000EAF" w:rsidRPr="005C3141">
        <w:rPr>
          <w:rFonts w:cs="Arial"/>
          <w:bdr w:val="none" w:sz="0" w:space="0" w:color="auto" w:frame="1"/>
          <w:shd w:val="clear" w:color="auto" w:fill="FFFFFF"/>
        </w:rPr>
        <w:t>repository</w:t>
      </w:r>
      <w:r w:rsidR="00000EAF" w:rsidRPr="005C3141">
        <w:rPr>
          <w:rFonts w:cs="Arial"/>
          <w:shd w:val="clear" w:color="auto" w:fill="FFFFFF"/>
        </w:rPr>
        <w:t xml:space="preserve"> on</w:t>
      </w:r>
      <w:r w:rsidRPr="005C3141">
        <w:rPr>
          <w:rFonts w:cs="Arial"/>
          <w:shd w:val="clear" w:color="auto" w:fill="FFFFFF"/>
        </w:rPr>
        <w:t xml:space="preserve"> GitHub. To avoid errors, do not initialize the new repository with </w:t>
      </w:r>
      <w:r w:rsidRPr="005C3141">
        <w:rPr>
          <w:rStyle w:val="Emphasis"/>
          <w:rFonts w:cs="Arial"/>
          <w:bdr w:val="none" w:sz="0" w:space="0" w:color="auto" w:frame="1"/>
          <w:shd w:val="clear" w:color="auto" w:fill="FFFFFF"/>
        </w:rPr>
        <w:t>README</w:t>
      </w:r>
      <w:r w:rsidRPr="005C3141">
        <w:rPr>
          <w:rFonts w:cs="Arial"/>
          <w:shd w:val="clear" w:color="auto" w:fill="FFFFFF"/>
        </w:rPr>
        <w:t>, license, or </w:t>
      </w:r>
      <w:r w:rsidRPr="005C3141">
        <w:rPr>
          <w:rStyle w:val="HTMLCode"/>
          <w:rFonts w:ascii="Arial" w:hAnsi="Arial" w:cs="Arial"/>
          <w:sz w:val="22"/>
          <w:szCs w:val="22"/>
          <w:bdr w:val="single" w:sz="6" w:space="0" w:color="DDDDDD" w:frame="1"/>
          <w:shd w:val="clear" w:color="auto" w:fill="FFFFFF"/>
        </w:rPr>
        <w:t>gitignore</w:t>
      </w:r>
      <w:r w:rsidRPr="005C3141">
        <w:rPr>
          <w:rFonts w:cs="Arial"/>
          <w:shd w:val="clear" w:color="auto" w:fill="FFFFFF"/>
        </w:rPr>
        <w:t xml:space="preserve"> files. You can add these files after your project </w:t>
      </w:r>
      <w:r w:rsidR="00000EAF">
        <w:rPr>
          <w:rFonts w:cs="Arial"/>
          <w:shd w:val="clear" w:color="auto" w:fill="FFFFFF"/>
        </w:rPr>
        <w:t xml:space="preserve">is </w:t>
      </w:r>
      <w:r w:rsidRPr="005C3141">
        <w:rPr>
          <w:rFonts w:cs="Arial"/>
          <w:shd w:val="clear" w:color="auto" w:fill="FFFFFF"/>
        </w:rPr>
        <w:t>pushed to GitHub.</w:t>
      </w: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Open </w:t>
      </w:r>
      <w:r w:rsidRPr="005C3141">
        <w:rPr>
          <w:rStyle w:val="platform-windows"/>
          <w:rFonts w:cs="Arial"/>
          <w:bdr w:val="none" w:sz="0" w:space="0" w:color="auto" w:frame="1"/>
          <w:shd w:val="clear" w:color="auto" w:fill="FFFFFF"/>
        </w:rPr>
        <w:t>Git Bash (or Command Prompt)</w:t>
      </w:r>
      <w:r w:rsidRPr="005C3141">
        <w:rPr>
          <w:rFonts w:cs="Arial"/>
          <w:shd w:val="clear" w:color="auto" w:fill="FFFFFF"/>
        </w:rPr>
        <w:t>.</w:t>
      </w: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Change the current working directory to your local project.</w:t>
      </w: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Initialize the local directory as a Git repository.</w:t>
      </w:r>
    </w:p>
    <w:p w:rsidR="00D33406" w:rsidRPr="005C3141" w:rsidRDefault="00D33406" w:rsidP="001B4C90">
      <w:pPr>
        <w:spacing w:line="276" w:lineRule="auto"/>
        <w:ind w:left="540"/>
        <w:rPr>
          <w:rFonts w:cs="Arial"/>
          <w:shd w:val="clear" w:color="auto" w:fill="FFFFFF"/>
        </w:rPr>
      </w:pPr>
      <w:r w:rsidRPr="005C3141">
        <w:rPr>
          <w:rFonts w:cs="Arial"/>
          <w:noProof/>
        </w:rPr>
        <w:drawing>
          <wp:inline distT="0" distB="0" distL="0" distR="0" wp14:anchorId="49D22E9B" wp14:editId="1F52BF36">
            <wp:extent cx="5480050" cy="33489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664670" cy="346174"/>
                    </a:xfrm>
                    <a:prstGeom prst="rect">
                      <a:avLst/>
                    </a:prstGeom>
                  </pic:spPr>
                </pic:pic>
              </a:graphicData>
            </a:graphic>
          </wp:inline>
        </w:drawing>
      </w: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Add the files in your new local repository. This stages them for the first commit.</w:t>
      </w:r>
    </w:p>
    <w:p w:rsidR="00D33406" w:rsidRPr="005C3141" w:rsidRDefault="00D33406" w:rsidP="001B4C90">
      <w:pPr>
        <w:pStyle w:val="BodyTextFirstIndent2"/>
        <w:spacing w:line="276" w:lineRule="auto"/>
        <w:ind w:left="540" w:firstLine="0"/>
        <w:rPr>
          <w:rFonts w:cs="Arial"/>
        </w:rPr>
      </w:pPr>
      <w:r w:rsidRPr="005C3141">
        <w:rPr>
          <w:rFonts w:cs="Arial"/>
          <w:noProof/>
        </w:rPr>
        <w:drawing>
          <wp:inline distT="0" distB="0" distL="0" distR="0" wp14:anchorId="447E385C" wp14:editId="3944EEAC">
            <wp:extent cx="5473700" cy="64737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525572" cy="653505"/>
                    </a:xfrm>
                    <a:prstGeom prst="rect">
                      <a:avLst/>
                    </a:prstGeom>
                  </pic:spPr>
                </pic:pic>
              </a:graphicData>
            </a:graphic>
          </wp:inline>
        </w:drawing>
      </w:r>
    </w:p>
    <w:p w:rsidR="00D33406" w:rsidRPr="005C3141" w:rsidRDefault="00D33406" w:rsidP="001B4C90">
      <w:pPr>
        <w:pStyle w:val="BodyTextFirstIndent2"/>
        <w:spacing w:line="276" w:lineRule="auto"/>
        <w:ind w:left="540" w:firstLine="0"/>
        <w:rPr>
          <w:rFonts w:cs="Arial"/>
        </w:rPr>
      </w:pP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Commit the files that you've staged in your local repository.</w:t>
      </w:r>
    </w:p>
    <w:p w:rsidR="00D33406" w:rsidRPr="005C3141" w:rsidRDefault="00D33406" w:rsidP="001B4C90">
      <w:pPr>
        <w:pStyle w:val="BodyTextFirstIndent2"/>
        <w:spacing w:line="276" w:lineRule="auto"/>
        <w:ind w:left="540" w:firstLine="0"/>
        <w:rPr>
          <w:rFonts w:cs="Arial"/>
        </w:rPr>
      </w:pPr>
      <w:r w:rsidRPr="005C3141">
        <w:rPr>
          <w:rFonts w:cs="Arial"/>
          <w:noProof/>
        </w:rPr>
        <w:drawing>
          <wp:inline distT="0" distB="0" distL="0" distR="0" wp14:anchorId="248520BE" wp14:editId="2245CDDA">
            <wp:extent cx="5480050" cy="792148"/>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601188" cy="809659"/>
                    </a:xfrm>
                    <a:prstGeom prst="rect">
                      <a:avLst/>
                    </a:prstGeom>
                  </pic:spPr>
                </pic:pic>
              </a:graphicData>
            </a:graphic>
          </wp:inline>
        </w:drawing>
      </w: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At the top of your GitHub repository's Quick Setup page, click </w:t>
      </w:r>
      <w:r w:rsidRPr="005C3141">
        <w:rPr>
          <w:rFonts w:cs="Arial"/>
          <w:noProof/>
          <w:shd w:val="clear" w:color="auto" w:fill="FFFFFF"/>
        </w:rPr>
        <w:drawing>
          <wp:inline distT="0" distB="0" distL="0" distR="0" wp14:anchorId="6AF6D9D7" wp14:editId="1B100F69">
            <wp:extent cx="105710" cy="1206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126382" cy="144243"/>
                    </a:xfrm>
                    <a:prstGeom prst="rect">
                      <a:avLst/>
                    </a:prstGeom>
                  </pic:spPr>
                </pic:pic>
              </a:graphicData>
            </a:graphic>
          </wp:inline>
        </w:drawing>
      </w:r>
      <w:r w:rsidRPr="005C3141">
        <w:rPr>
          <w:rFonts w:cs="Arial"/>
          <w:shd w:val="clear" w:color="auto" w:fill="FFFFFF"/>
        </w:rPr>
        <w:t> to copy the remote repository URL.</w:t>
      </w:r>
    </w:p>
    <w:p w:rsidR="00D33406" w:rsidRPr="005C3141" w:rsidRDefault="00D33406" w:rsidP="001B4C90">
      <w:pPr>
        <w:pStyle w:val="BodyTextFirstIndent2"/>
        <w:spacing w:line="276" w:lineRule="auto"/>
        <w:ind w:left="540" w:firstLine="0"/>
        <w:rPr>
          <w:rFonts w:cs="Arial"/>
        </w:rPr>
      </w:pPr>
    </w:p>
    <w:p w:rsidR="00D33406" w:rsidRPr="005C3141" w:rsidRDefault="00D33406" w:rsidP="001B4C90">
      <w:pPr>
        <w:pStyle w:val="BodyTextFirstIndent2"/>
        <w:widowControl/>
        <w:numPr>
          <w:ilvl w:val="0"/>
          <w:numId w:val="12"/>
        </w:numPr>
        <w:adjustRightInd/>
        <w:spacing w:before="60" w:after="240" w:line="276" w:lineRule="auto"/>
        <w:ind w:left="540"/>
        <w:jc w:val="left"/>
        <w:textAlignment w:val="auto"/>
        <w:rPr>
          <w:rFonts w:cs="Arial"/>
        </w:rPr>
      </w:pPr>
      <w:r w:rsidRPr="005C3141">
        <w:rPr>
          <w:rFonts w:cs="Arial"/>
          <w:shd w:val="clear" w:color="auto" w:fill="FFFFFF"/>
        </w:rPr>
        <w:t>In the Command prompt, </w:t>
      </w:r>
      <w:r w:rsidRPr="005C3141">
        <w:rPr>
          <w:rFonts w:cs="Arial"/>
          <w:bdr w:val="none" w:sz="0" w:space="0" w:color="auto" w:frame="1"/>
          <w:shd w:val="clear" w:color="auto" w:fill="FFFFFF"/>
        </w:rPr>
        <w:t>add the URL for the remote repository</w:t>
      </w:r>
      <w:r w:rsidRPr="005C3141">
        <w:rPr>
          <w:rFonts w:cs="Arial"/>
          <w:shd w:val="clear" w:color="auto" w:fill="FFFFFF"/>
        </w:rPr>
        <w:t xml:space="preserve"> (the URL is the link that you copied in the above step) where your local repository will be pushed.</w:t>
      </w:r>
    </w:p>
    <w:p w:rsidR="00D33406" w:rsidRPr="005C3141" w:rsidRDefault="00D33406" w:rsidP="001B4C90">
      <w:pPr>
        <w:pStyle w:val="BodyTextFirstIndent2"/>
        <w:spacing w:line="276" w:lineRule="auto"/>
        <w:ind w:left="540" w:firstLine="0"/>
        <w:rPr>
          <w:rFonts w:cs="Arial"/>
        </w:rPr>
      </w:pPr>
      <w:r w:rsidRPr="005C3141">
        <w:rPr>
          <w:rFonts w:cs="Arial"/>
          <w:noProof/>
        </w:rPr>
        <w:drawing>
          <wp:inline distT="0" distB="0" distL="0" distR="0" wp14:anchorId="522BDDD3" wp14:editId="77E9C7B5">
            <wp:extent cx="5480050" cy="80854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617147" cy="828770"/>
                    </a:xfrm>
                    <a:prstGeom prst="rect">
                      <a:avLst/>
                    </a:prstGeom>
                  </pic:spPr>
                </pic:pic>
              </a:graphicData>
            </a:graphic>
          </wp:inline>
        </w:drawing>
      </w:r>
    </w:p>
    <w:p w:rsidR="00D33406" w:rsidRPr="005C3141" w:rsidRDefault="00D33406" w:rsidP="001B4C90">
      <w:pPr>
        <w:pStyle w:val="BodyTextFirstIndent2"/>
        <w:spacing w:line="276" w:lineRule="auto"/>
        <w:ind w:left="540" w:firstLine="0"/>
        <w:rPr>
          <w:rFonts w:cs="Arial"/>
        </w:rPr>
      </w:pPr>
      <w:r w:rsidRPr="005C3141">
        <w:rPr>
          <w:rFonts w:cs="Arial"/>
          <w:bdr w:val="none" w:sz="0" w:space="0" w:color="auto" w:frame="1"/>
          <w:shd w:val="clear" w:color="auto" w:fill="FFFFFF"/>
        </w:rPr>
        <w:t>Push the changes</w:t>
      </w:r>
      <w:r w:rsidRPr="005C3141">
        <w:rPr>
          <w:rFonts w:cs="Arial"/>
          <w:shd w:val="clear" w:color="auto" w:fill="FFFFFF"/>
        </w:rPr>
        <w:t> in your local repository to GitHub.</w:t>
      </w:r>
    </w:p>
    <w:p w:rsidR="00D33406" w:rsidRDefault="00D33406" w:rsidP="001B4C90">
      <w:pPr>
        <w:pStyle w:val="BodyTextFirstIndent2"/>
        <w:spacing w:line="276" w:lineRule="auto"/>
        <w:ind w:left="540" w:firstLine="0"/>
        <w:rPr>
          <w:rFonts w:cs="Arial"/>
        </w:rPr>
      </w:pPr>
      <w:r w:rsidRPr="005C3141">
        <w:rPr>
          <w:rFonts w:cs="Arial"/>
          <w:noProof/>
        </w:rPr>
        <w:drawing>
          <wp:inline distT="0" distB="0" distL="0" distR="0" wp14:anchorId="5E9F65B6" wp14:editId="240DD3CE">
            <wp:extent cx="5505450" cy="6570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631266" cy="672022"/>
                    </a:xfrm>
                    <a:prstGeom prst="rect">
                      <a:avLst/>
                    </a:prstGeom>
                  </pic:spPr>
                </pic:pic>
              </a:graphicData>
            </a:graphic>
          </wp:inline>
        </w:drawing>
      </w:r>
    </w:p>
    <w:p w:rsidR="005C3141" w:rsidRDefault="005C3141" w:rsidP="00D33406">
      <w:pPr>
        <w:pStyle w:val="BodyTextFirstIndent2"/>
        <w:spacing w:line="276" w:lineRule="auto"/>
        <w:ind w:left="0" w:firstLine="0"/>
        <w:rPr>
          <w:rFonts w:cs="Arial"/>
        </w:rPr>
      </w:pPr>
    </w:p>
    <w:p w:rsidR="005C3141" w:rsidRPr="005C3141" w:rsidRDefault="005C3141" w:rsidP="00D33406">
      <w:pPr>
        <w:pStyle w:val="BodyTextFirstIndent2"/>
        <w:spacing w:line="276" w:lineRule="auto"/>
        <w:ind w:left="0" w:firstLine="0"/>
        <w:rPr>
          <w:rFonts w:cs="Arial"/>
        </w:rPr>
      </w:pPr>
    </w:p>
    <w:p w:rsidR="00D33406" w:rsidRPr="005C3141" w:rsidRDefault="00D33406" w:rsidP="005C3141">
      <w:pPr>
        <w:pStyle w:val="Heading2"/>
        <w:ind w:hanging="324"/>
        <w:rPr>
          <w:rFonts w:cs="Arial"/>
          <w:sz w:val="22"/>
          <w:szCs w:val="22"/>
        </w:rPr>
      </w:pPr>
      <w:bookmarkStart w:id="9" w:name="_Toc526503974"/>
      <w:r w:rsidRPr="005C3141">
        <w:rPr>
          <w:rFonts w:cs="Arial"/>
          <w:sz w:val="22"/>
          <w:szCs w:val="22"/>
        </w:rPr>
        <w:lastRenderedPageBreak/>
        <w:t>Cloning a repository</w:t>
      </w:r>
      <w:bookmarkEnd w:id="9"/>
    </w:p>
    <w:p w:rsidR="00D33406" w:rsidRPr="005C3141" w:rsidRDefault="00D33406" w:rsidP="00D33406">
      <w:pPr>
        <w:pStyle w:val="BodyTextFirstIndent2"/>
        <w:spacing w:line="276" w:lineRule="auto"/>
        <w:ind w:left="0" w:firstLine="0"/>
        <w:rPr>
          <w:rFonts w:cs="Arial"/>
        </w:rPr>
      </w:pPr>
    </w:p>
    <w:p w:rsidR="00D33406" w:rsidRPr="005C3141" w:rsidRDefault="00D33406" w:rsidP="001B4C90">
      <w:pPr>
        <w:pStyle w:val="NormalWeb"/>
        <w:shd w:val="clear" w:color="auto" w:fill="FFFFFF"/>
        <w:spacing w:before="0" w:beforeAutospacing="0" w:after="0" w:afterAutospacing="0" w:line="276" w:lineRule="auto"/>
        <w:ind w:left="720"/>
        <w:rPr>
          <w:rFonts w:ascii="Arial" w:hAnsi="Arial" w:cs="Arial"/>
          <w:sz w:val="22"/>
          <w:szCs w:val="22"/>
        </w:rPr>
      </w:pPr>
      <w:r w:rsidRPr="005C3141">
        <w:rPr>
          <w:rFonts w:ascii="Arial" w:hAnsi="Arial" w:cs="Arial"/>
          <w:sz w:val="22"/>
          <w:szCs w:val="22"/>
        </w:rPr>
        <w:t>When you create a repository on GitHub, it exists as a </w:t>
      </w:r>
      <w:r w:rsidRPr="005C3141">
        <w:rPr>
          <w:rStyle w:val="Emphasis"/>
          <w:rFonts w:ascii="Arial" w:hAnsi="Arial" w:cs="Arial"/>
          <w:sz w:val="22"/>
          <w:szCs w:val="22"/>
          <w:bdr w:val="none" w:sz="0" w:space="0" w:color="auto" w:frame="1"/>
        </w:rPr>
        <w:t>remote</w:t>
      </w:r>
      <w:r w:rsidRPr="005C3141">
        <w:rPr>
          <w:rFonts w:ascii="Arial" w:hAnsi="Arial" w:cs="Arial"/>
          <w:sz w:val="22"/>
          <w:szCs w:val="22"/>
        </w:rPr>
        <w:t> repository. You can clone your repository to create a </w:t>
      </w:r>
      <w:r w:rsidRPr="005C3141">
        <w:rPr>
          <w:rStyle w:val="Emphasis"/>
          <w:rFonts w:ascii="Arial" w:hAnsi="Arial" w:cs="Arial"/>
          <w:sz w:val="22"/>
          <w:szCs w:val="22"/>
          <w:bdr w:val="none" w:sz="0" w:space="0" w:color="auto" w:frame="1"/>
        </w:rPr>
        <w:t>local</w:t>
      </w:r>
      <w:r w:rsidRPr="005C3141">
        <w:rPr>
          <w:rFonts w:ascii="Arial" w:hAnsi="Arial" w:cs="Arial"/>
          <w:sz w:val="22"/>
          <w:szCs w:val="22"/>
        </w:rPr>
        <w:t> copy on your computer and sync between the two locations.</w:t>
      </w:r>
    </w:p>
    <w:p w:rsidR="00D33406" w:rsidRPr="005C3141" w:rsidRDefault="00D33406" w:rsidP="001B4C90">
      <w:pPr>
        <w:pStyle w:val="NormalWeb"/>
        <w:shd w:val="clear" w:color="auto" w:fill="FFFFFF"/>
        <w:spacing w:before="0" w:beforeAutospacing="0" w:after="0" w:afterAutospacing="0" w:line="276" w:lineRule="auto"/>
        <w:ind w:left="720"/>
        <w:rPr>
          <w:rFonts w:ascii="Arial" w:hAnsi="Arial" w:cs="Arial"/>
          <w:sz w:val="22"/>
          <w:szCs w:val="22"/>
        </w:rPr>
      </w:pPr>
    </w:p>
    <w:p w:rsidR="00D33406" w:rsidRPr="005C3141" w:rsidRDefault="00D33406" w:rsidP="001B4C90">
      <w:pPr>
        <w:pStyle w:val="NormalWeb"/>
        <w:shd w:val="clear" w:color="auto" w:fill="FFFFFF"/>
        <w:spacing w:before="0" w:beforeAutospacing="0" w:after="0" w:afterAutospacing="0" w:line="276" w:lineRule="auto"/>
        <w:ind w:left="720"/>
        <w:rPr>
          <w:rFonts w:ascii="Arial" w:hAnsi="Arial" w:cs="Arial"/>
          <w:sz w:val="22"/>
          <w:szCs w:val="22"/>
        </w:rPr>
      </w:pPr>
      <w:r w:rsidRPr="005C3141">
        <w:rPr>
          <w:rFonts w:ascii="Arial" w:hAnsi="Arial" w:cs="Arial"/>
          <w:sz w:val="22"/>
          <w:szCs w:val="22"/>
        </w:rPr>
        <w:t>This procedure assumes you have already </w:t>
      </w:r>
      <w:r w:rsidRPr="005C3141">
        <w:rPr>
          <w:rFonts w:ascii="Arial" w:hAnsi="Arial" w:cs="Arial"/>
          <w:sz w:val="22"/>
          <w:szCs w:val="22"/>
          <w:bdr w:val="none" w:sz="0" w:space="0" w:color="auto" w:frame="1"/>
        </w:rPr>
        <w:t>created a repository on GitHub</w:t>
      </w:r>
      <w:r w:rsidRPr="005C3141">
        <w:rPr>
          <w:rFonts w:ascii="Arial" w:hAnsi="Arial" w:cs="Arial"/>
          <w:sz w:val="22"/>
          <w:szCs w:val="22"/>
        </w:rPr>
        <w:t>, or have an existing repository owned by someone else you'd like to contribute to.</w:t>
      </w:r>
    </w:p>
    <w:p w:rsidR="00D33406" w:rsidRPr="005C3141" w:rsidRDefault="00D33406" w:rsidP="001B4C90">
      <w:pPr>
        <w:pStyle w:val="NormalWeb"/>
        <w:shd w:val="clear" w:color="auto" w:fill="FFFFFF"/>
        <w:spacing w:before="0" w:beforeAutospacing="0" w:after="0" w:afterAutospacing="0" w:line="276" w:lineRule="auto"/>
        <w:ind w:left="720"/>
        <w:rPr>
          <w:rFonts w:ascii="Arial" w:hAnsi="Arial" w:cs="Arial"/>
          <w:sz w:val="22"/>
          <w:szCs w:val="22"/>
        </w:rPr>
      </w:pP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On GitHub, navigate to the main page of the repository.</w:t>
      </w: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Under the repository name, click </w:t>
      </w:r>
      <w:r w:rsidRPr="005C3141">
        <w:rPr>
          <w:rStyle w:val="Strong"/>
          <w:rFonts w:cs="Arial"/>
          <w:bdr w:val="none" w:sz="0" w:space="0" w:color="auto" w:frame="1"/>
          <w:shd w:val="clear" w:color="auto" w:fill="FFFFFF"/>
        </w:rPr>
        <w:t>Clone or download</w:t>
      </w:r>
      <w:r w:rsidRPr="005C3141">
        <w:rPr>
          <w:rFonts w:cs="Arial"/>
          <w:shd w:val="clear" w:color="auto" w:fill="FFFFFF"/>
        </w:rPr>
        <w:t>.</w:t>
      </w:r>
    </w:p>
    <w:p w:rsidR="00D33406" w:rsidRPr="005C3141" w:rsidRDefault="00D33406" w:rsidP="001B4C90">
      <w:pPr>
        <w:pStyle w:val="BodyTextFirstIndent2"/>
        <w:spacing w:line="276" w:lineRule="auto"/>
        <w:ind w:left="720" w:firstLine="0"/>
        <w:rPr>
          <w:rFonts w:cs="Arial"/>
        </w:rPr>
      </w:pPr>
      <w:r w:rsidRPr="005C3141">
        <w:rPr>
          <w:rFonts w:cs="Arial"/>
          <w:noProof/>
        </w:rPr>
        <w:drawing>
          <wp:inline distT="0" distB="0" distL="0" distR="0" wp14:anchorId="418353C3" wp14:editId="66313615">
            <wp:extent cx="1763036" cy="548640"/>
            <wp:effectExtent l="0" t="0" r="889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0608" cy="557220"/>
                    </a:xfrm>
                    <a:prstGeom prst="rect">
                      <a:avLst/>
                    </a:prstGeom>
                  </pic:spPr>
                </pic:pic>
              </a:graphicData>
            </a:graphic>
          </wp:inline>
        </w:drawing>
      </w: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In the Clone with HTTPs section, click </w:t>
      </w:r>
      <w:r w:rsidRPr="005C3141">
        <w:rPr>
          <w:rFonts w:cs="Arial"/>
          <w:noProof/>
          <w:shd w:val="clear" w:color="auto" w:fill="FFFFFF"/>
        </w:rPr>
        <w:drawing>
          <wp:inline distT="0" distB="0" distL="0" distR="0" wp14:anchorId="08F4A018" wp14:editId="2BAE71BE">
            <wp:extent cx="105710" cy="1206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126382" cy="144243"/>
                    </a:xfrm>
                    <a:prstGeom prst="rect">
                      <a:avLst/>
                    </a:prstGeom>
                  </pic:spPr>
                </pic:pic>
              </a:graphicData>
            </a:graphic>
          </wp:inline>
        </w:drawing>
      </w:r>
      <w:r w:rsidRPr="005C3141">
        <w:rPr>
          <w:rFonts w:cs="Arial"/>
          <w:shd w:val="clear" w:color="auto" w:fill="FFFFFF"/>
        </w:rPr>
        <w:t> to copy the clone URL for the repository.</w:t>
      </w:r>
    </w:p>
    <w:p w:rsidR="00D33406" w:rsidRPr="005C3141" w:rsidRDefault="00D33406" w:rsidP="001B4C90">
      <w:pPr>
        <w:pStyle w:val="BodyTextFirstIndent2"/>
        <w:spacing w:line="276" w:lineRule="auto"/>
        <w:ind w:left="720" w:firstLine="0"/>
        <w:rPr>
          <w:rFonts w:cs="Arial"/>
        </w:rPr>
      </w:pPr>
      <w:r w:rsidRPr="005C3141">
        <w:rPr>
          <w:rFonts w:cs="Arial"/>
          <w:noProof/>
        </w:rPr>
        <w:drawing>
          <wp:inline distT="0" distB="0" distL="0" distR="0" wp14:anchorId="5E4E4244" wp14:editId="7B51060A">
            <wp:extent cx="5943600" cy="2623820"/>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23820"/>
                    </a:xfrm>
                    <a:prstGeom prst="rect">
                      <a:avLst/>
                    </a:prstGeom>
                  </pic:spPr>
                </pic:pic>
              </a:graphicData>
            </a:graphic>
          </wp:inline>
        </w:drawing>
      </w: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Open </w:t>
      </w:r>
      <w:r w:rsidRPr="005C3141">
        <w:rPr>
          <w:rStyle w:val="platform-windows"/>
          <w:rFonts w:cs="Arial"/>
          <w:bdr w:val="none" w:sz="0" w:space="0" w:color="auto" w:frame="1"/>
          <w:shd w:val="clear" w:color="auto" w:fill="FFFFFF"/>
        </w:rPr>
        <w:t>Git Bash (or Command Prompt)</w:t>
      </w:r>
      <w:r w:rsidRPr="005C3141">
        <w:rPr>
          <w:rFonts w:cs="Arial"/>
          <w:shd w:val="clear" w:color="auto" w:fill="FFFFFF"/>
        </w:rPr>
        <w:t>.</w:t>
      </w: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Change the current working directory to the location where you want the cloned directory to be made.</w:t>
      </w: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Type </w:t>
      </w:r>
      <w:r w:rsidRPr="005C3141">
        <w:rPr>
          <w:rStyle w:val="HTMLCode"/>
          <w:rFonts w:ascii="Arial" w:hAnsi="Arial" w:cs="Arial"/>
          <w:sz w:val="22"/>
          <w:szCs w:val="22"/>
          <w:bdr w:val="single" w:sz="6" w:space="0" w:color="DDDDDD" w:frame="1"/>
          <w:shd w:val="clear" w:color="auto" w:fill="FFFFFF"/>
        </w:rPr>
        <w:t>git clone</w:t>
      </w:r>
      <w:r w:rsidRPr="005C3141">
        <w:rPr>
          <w:rFonts w:cs="Arial"/>
          <w:shd w:val="clear" w:color="auto" w:fill="FFFFFF"/>
        </w:rPr>
        <w:t>, and then paste the URL you copied in Step 2.</w:t>
      </w:r>
    </w:p>
    <w:p w:rsidR="00D33406" w:rsidRPr="005C3141" w:rsidRDefault="00D33406" w:rsidP="001B4C90">
      <w:pPr>
        <w:pStyle w:val="BodyTextFirstIndent2"/>
        <w:spacing w:line="276" w:lineRule="auto"/>
        <w:ind w:left="720" w:firstLine="0"/>
        <w:rPr>
          <w:rFonts w:cs="Arial"/>
        </w:rPr>
      </w:pPr>
      <w:r w:rsidRPr="005C3141">
        <w:rPr>
          <w:rFonts w:cs="Arial"/>
          <w:noProof/>
        </w:rPr>
        <w:drawing>
          <wp:inline distT="0" distB="0" distL="0" distR="0" wp14:anchorId="6E619794" wp14:editId="310102FA">
            <wp:extent cx="5480050" cy="329622"/>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676461" cy="341436"/>
                    </a:xfrm>
                    <a:prstGeom prst="rect">
                      <a:avLst/>
                    </a:prstGeom>
                  </pic:spPr>
                </pic:pic>
              </a:graphicData>
            </a:graphic>
          </wp:inline>
        </w:drawing>
      </w:r>
    </w:p>
    <w:p w:rsidR="00D33406" w:rsidRPr="005C3141" w:rsidRDefault="00D33406" w:rsidP="001B4C90">
      <w:pPr>
        <w:pStyle w:val="BodyTextFirstIndent2"/>
        <w:widowControl/>
        <w:numPr>
          <w:ilvl w:val="0"/>
          <w:numId w:val="13"/>
        </w:numPr>
        <w:adjustRightInd/>
        <w:spacing w:before="60" w:after="240" w:line="276" w:lineRule="auto"/>
        <w:jc w:val="left"/>
        <w:textAlignment w:val="auto"/>
        <w:rPr>
          <w:rFonts w:cs="Arial"/>
        </w:rPr>
      </w:pPr>
      <w:r w:rsidRPr="005C3141">
        <w:rPr>
          <w:rFonts w:cs="Arial"/>
          <w:shd w:val="clear" w:color="auto" w:fill="FFFFFF"/>
        </w:rPr>
        <w:t>Press </w:t>
      </w:r>
      <w:r w:rsidRPr="005C3141">
        <w:rPr>
          <w:rStyle w:val="Strong"/>
          <w:rFonts w:cs="Arial"/>
          <w:bdr w:val="none" w:sz="0" w:space="0" w:color="auto" w:frame="1"/>
          <w:shd w:val="clear" w:color="auto" w:fill="FFFFFF"/>
        </w:rPr>
        <w:t>Enter</w:t>
      </w:r>
      <w:r w:rsidRPr="005C3141">
        <w:rPr>
          <w:rFonts w:cs="Arial"/>
          <w:shd w:val="clear" w:color="auto" w:fill="FFFFFF"/>
        </w:rPr>
        <w:t>. Your local clone will be created.</w:t>
      </w:r>
    </w:p>
    <w:p w:rsidR="00D33406" w:rsidRPr="005C3141" w:rsidRDefault="00D33406" w:rsidP="001B4C90">
      <w:pPr>
        <w:pStyle w:val="BodyTextFirstIndent2"/>
        <w:spacing w:line="276" w:lineRule="auto"/>
        <w:ind w:left="720" w:firstLine="0"/>
        <w:rPr>
          <w:rFonts w:cs="Arial"/>
        </w:rPr>
      </w:pPr>
      <w:r w:rsidRPr="005C3141">
        <w:rPr>
          <w:rFonts w:cs="Arial"/>
          <w:noProof/>
        </w:rPr>
        <w:lastRenderedPageBreak/>
        <w:drawing>
          <wp:inline distT="0" distB="0" distL="0" distR="0" wp14:anchorId="0EDBEE31" wp14:editId="264D7836">
            <wp:extent cx="5492750" cy="111498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593149" cy="1135361"/>
                    </a:xfrm>
                    <a:prstGeom prst="rect">
                      <a:avLst/>
                    </a:prstGeom>
                  </pic:spPr>
                </pic:pic>
              </a:graphicData>
            </a:graphic>
          </wp:inline>
        </w:drawing>
      </w:r>
    </w:p>
    <w:p w:rsidR="002D5F23" w:rsidRPr="005C3141" w:rsidRDefault="00D33406" w:rsidP="002D5F23">
      <w:pPr>
        <w:pStyle w:val="Heading1"/>
        <w:tabs>
          <w:tab w:val="clear" w:pos="2700"/>
          <w:tab w:val="num" w:pos="360"/>
        </w:tabs>
        <w:ind w:left="360"/>
        <w:jc w:val="left"/>
        <w:rPr>
          <w:rFonts w:cs="Arial"/>
          <w:color w:val="auto"/>
          <w:sz w:val="22"/>
          <w:szCs w:val="22"/>
        </w:rPr>
      </w:pPr>
      <w:bookmarkStart w:id="10" w:name="_Toc526503975"/>
      <w:r w:rsidRPr="005C3141">
        <w:rPr>
          <w:rFonts w:cs="Arial"/>
          <w:color w:val="auto"/>
          <w:sz w:val="22"/>
          <w:szCs w:val="22"/>
        </w:rPr>
        <w:t>Branch creation in GITHUB</w:t>
      </w:r>
      <w:bookmarkEnd w:id="10"/>
    </w:p>
    <w:p w:rsidR="00D33406" w:rsidRPr="005C3141" w:rsidRDefault="00795D64" w:rsidP="001B4C90">
      <w:pPr>
        <w:pStyle w:val="BodyText"/>
        <w:spacing w:line="276" w:lineRule="auto"/>
        <w:ind w:left="720"/>
        <w:rPr>
          <w:rFonts w:cs="Arial"/>
          <w:shd w:val="clear" w:color="auto" w:fill="FFFFFF"/>
        </w:rPr>
      </w:pPr>
      <w:r w:rsidRPr="005C3141">
        <w:rPr>
          <w:rFonts w:cs="Arial"/>
          <w:shd w:val="clear" w:color="auto" w:fill="FFFFFF"/>
        </w:rPr>
        <w:t xml:space="preserve">Branching in version control </w:t>
      </w:r>
      <w:r w:rsidR="00D33406" w:rsidRPr="005C3141">
        <w:rPr>
          <w:rFonts w:cs="Arial"/>
          <w:shd w:val="clear" w:color="auto" w:fill="FFFFFF"/>
        </w:rPr>
        <w:t>is the duplication of an object under version control (such as a source code file or a directory tree)</w:t>
      </w:r>
      <w:r w:rsidRPr="005C3141">
        <w:rPr>
          <w:rFonts w:cs="Arial"/>
          <w:shd w:val="clear" w:color="auto" w:fill="FFFFFF"/>
        </w:rPr>
        <w:t>. M</w:t>
      </w:r>
      <w:r w:rsidR="00D33406" w:rsidRPr="005C3141">
        <w:rPr>
          <w:rFonts w:cs="Arial"/>
          <w:shd w:val="clear" w:color="auto" w:fill="FFFFFF"/>
        </w:rPr>
        <w:t>odifications can happen in parallel along both branches and the originating branch is sometimes called the </w:t>
      </w:r>
      <w:r w:rsidR="00D33406" w:rsidRPr="005C3141">
        <w:rPr>
          <w:rFonts w:cs="Arial"/>
          <w:iCs/>
          <w:shd w:val="clear" w:color="auto" w:fill="FFFFFF"/>
        </w:rPr>
        <w:t>parent branch (master in GitHub)</w:t>
      </w:r>
      <w:r w:rsidR="00D33406" w:rsidRPr="005C3141">
        <w:rPr>
          <w:rFonts w:cs="Arial"/>
          <w:shd w:val="clear" w:color="auto" w:fill="FFFFFF"/>
        </w:rPr>
        <w:t>, the </w:t>
      </w:r>
      <w:r w:rsidR="00D33406" w:rsidRPr="005C3141">
        <w:rPr>
          <w:rFonts w:cs="Arial"/>
          <w:iCs/>
          <w:shd w:val="clear" w:color="auto" w:fill="FFFFFF"/>
        </w:rPr>
        <w:t>upstream branch</w:t>
      </w:r>
      <w:r w:rsidR="00D33406" w:rsidRPr="005C3141">
        <w:rPr>
          <w:rFonts w:cs="Arial"/>
          <w:shd w:val="clear" w:color="auto" w:fill="FFFFFF"/>
        </w:rPr>
        <w:t> (or simply </w:t>
      </w:r>
      <w:r w:rsidR="00D33406" w:rsidRPr="005C3141">
        <w:rPr>
          <w:rFonts w:cs="Arial"/>
          <w:iCs/>
          <w:shd w:val="clear" w:color="auto" w:fill="FFFFFF"/>
        </w:rPr>
        <w:t>upstream</w:t>
      </w:r>
      <w:r w:rsidR="00D33406" w:rsidRPr="005C3141">
        <w:rPr>
          <w:rFonts w:cs="Arial"/>
          <w:shd w:val="clear" w:color="auto" w:fill="FFFFFF"/>
        </w:rPr>
        <w:t>, especially if the branches are maintained by different organizations or individuals).</w:t>
      </w:r>
    </w:p>
    <w:p w:rsidR="00D33406" w:rsidRPr="005C3141" w:rsidRDefault="00D33406" w:rsidP="001B4C90">
      <w:pPr>
        <w:pStyle w:val="BodyText"/>
        <w:spacing w:line="276" w:lineRule="auto"/>
        <w:ind w:left="720"/>
        <w:rPr>
          <w:rFonts w:cs="Arial"/>
          <w:shd w:val="clear" w:color="auto" w:fill="FFFFFF"/>
        </w:rPr>
      </w:pPr>
      <w:r w:rsidRPr="005C3141">
        <w:rPr>
          <w:rFonts w:cs="Arial"/>
          <w:shd w:val="clear" w:color="auto" w:fill="FFFFFF"/>
        </w:rPr>
        <w:t>You can create or delete branches directly on GitHub.</w:t>
      </w:r>
    </w:p>
    <w:p w:rsidR="00D33406" w:rsidRPr="005C3141" w:rsidRDefault="00D33406" w:rsidP="001B4C90">
      <w:pPr>
        <w:pStyle w:val="BodyText"/>
        <w:spacing w:line="276" w:lineRule="auto"/>
        <w:ind w:left="720"/>
        <w:rPr>
          <w:rFonts w:cs="Arial"/>
          <w:shd w:val="clear" w:color="auto" w:fill="FFFFFF"/>
        </w:rPr>
      </w:pPr>
    </w:p>
    <w:p w:rsidR="00D33406" w:rsidRPr="005C3141" w:rsidRDefault="00D33406" w:rsidP="001B4C90">
      <w:pPr>
        <w:pStyle w:val="BodyText"/>
        <w:widowControl/>
        <w:numPr>
          <w:ilvl w:val="0"/>
          <w:numId w:val="14"/>
        </w:numPr>
        <w:adjustRightInd/>
        <w:spacing w:before="60" w:line="276" w:lineRule="auto"/>
        <w:jc w:val="left"/>
        <w:textAlignment w:val="auto"/>
        <w:rPr>
          <w:rFonts w:cs="Arial"/>
        </w:rPr>
      </w:pPr>
      <w:r w:rsidRPr="005C3141">
        <w:rPr>
          <w:rFonts w:cs="Arial"/>
          <w:shd w:val="clear" w:color="auto" w:fill="FFFFFF"/>
        </w:rPr>
        <w:t>On GitHub, navigate to the main page of the repository.</w:t>
      </w:r>
    </w:p>
    <w:p w:rsidR="00D33406" w:rsidRPr="005C3141" w:rsidRDefault="00D33406" w:rsidP="001B4C90">
      <w:pPr>
        <w:pStyle w:val="BodyText"/>
        <w:widowControl/>
        <w:numPr>
          <w:ilvl w:val="0"/>
          <w:numId w:val="14"/>
        </w:numPr>
        <w:adjustRightInd/>
        <w:spacing w:before="60" w:line="276" w:lineRule="auto"/>
        <w:jc w:val="left"/>
        <w:textAlignment w:val="auto"/>
        <w:rPr>
          <w:rFonts w:cs="Arial"/>
        </w:rPr>
      </w:pPr>
      <w:r w:rsidRPr="005C3141">
        <w:rPr>
          <w:rFonts w:cs="Arial"/>
          <w:shd w:val="clear" w:color="auto" w:fill="FFFFFF"/>
        </w:rPr>
        <w:t>Click the branch selector menu.</w:t>
      </w:r>
    </w:p>
    <w:p w:rsidR="00D33406" w:rsidRPr="005C3141" w:rsidRDefault="00D33406" w:rsidP="001B4C90">
      <w:pPr>
        <w:pStyle w:val="BodyText"/>
        <w:widowControl/>
        <w:numPr>
          <w:ilvl w:val="0"/>
          <w:numId w:val="14"/>
        </w:numPr>
        <w:adjustRightInd/>
        <w:spacing w:before="60" w:line="276" w:lineRule="auto"/>
        <w:jc w:val="left"/>
        <w:textAlignment w:val="auto"/>
        <w:rPr>
          <w:rFonts w:cs="Arial"/>
        </w:rPr>
      </w:pPr>
      <w:r w:rsidRPr="005C3141">
        <w:rPr>
          <w:rFonts w:cs="Arial"/>
        </w:rPr>
        <w:t>Type a unique name for your new branch.</w:t>
      </w:r>
    </w:p>
    <w:p w:rsidR="00D33406" w:rsidRPr="005C3141" w:rsidRDefault="00D33406" w:rsidP="001B4C90">
      <w:pPr>
        <w:pStyle w:val="ListParagraph"/>
        <w:numPr>
          <w:ilvl w:val="0"/>
          <w:numId w:val="14"/>
        </w:numPr>
        <w:shd w:val="clear" w:color="auto" w:fill="FFFFFF"/>
        <w:spacing w:after="0"/>
        <w:textAlignment w:val="baseline"/>
        <w:rPr>
          <w:rFonts w:ascii="Arial" w:hAnsi="Arial" w:cs="Arial"/>
        </w:rPr>
      </w:pPr>
      <w:r w:rsidRPr="005C3141">
        <w:rPr>
          <w:rFonts w:ascii="Arial" w:hAnsi="Arial" w:cs="Arial"/>
        </w:rPr>
        <w:t>Press </w:t>
      </w:r>
      <w:r w:rsidRPr="005C3141">
        <w:rPr>
          <w:rFonts w:ascii="Arial" w:hAnsi="Arial" w:cs="Arial"/>
          <w:b/>
          <w:bCs/>
          <w:bdr w:val="none" w:sz="0" w:space="0" w:color="auto" w:frame="1"/>
        </w:rPr>
        <w:t>Enter</w:t>
      </w:r>
      <w:r w:rsidRPr="005C3141">
        <w:rPr>
          <w:rFonts w:ascii="Arial" w:hAnsi="Arial" w:cs="Arial"/>
        </w:rPr>
        <w:t>.</w:t>
      </w:r>
    </w:p>
    <w:p w:rsidR="00D33406" w:rsidRPr="005C3141" w:rsidRDefault="00D33406" w:rsidP="001B4C90">
      <w:pPr>
        <w:pStyle w:val="ListParagraph"/>
        <w:numPr>
          <w:ilvl w:val="0"/>
          <w:numId w:val="14"/>
        </w:numPr>
        <w:shd w:val="clear" w:color="auto" w:fill="FFFFFF"/>
        <w:spacing w:after="75"/>
        <w:textAlignment w:val="baseline"/>
        <w:rPr>
          <w:rStyle w:val="HTMLCode"/>
          <w:rFonts w:ascii="Arial" w:eastAsia="Calibri" w:hAnsi="Arial" w:cs="Arial"/>
          <w:sz w:val="22"/>
          <w:szCs w:val="22"/>
        </w:rPr>
      </w:pPr>
      <w:r w:rsidRPr="005C3141">
        <w:rPr>
          <w:rFonts w:ascii="Arial" w:hAnsi="Arial" w:cs="Arial"/>
        </w:rPr>
        <w:t xml:space="preserve">You can switch between different branches or between a branch and master by using the command </w:t>
      </w:r>
      <w:r w:rsidRPr="005C3141">
        <w:rPr>
          <w:rStyle w:val="HTMLCode"/>
          <w:rFonts w:ascii="Arial" w:eastAsia="Calibri" w:hAnsi="Arial" w:cs="Arial"/>
          <w:sz w:val="22"/>
          <w:szCs w:val="22"/>
          <w:bdr w:val="single" w:sz="6" w:space="0" w:color="DDDDDD" w:frame="1"/>
          <w:shd w:val="clear" w:color="auto" w:fill="FFFFFF"/>
        </w:rPr>
        <w:t xml:space="preserve">git checkout. </w:t>
      </w:r>
      <w:r w:rsidRPr="005C3141">
        <w:rPr>
          <w:rStyle w:val="HTMLCode"/>
          <w:rFonts w:ascii="Arial" w:eastAsia="Calibri" w:hAnsi="Arial" w:cs="Arial"/>
          <w:sz w:val="22"/>
          <w:szCs w:val="22"/>
        </w:rPr>
        <w:t xml:space="preserve">To switch to the parent branch we use </w:t>
      </w:r>
      <w:r w:rsidRPr="005C3141">
        <w:rPr>
          <w:rStyle w:val="HTMLCode"/>
          <w:rFonts w:ascii="Arial" w:eastAsia="Calibri" w:hAnsi="Arial" w:cs="Arial"/>
          <w:sz w:val="22"/>
          <w:szCs w:val="22"/>
          <w:bdr w:val="single" w:sz="6" w:space="0" w:color="DDDDDD" w:frame="1"/>
          <w:shd w:val="clear" w:color="auto" w:fill="FFFFFF"/>
        </w:rPr>
        <w:t>git checkout master.</w:t>
      </w:r>
    </w:p>
    <w:p w:rsidR="00D33406" w:rsidRPr="005C3141" w:rsidRDefault="00D33406" w:rsidP="001B4C90">
      <w:pPr>
        <w:pStyle w:val="ListParagraph"/>
        <w:rPr>
          <w:rStyle w:val="HTMLCode"/>
          <w:rFonts w:ascii="Arial" w:eastAsia="Calibri" w:hAnsi="Arial" w:cs="Arial"/>
          <w:sz w:val="22"/>
          <w:szCs w:val="22"/>
        </w:rPr>
      </w:pPr>
    </w:p>
    <w:p w:rsidR="00D33406" w:rsidRPr="005C3141" w:rsidRDefault="00D33406" w:rsidP="001B4C90">
      <w:pPr>
        <w:shd w:val="clear" w:color="auto" w:fill="FFFFFF"/>
        <w:spacing w:after="75" w:line="276" w:lineRule="auto"/>
        <w:ind w:left="720"/>
        <w:rPr>
          <w:rStyle w:val="HTMLCode"/>
          <w:rFonts w:ascii="Arial" w:eastAsiaTheme="minorHAnsi" w:hAnsi="Arial" w:cs="Arial"/>
          <w:sz w:val="22"/>
          <w:szCs w:val="22"/>
        </w:rPr>
      </w:pPr>
      <w:r w:rsidRPr="005C3141">
        <w:rPr>
          <w:rFonts w:cs="Arial"/>
          <w:noProof/>
        </w:rPr>
        <w:drawing>
          <wp:inline distT="0" distB="0" distL="0" distR="0" wp14:anchorId="4572B024" wp14:editId="5BDC3031">
            <wp:extent cx="5492750" cy="33066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94502" cy="348834"/>
                    </a:xfrm>
                    <a:prstGeom prst="rect">
                      <a:avLst/>
                    </a:prstGeom>
                  </pic:spPr>
                </pic:pic>
              </a:graphicData>
            </a:graphic>
          </wp:inline>
        </w:drawing>
      </w:r>
    </w:p>
    <w:p w:rsidR="00D33406" w:rsidRPr="005C3141" w:rsidRDefault="00D33406" w:rsidP="001B4C90">
      <w:pPr>
        <w:pStyle w:val="ListParagraph"/>
        <w:shd w:val="clear" w:color="auto" w:fill="FFFFFF"/>
        <w:spacing w:after="75"/>
        <w:textAlignment w:val="baseline"/>
        <w:rPr>
          <w:rStyle w:val="HTMLCode"/>
          <w:rFonts w:ascii="Arial" w:eastAsia="Calibri" w:hAnsi="Arial" w:cs="Arial"/>
          <w:sz w:val="22"/>
          <w:szCs w:val="22"/>
        </w:rPr>
      </w:pPr>
    </w:p>
    <w:p w:rsidR="00D33406" w:rsidRPr="005C3141" w:rsidRDefault="00D33406" w:rsidP="001B4C90">
      <w:pPr>
        <w:pStyle w:val="ListParagraph"/>
        <w:numPr>
          <w:ilvl w:val="0"/>
          <w:numId w:val="14"/>
        </w:numPr>
        <w:shd w:val="clear" w:color="auto" w:fill="FFFFFF"/>
        <w:spacing w:after="75"/>
        <w:textAlignment w:val="baseline"/>
        <w:rPr>
          <w:rStyle w:val="HTMLCode"/>
          <w:rFonts w:ascii="Arial" w:eastAsia="Calibri" w:hAnsi="Arial" w:cs="Arial"/>
          <w:sz w:val="22"/>
          <w:szCs w:val="22"/>
        </w:rPr>
      </w:pPr>
      <w:r w:rsidRPr="005C3141">
        <w:rPr>
          <w:rStyle w:val="HTMLCode"/>
          <w:rFonts w:ascii="Arial" w:eastAsia="Calibri" w:hAnsi="Arial" w:cs="Arial"/>
          <w:sz w:val="22"/>
          <w:szCs w:val="22"/>
        </w:rPr>
        <w:t xml:space="preserve">To publish a branch to GitHub that has been locally created use the command </w:t>
      </w:r>
      <w:r w:rsidRPr="005C3141">
        <w:rPr>
          <w:rStyle w:val="HTMLCode"/>
          <w:rFonts w:ascii="Arial" w:eastAsia="Calibri" w:hAnsi="Arial" w:cs="Arial"/>
          <w:sz w:val="22"/>
          <w:szCs w:val="22"/>
          <w:bdr w:val="single" w:sz="6" w:space="0" w:color="DDDDDD" w:frame="1"/>
          <w:shd w:val="clear" w:color="auto" w:fill="FFFFFF"/>
        </w:rPr>
        <w:t>git push –u origin</w:t>
      </w:r>
    </w:p>
    <w:p w:rsidR="00D33406" w:rsidRPr="005C3141" w:rsidRDefault="00D33406" w:rsidP="001B4C90">
      <w:pPr>
        <w:pStyle w:val="ListParagraph"/>
        <w:shd w:val="clear" w:color="auto" w:fill="FFFFFF"/>
        <w:spacing w:after="75"/>
        <w:textAlignment w:val="baseline"/>
        <w:rPr>
          <w:rStyle w:val="HTMLCode"/>
          <w:rFonts w:ascii="Arial" w:eastAsia="Calibri" w:hAnsi="Arial" w:cs="Arial"/>
          <w:sz w:val="22"/>
          <w:szCs w:val="22"/>
          <w:bdr w:val="single" w:sz="6" w:space="0" w:color="DDDDDD" w:frame="1"/>
          <w:shd w:val="clear" w:color="auto" w:fill="FFFFFF"/>
        </w:rPr>
      </w:pPr>
    </w:p>
    <w:p w:rsidR="00D33406" w:rsidRPr="005C3141" w:rsidRDefault="00D33406" w:rsidP="001B4C90">
      <w:pPr>
        <w:shd w:val="clear" w:color="auto" w:fill="FFFFFF"/>
        <w:spacing w:after="75" w:line="276" w:lineRule="auto"/>
        <w:ind w:left="720"/>
        <w:rPr>
          <w:rStyle w:val="HTMLCode"/>
          <w:rFonts w:ascii="Arial" w:eastAsiaTheme="minorHAnsi" w:hAnsi="Arial" w:cs="Arial"/>
          <w:sz w:val="22"/>
          <w:szCs w:val="22"/>
        </w:rPr>
      </w:pPr>
      <w:r w:rsidRPr="005C3141">
        <w:rPr>
          <w:rFonts w:cs="Arial"/>
          <w:noProof/>
        </w:rPr>
        <w:drawing>
          <wp:inline distT="0" distB="0" distL="0" distR="0" wp14:anchorId="29319CD9" wp14:editId="6F5AEA86">
            <wp:extent cx="5518150" cy="421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518150" cy="421525"/>
                    </a:xfrm>
                    <a:prstGeom prst="rect">
                      <a:avLst/>
                    </a:prstGeom>
                  </pic:spPr>
                </pic:pic>
              </a:graphicData>
            </a:graphic>
          </wp:inline>
        </w:drawing>
      </w:r>
    </w:p>
    <w:p w:rsidR="00D33406" w:rsidRPr="005C3141" w:rsidRDefault="00D33406" w:rsidP="001B4C90">
      <w:pPr>
        <w:pStyle w:val="ListParagraph"/>
        <w:numPr>
          <w:ilvl w:val="0"/>
          <w:numId w:val="14"/>
        </w:numPr>
        <w:shd w:val="clear" w:color="auto" w:fill="FFFFFF"/>
        <w:spacing w:after="75"/>
        <w:textAlignment w:val="baseline"/>
        <w:rPr>
          <w:rStyle w:val="HTMLCode"/>
          <w:rFonts w:ascii="Arial" w:eastAsia="Calibri" w:hAnsi="Arial" w:cs="Arial"/>
          <w:sz w:val="22"/>
          <w:szCs w:val="22"/>
        </w:rPr>
      </w:pPr>
      <w:r w:rsidRPr="005C3141">
        <w:rPr>
          <w:rStyle w:val="HTMLCode"/>
          <w:rFonts w:ascii="Arial" w:eastAsia="Calibri" w:hAnsi="Arial" w:cs="Arial"/>
          <w:sz w:val="22"/>
          <w:szCs w:val="22"/>
        </w:rPr>
        <w:t>Once a branch is created and some work is done in that branch and if you want those changes to be reflected in the remote GitHub repository we use commands like add (for adding the new file that has been created), commit (for committing the changes made to an existing file and the new files that have been created if any) and push (for pushing the changes made locally to the remote GitHub repository)</w:t>
      </w:r>
    </w:p>
    <w:p w:rsidR="00D33406" w:rsidRPr="005C3141" w:rsidRDefault="00D33406" w:rsidP="001B4C90">
      <w:pPr>
        <w:pStyle w:val="ListParagraph"/>
        <w:shd w:val="clear" w:color="auto" w:fill="FFFFFF"/>
        <w:spacing w:after="75"/>
        <w:textAlignment w:val="baseline"/>
        <w:rPr>
          <w:rStyle w:val="HTMLCode"/>
          <w:rFonts w:ascii="Arial" w:eastAsia="Calibri" w:hAnsi="Arial" w:cs="Arial"/>
          <w:sz w:val="22"/>
          <w:szCs w:val="22"/>
        </w:rPr>
      </w:pPr>
    </w:p>
    <w:p w:rsidR="00D33406" w:rsidRPr="005C3141" w:rsidRDefault="00D33406" w:rsidP="001B4C90">
      <w:pPr>
        <w:pStyle w:val="ListParagraph"/>
        <w:numPr>
          <w:ilvl w:val="0"/>
          <w:numId w:val="14"/>
        </w:numPr>
        <w:shd w:val="clear" w:color="auto" w:fill="FFFFFF"/>
        <w:spacing w:after="75"/>
        <w:textAlignment w:val="baseline"/>
        <w:rPr>
          <w:rFonts w:ascii="Arial" w:hAnsi="Arial" w:cs="Arial"/>
        </w:rPr>
      </w:pPr>
      <w:r w:rsidRPr="005C3141">
        <w:rPr>
          <w:rStyle w:val="HTMLCode"/>
          <w:rFonts w:ascii="Arial" w:eastAsia="Calibri" w:hAnsi="Arial" w:cs="Arial"/>
          <w:sz w:val="22"/>
          <w:szCs w:val="22"/>
        </w:rPr>
        <w:t xml:space="preserve">For adding a new file to the repository you have to </w:t>
      </w:r>
      <w:r w:rsidRPr="005C3141">
        <w:rPr>
          <w:rFonts w:ascii="Arial" w:hAnsi="Arial" w:cs="Arial"/>
          <w:shd w:val="clear" w:color="auto" w:fill="FFFFFF"/>
        </w:rPr>
        <w:t>move the file you'd like to upload to GitHub into the local directory that was created when you cloned the repository.</w:t>
      </w:r>
    </w:p>
    <w:p w:rsidR="00D33406" w:rsidRPr="005C3141" w:rsidRDefault="00D33406" w:rsidP="001B4C90">
      <w:pPr>
        <w:pStyle w:val="ListParagraph"/>
        <w:rPr>
          <w:rFonts w:ascii="Arial" w:hAnsi="Arial" w:cs="Arial"/>
          <w:shd w:val="clear" w:color="auto" w:fill="FFFFFF"/>
        </w:rPr>
      </w:pPr>
    </w:p>
    <w:p w:rsidR="00D33406" w:rsidRPr="005C3141" w:rsidRDefault="00D33406" w:rsidP="001B4C90">
      <w:pPr>
        <w:pStyle w:val="ListParagraph"/>
        <w:numPr>
          <w:ilvl w:val="0"/>
          <w:numId w:val="14"/>
        </w:numPr>
        <w:shd w:val="clear" w:color="auto" w:fill="FFFFFF"/>
        <w:spacing w:after="75"/>
        <w:textAlignment w:val="baseline"/>
        <w:rPr>
          <w:rFonts w:ascii="Arial" w:hAnsi="Arial" w:cs="Arial"/>
        </w:rPr>
      </w:pPr>
      <w:r w:rsidRPr="005C3141">
        <w:rPr>
          <w:rFonts w:ascii="Arial" w:hAnsi="Arial" w:cs="Arial"/>
          <w:shd w:val="clear" w:color="auto" w:fill="FFFFFF"/>
        </w:rPr>
        <w:t>Open </w:t>
      </w:r>
      <w:r w:rsidRPr="005C3141">
        <w:rPr>
          <w:rStyle w:val="platform-windows"/>
          <w:rFonts w:ascii="Arial" w:hAnsi="Arial" w:cs="Arial"/>
          <w:bdr w:val="none" w:sz="0" w:space="0" w:color="auto" w:frame="1"/>
          <w:shd w:val="clear" w:color="auto" w:fill="FFFFFF"/>
        </w:rPr>
        <w:t>Git Bash (or Command Prompt)</w:t>
      </w:r>
      <w:r w:rsidRPr="005C3141">
        <w:rPr>
          <w:rFonts w:ascii="Arial" w:hAnsi="Arial" w:cs="Arial"/>
          <w:shd w:val="clear" w:color="auto" w:fill="FFFFFF"/>
        </w:rPr>
        <w:t>.</w:t>
      </w:r>
    </w:p>
    <w:p w:rsidR="00D33406" w:rsidRPr="005C3141" w:rsidRDefault="00D33406" w:rsidP="001B4C90">
      <w:pPr>
        <w:pStyle w:val="ListParagraph"/>
        <w:rPr>
          <w:rStyle w:val="HTMLCode"/>
          <w:rFonts w:ascii="Arial" w:eastAsia="Calibri" w:hAnsi="Arial" w:cs="Arial"/>
          <w:sz w:val="22"/>
          <w:szCs w:val="22"/>
        </w:rPr>
      </w:pPr>
    </w:p>
    <w:p w:rsidR="00D33406" w:rsidRPr="005C3141" w:rsidRDefault="00D33406" w:rsidP="001B4C90">
      <w:pPr>
        <w:pStyle w:val="ListParagraph"/>
        <w:numPr>
          <w:ilvl w:val="0"/>
          <w:numId w:val="14"/>
        </w:numPr>
        <w:shd w:val="clear" w:color="auto" w:fill="FFFFFF"/>
        <w:spacing w:after="75"/>
        <w:textAlignment w:val="baseline"/>
        <w:rPr>
          <w:rFonts w:ascii="Arial" w:hAnsi="Arial" w:cs="Arial"/>
        </w:rPr>
      </w:pPr>
      <w:r w:rsidRPr="005C3141">
        <w:rPr>
          <w:rFonts w:ascii="Arial" w:hAnsi="Arial" w:cs="Arial"/>
          <w:shd w:val="clear" w:color="auto" w:fill="FFFFFF"/>
        </w:rPr>
        <w:t>Change the current working directory to your local repository.</w:t>
      </w:r>
    </w:p>
    <w:p w:rsidR="00D33406" w:rsidRPr="005C3141" w:rsidRDefault="00D33406" w:rsidP="001B4C90">
      <w:pPr>
        <w:pStyle w:val="ListParagraph"/>
        <w:rPr>
          <w:rStyle w:val="HTMLCode"/>
          <w:rFonts w:ascii="Arial" w:eastAsia="Calibri" w:hAnsi="Arial" w:cs="Arial"/>
          <w:sz w:val="22"/>
          <w:szCs w:val="22"/>
        </w:rPr>
      </w:pPr>
    </w:p>
    <w:p w:rsidR="00D33406" w:rsidRPr="005C3141" w:rsidRDefault="00D33406" w:rsidP="001B4C90">
      <w:pPr>
        <w:pStyle w:val="ListParagraph"/>
        <w:numPr>
          <w:ilvl w:val="0"/>
          <w:numId w:val="14"/>
        </w:numPr>
        <w:shd w:val="clear" w:color="auto" w:fill="FFFFFF"/>
        <w:spacing w:after="75"/>
        <w:textAlignment w:val="baseline"/>
        <w:rPr>
          <w:rFonts w:ascii="Arial" w:hAnsi="Arial" w:cs="Arial"/>
        </w:rPr>
      </w:pPr>
      <w:r w:rsidRPr="005C3141">
        <w:rPr>
          <w:rFonts w:ascii="Arial" w:hAnsi="Arial" w:cs="Arial"/>
          <w:shd w:val="clear" w:color="auto" w:fill="FFFFFF"/>
        </w:rPr>
        <w:t>Stage the file for commit to your local repository.</w:t>
      </w:r>
    </w:p>
    <w:p w:rsidR="00D33406" w:rsidRPr="005C3141" w:rsidRDefault="00D33406" w:rsidP="001B4C90">
      <w:pPr>
        <w:shd w:val="clear" w:color="auto" w:fill="FFFFFF"/>
        <w:spacing w:after="75" w:line="276" w:lineRule="auto"/>
        <w:ind w:left="720"/>
        <w:rPr>
          <w:rFonts w:cs="Arial"/>
        </w:rPr>
      </w:pPr>
      <w:r w:rsidRPr="005C3141">
        <w:rPr>
          <w:rFonts w:cs="Arial"/>
          <w:noProof/>
        </w:rPr>
        <w:drawing>
          <wp:inline distT="0" distB="0" distL="0" distR="0" wp14:anchorId="0DE411A4" wp14:editId="018576E8">
            <wp:extent cx="5499100" cy="6380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20926" cy="675377"/>
                    </a:xfrm>
                    <a:prstGeom prst="rect">
                      <a:avLst/>
                    </a:prstGeom>
                  </pic:spPr>
                </pic:pic>
              </a:graphicData>
            </a:graphic>
          </wp:inline>
        </w:drawing>
      </w:r>
    </w:p>
    <w:p w:rsidR="00D33406" w:rsidRPr="005C3141" w:rsidRDefault="00D33406" w:rsidP="001B4C90">
      <w:pPr>
        <w:pStyle w:val="ListParagraph"/>
        <w:shd w:val="clear" w:color="auto" w:fill="FFFFFF"/>
        <w:spacing w:after="75"/>
        <w:textAlignment w:val="baseline"/>
        <w:rPr>
          <w:rFonts w:ascii="Arial" w:hAnsi="Arial" w:cs="Arial"/>
        </w:rPr>
      </w:pPr>
    </w:p>
    <w:p w:rsidR="00D33406" w:rsidRPr="005C3141" w:rsidRDefault="00D33406" w:rsidP="001B4C90">
      <w:pPr>
        <w:pStyle w:val="ListParagraph"/>
        <w:numPr>
          <w:ilvl w:val="0"/>
          <w:numId w:val="14"/>
        </w:numPr>
        <w:shd w:val="clear" w:color="auto" w:fill="FFFFFF"/>
        <w:spacing w:after="75"/>
        <w:textAlignment w:val="baseline"/>
        <w:rPr>
          <w:rStyle w:val="HTMLCode"/>
          <w:rFonts w:ascii="Arial" w:eastAsia="Calibri" w:hAnsi="Arial" w:cs="Arial"/>
          <w:sz w:val="22"/>
          <w:szCs w:val="22"/>
        </w:rPr>
      </w:pPr>
      <w:r w:rsidRPr="005C3141">
        <w:rPr>
          <w:rFonts w:ascii="Arial" w:hAnsi="Arial" w:cs="Arial"/>
        </w:rPr>
        <w:t xml:space="preserve">To view the status of the work done type in </w:t>
      </w:r>
      <w:r w:rsidRPr="005C3141">
        <w:rPr>
          <w:rStyle w:val="HTMLCode"/>
          <w:rFonts w:ascii="Arial" w:eastAsia="Calibri" w:hAnsi="Arial" w:cs="Arial"/>
          <w:sz w:val="22"/>
          <w:szCs w:val="22"/>
          <w:bdr w:val="single" w:sz="6" w:space="0" w:color="DDDDDD" w:frame="1"/>
          <w:shd w:val="clear" w:color="auto" w:fill="FFFFFF"/>
        </w:rPr>
        <w:t>git status.</w:t>
      </w:r>
    </w:p>
    <w:p w:rsidR="00D33406" w:rsidRPr="005C3141" w:rsidRDefault="00D33406" w:rsidP="001B4C90">
      <w:pPr>
        <w:shd w:val="clear" w:color="auto" w:fill="FFFFFF"/>
        <w:spacing w:after="75" w:line="276" w:lineRule="auto"/>
        <w:ind w:left="720"/>
        <w:rPr>
          <w:rFonts w:cs="Arial"/>
        </w:rPr>
      </w:pPr>
      <w:r w:rsidRPr="005C3141">
        <w:rPr>
          <w:rFonts w:cs="Arial"/>
          <w:noProof/>
        </w:rPr>
        <w:drawing>
          <wp:inline distT="0" distB="0" distL="0" distR="0" wp14:anchorId="782F49D7" wp14:editId="4930B9B6">
            <wp:extent cx="5526911" cy="192320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5589942" cy="1945133"/>
                    </a:xfrm>
                    <a:prstGeom prst="rect">
                      <a:avLst/>
                    </a:prstGeom>
                  </pic:spPr>
                </pic:pic>
              </a:graphicData>
            </a:graphic>
          </wp:inline>
        </w:drawing>
      </w:r>
    </w:p>
    <w:p w:rsidR="00D33406" w:rsidRPr="005C3141" w:rsidRDefault="00D33406" w:rsidP="001B4C90">
      <w:pPr>
        <w:pStyle w:val="ListParagraph"/>
        <w:shd w:val="clear" w:color="auto" w:fill="FFFFFF"/>
        <w:spacing w:after="75"/>
        <w:textAlignment w:val="baseline"/>
        <w:rPr>
          <w:rFonts w:ascii="Arial" w:hAnsi="Arial" w:cs="Arial"/>
        </w:rPr>
      </w:pPr>
    </w:p>
    <w:p w:rsidR="00D33406" w:rsidRPr="005C3141" w:rsidRDefault="00D33406" w:rsidP="001B4C90">
      <w:pPr>
        <w:pStyle w:val="ListParagraph"/>
        <w:numPr>
          <w:ilvl w:val="0"/>
          <w:numId w:val="14"/>
        </w:numPr>
        <w:spacing w:before="60" w:after="240"/>
        <w:rPr>
          <w:rFonts w:ascii="Arial" w:hAnsi="Arial" w:cs="Arial"/>
        </w:rPr>
      </w:pPr>
      <w:r w:rsidRPr="005C3141">
        <w:rPr>
          <w:rFonts w:ascii="Arial" w:hAnsi="Arial" w:cs="Arial"/>
          <w:shd w:val="clear" w:color="auto" w:fill="FFFFFF"/>
        </w:rPr>
        <w:t>Commit the file that you've staged in your local repository. If you just made changes to existing files then you can skip step 10 and directly commit your changes.</w:t>
      </w:r>
    </w:p>
    <w:p w:rsidR="00D33406" w:rsidRPr="005C3141" w:rsidRDefault="00D33406" w:rsidP="001B4C90">
      <w:pPr>
        <w:pStyle w:val="ListParagraph"/>
        <w:rPr>
          <w:rFonts w:ascii="Arial" w:hAnsi="Arial" w:cs="Arial"/>
          <w:shd w:val="clear" w:color="auto" w:fill="FFFFFF"/>
        </w:rPr>
      </w:pPr>
    </w:p>
    <w:p w:rsidR="00D33406" w:rsidRPr="005C3141" w:rsidRDefault="00D33406" w:rsidP="001B4C90">
      <w:pPr>
        <w:spacing w:line="276" w:lineRule="auto"/>
        <w:ind w:left="720"/>
        <w:rPr>
          <w:rFonts w:cs="Arial"/>
        </w:rPr>
      </w:pPr>
      <w:r w:rsidRPr="005C3141">
        <w:rPr>
          <w:rFonts w:cs="Arial"/>
          <w:noProof/>
        </w:rPr>
        <w:drawing>
          <wp:inline distT="0" distB="0" distL="0" distR="0" wp14:anchorId="6D516331" wp14:editId="6657341A">
            <wp:extent cx="5581650" cy="8056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5674617" cy="819061"/>
                    </a:xfrm>
                    <a:prstGeom prst="rect">
                      <a:avLst/>
                    </a:prstGeom>
                  </pic:spPr>
                </pic:pic>
              </a:graphicData>
            </a:graphic>
          </wp:inline>
        </w:drawing>
      </w:r>
    </w:p>
    <w:p w:rsidR="00D33406" w:rsidRPr="005C3141" w:rsidRDefault="00D33406" w:rsidP="001B4C90">
      <w:pPr>
        <w:pStyle w:val="ListParagraph"/>
        <w:rPr>
          <w:rFonts w:ascii="Arial" w:hAnsi="Arial" w:cs="Arial"/>
        </w:rPr>
      </w:pPr>
    </w:p>
    <w:p w:rsidR="00D33406" w:rsidRPr="005C3141" w:rsidRDefault="00D33406" w:rsidP="001B4C90">
      <w:pPr>
        <w:pStyle w:val="ListParagraph"/>
        <w:numPr>
          <w:ilvl w:val="0"/>
          <w:numId w:val="14"/>
        </w:numPr>
        <w:spacing w:before="60" w:after="240"/>
        <w:rPr>
          <w:rFonts w:ascii="Arial" w:hAnsi="Arial" w:cs="Arial"/>
        </w:rPr>
      </w:pPr>
      <w:r w:rsidRPr="005C3141">
        <w:rPr>
          <w:rFonts w:ascii="Arial" w:hAnsi="Arial" w:cs="Arial"/>
          <w:bdr w:val="none" w:sz="0" w:space="0" w:color="auto" w:frame="1"/>
          <w:shd w:val="clear" w:color="auto" w:fill="FFFFFF"/>
        </w:rPr>
        <w:t>Push the changes</w:t>
      </w:r>
      <w:r w:rsidRPr="005C3141">
        <w:rPr>
          <w:rFonts w:ascii="Arial" w:hAnsi="Arial" w:cs="Arial"/>
          <w:shd w:val="clear" w:color="auto" w:fill="FFFFFF"/>
        </w:rPr>
        <w:t> in your local repository to GitHub.</w:t>
      </w:r>
    </w:p>
    <w:p w:rsidR="008838B6" w:rsidRPr="005C3141" w:rsidRDefault="005C3141" w:rsidP="005C3141">
      <w:pPr>
        <w:pStyle w:val="Heading1"/>
        <w:tabs>
          <w:tab w:val="clear" w:pos="2700"/>
          <w:tab w:val="left" w:pos="450"/>
        </w:tabs>
        <w:ind w:hanging="2610"/>
        <w:rPr>
          <w:rFonts w:cs="Arial"/>
          <w:sz w:val="22"/>
          <w:szCs w:val="22"/>
        </w:rPr>
      </w:pPr>
      <w:bookmarkStart w:id="11" w:name="_Toc526503976"/>
      <w:r>
        <w:rPr>
          <w:rFonts w:cs="Arial"/>
          <w:sz w:val="22"/>
          <w:szCs w:val="22"/>
        </w:rPr>
        <w:t>P</w:t>
      </w:r>
      <w:r w:rsidR="00D33406" w:rsidRPr="005C3141">
        <w:rPr>
          <w:rFonts w:cs="Arial"/>
          <w:sz w:val="22"/>
          <w:szCs w:val="22"/>
        </w:rPr>
        <w:t>ull Requests</w:t>
      </w:r>
      <w:bookmarkEnd w:id="11"/>
    </w:p>
    <w:p w:rsidR="00D33406" w:rsidRPr="005C3141" w:rsidRDefault="00D33406" w:rsidP="001B4C90">
      <w:pPr>
        <w:pStyle w:val="BodyText"/>
        <w:spacing w:line="276" w:lineRule="auto"/>
        <w:ind w:left="720"/>
        <w:rPr>
          <w:rFonts w:cs="Arial"/>
          <w:shd w:val="clear" w:color="auto" w:fill="FFFFFF"/>
        </w:rPr>
      </w:pPr>
      <w:r w:rsidRPr="005C3141">
        <w:rPr>
          <w:rFonts w:cs="Arial"/>
          <w:shd w:val="clear" w:color="auto" w:fill="FFFFFF"/>
        </w:rPr>
        <w:t>Pull requests let you tell others about changes you've pushed to a branch in a repository on GitHub. Once a pull request is opened, you can discuss and review the potential changes with collaborators and add follow-up commits before your changes are merged into the base branch.</w:t>
      </w:r>
    </w:p>
    <w:p w:rsidR="00D33406" w:rsidRPr="005C3141" w:rsidRDefault="00D33406" w:rsidP="001B4C90">
      <w:pPr>
        <w:pStyle w:val="NormalWeb"/>
        <w:shd w:val="clear" w:color="auto" w:fill="FFFFFF"/>
        <w:spacing w:before="240" w:beforeAutospacing="0" w:after="240" w:afterAutospacing="0" w:line="276" w:lineRule="auto"/>
        <w:ind w:left="720"/>
        <w:rPr>
          <w:rFonts w:ascii="Arial" w:hAnsi="Arial" w:cs="Arial"/>
          <w:sz w:val="22"/>
          <w:szCs w:val="22"/>
        </w:rPr>
      </w:pPr>
      <w:r w:rsidRPr="005C3141">
        <w:rPr>
          <w:rFonts w:ascii="Arial" w:hAnsi="Arial" w:cs="Arial"/>
          <w:sz w:val="22"/>
          <w:szCs w:val="22"/>
        </w:rPr>
        <w:t>Once you've created a pull request, you can push commits from your topic branch to add them to your existing pull request. These commits will appear in chronological order within your pull request and the changes will be visible in the "Files changed" tab.</w:t>
      </w:r>
    </w:p>
    <w:p w:rsidR="00D33406" w:rsidRPr="005C3141" w:rsidRDefault="00D33406" w:rsidP="001B4C90">
      <w:pPr>
        <w:pStyle w:val="Heading2"/>
        <w:ind w:left="720" w:hanging="324"/>
        <w:rPr>
          <w:rFonts w:cs="Arial"/>
          <w:sz w:val="22"/>
          <w:szCs w:val="22"/>
        </w:rPr>
      </w:pPr>
      <w:bookmarkStart w:id="12" w:name="_Toc526503977"/>
      <w:r w:rsidRPr="005C3141">
        <w:rPr>
          <w:rFonts w:cs="Arial"/>
          <w:sz w:val="22"/>
          <w:szCs w:val="22"/>
        </w:rPr>
        <w:t>Creating a pull request</w:t>
      </w:r>
      <w:bookmarkEnd w:id="12"/>
    </w:p>
    <w:p w:rsidR="00D33406" w:rsidRPr="005C3141" w:rsidRDefault="00D33406" w:rsidP="001B4C90">
      <w:pPr>
        <w:shd w:val="clear" w:color="auto" w:fill="FFFFFF"/>
        <w:spacing w:after="0" w:line="276" w:lineRule="auto"/>
        <w:ind w:left="720"/>
        <w:rPr>
          <w:rFonts w:cs="Arial"/>
        </w:rPr>
      </w:pPr>
      <w:r w:rsidRPr="005C3141">
        <w:rPr>
          <w:rFonts w:cs="Arial"/>
        </w:rPr>
        <w:lastRenderedPageBreak/>
        <w:t>Create a pull request to propose and collaborate on changes to a repository. These changes are proposed in a </w:t>
      </w:r>
      <w:r w:rsidRPr="005C3141">
        <w:rPr>
          <w:rFonts w:cs="Arial"/>
          <w:i/>
          <w:iCs/>
          <w:bdr w:val="none" w:sz="0" w:space="0" w:color="auto" w:frame="1"/>
        </w:rPr>
        <w:t>branch</w:t>
      </w:r>
      <w:r w:rsidRPr="005C3141">
        <w:rPr>
          <w:rFonts w:cs="Arial"/>
        </w:rPr>
        <w:t>, which ensures that the </w:t>
      </w:r>
      <w:r w:rsidRPr="005C3141">
        <w:rPr>
          <w:rFonts w:cs="Arial"/>
          <w:bdr w:val="single" w:sz="6" w:space="0" w:color="DDDDDD" w:frame="1"/>
        </w:rPr>
        <w:t>master</w:t>
      </w:r>
      <w:r w:rsidRPr="005C3141">
        <w:rPr>
          <w:rFonts w:cs="Arial"/>
        </w:rPr>
        <w:t> branch only contains finished and approved work.</w:t>
      </w:r>
    </w:p>
    <w:p w:rsidR="00D33406" w:rsidRPr="005C3141" w:rsidRDefault="00D33406" w:rsidP="001B4C90">
      <w:pPr>
        <w:shd w:val="clear" w:color="auto" w:fill="FFFFFF"/>
        <w:spacing w:before="240" w:line="276" w:lineRule="auto"/>
        <w:ind w:left="720"/>
        <w:rPr>
          <w:rFonts w:cs="Arial"/>
        </w:rPr>
      </w:pPr>
      <w:r w:rsidRPr="005C3141">
        <w:rPr>
          <w:rFonts w:cs="Arial"/>
        </w:rPr>
        <w:t>Pull requests can only be opened if there are differences between your branch and the upstream branch. You can specify which branch you'd like to merge your changes into when you create your pull request.</w:t>
      </w:r>
    </w:p>
    <w:p w:rsidR="00D33406" w:rsidRPr="005C3141" w:rsidRDefault="00D33406" w:rsidP="001B4C90">
      <w:pPr>
        <w:pStyle w:val="ListParagraph"/>
        <w:numPr>
          <w:ilvl w:val="0"/>
          <w:numId w:val="15"/>
        </w:numPr>
        <w:shd w:val="clear" w:color="auto" w:fill="FFFFFF"/>
        <w:spacing w:before="240" w:after="240"/>
        <w:textAlignment w:val="baseline"/>
        <w:rPr>
          <w:rFonts w:ascii="Arial" w:hAnsi="Arial" w:cs="Arial"/>
        </w:rPr>
      </w:pPr>
      <w:r w:rsidRPr="005C3141">
        <w:rPr>
          <w:rFonts w:ascii="Arial" w:hAnsi="Arial" w:cs="Arial"/>
          <w:shd w:val="clear" w:color="auto" w:fill="FFFFFF"/>
        </w:rPr>
        <w:t>On GitHub, navigate to the main page of the repository.</w:t>
      </w:r>
    </w:p>
    <w:p w:rsidR="00D33406" w:rsidRPr="005C3141" w:rsidRDefault="00D33406" w:rsidP="001B4C90">
      <w:pPr>
        <w:pStyle w:val="BodyTextFirstIndent2"/>
        <w:widowControl/>
        <w:numPr>
          <w:ilvl w:val="0"/>
          <w:numId w:val="15"/>
        </w:numPr>
        <w:adjustRightInd/>
        <w:spacing w:before="60" w:after="240" w:line="276" w:lineRule="auto"/>
        <w:jc w:val="left"/>
        <w:textAlignment w:val="auto"/>
        <w:rPr>
          <w:rFonts w:cs="Arial"/>
        </w:rPr>
      </w:pPr>
      <w:r w:rsidRPr="005C3141">
        <w:rPr>
          <w:rFonts w:cs="Arial"/>
          <w:shd w:val="clear" w:color="auto" w:fill="FFFFFF"/>
        </w:rPr>
        <w:t>In the "Branch" menu, choose the branch that contains your commits.</w:t>
      </w:r>
    </w:p>
    <w:p w:rsidR="00D33406" w:rsidRPr="005C3141" w:rsidRDefault="00D33406" w:rsidP="001B4C90">
      <w:pPr>
        <w:pStyle w:val="BodyTextFirstIndent2"/>
        <w:widowControl/>
        <w:numPr>
          <w:ilvl w:val="0"/>
          <w:numId w:val="15"/>
        </w:numPr>
        <w:adjustRightInd/>
        <w:spacing w:before="60" w:after="240" w:line="276" w:lineRule="auto"/>
        <w:jc w:val="left"/>
        <w:textAlignment w:val="auto"/>
        <w:rPr>
          <w:rFonts w:cs="Arial"/>
        </w:rPr>
      </w:pPr>
      <w:r w:rsidRPr="005C3141">
        <w:rPr>
          <w:rFonts w:cs="Arial"/>
          <w:shd w:val="clear" w:color="auto" w:fill="FFFFFF"/>
        </w:rPr>
        <w:t>To the right of the Branch menu, click </w:t>
      </w:r>
      <w:r w:rsidRPr="005C3141">
        <w:rPr>
          <w:rStyle w:val="Strong"/>
          <w:rFonts w:cs="Arial"/>
          <w:bdr w:val="none" w:sz="0" w:space="0" w:color="auto" w:frame="1"/>
          <w:shd w:val="clear" w:color="auto" w:fill="FFFFFF"/>
        </w:rPr>
        <w:t>New pull request</w:t>
      </w:r>
      <w:r w:rsidRPr="005C3141">
        <w:rPr>
          <w:rFonts w:cs="Arial"/>
          <w:shd w:val="clear" w:color="auto" w:fill="FFFFFF"/>
        </w:rPr>
        <w:t>.</w:t>
      </w:r>
    </w:p>
    <w:p w:rsidR="00D33406" w:rsidRPr="005C3141" w:rsidRDefault="00D33406" w:rsidP="001B4C90">
      <w:pPr>
        <w:pStyle w:val="BodyTextFirstIndent2"/>
        <w:widowControl/>
        <w:numPr>
          <w:ilvl w:val="0"/>
          <w:numId w:val="15"/>
        </w:numPr>
        <w:adjustRightInd/>
        <w:spacing w:before="60" w:after="240" w:line="276" w:lineRule="auto"/>
        <w:jc w:val="left"/>
        <w:textAlignment w:val="auto"/>
        <w:rPr>
          <w:rFonts w:cs="Arial"/>
        </w:rPr>
      </w:pPr>
      <w:r w:rsidRPr="005C3141">
        <w:rPr>
          <w:rFonts w:cs="Arial"/>
          <w:shd w:val="clear" w:color="auto" w:fill="FFFFFF"/>
        </w:rPr>
        <w:t>Use the </w:t>
      </w:r>
      <w:r w:rsidRPr="005C3141">
        <w:rPr>
          <w:rFonts w:cs="Arial"/>
          <w:i/>
          <w:iCs/>
          <w:bdr w:val="none" w:sz="0" w:space="0" w:color="auto" w:frame="1"/>
          <w:shd w:val="clear" w:color="auto" w:fill="FFFFFF"/>
        </w:rPr>
        <w:t>base</w:t>
      </w:r>
      <w:r w:rsidRPr="005C3141">
        <w:rPr>
          <w:rFonts w:cs="Arial"/>
          <w:shd w:val="clear" w:color="auto" w:fill="FFFFFF"/>
        </w:rPr>
        <w:t> branch dropdown menu to select the branch you'd like to merge your changes into, then use the </w:t>
      </w:r>
      <w:r w:rsidRPr="005C3141">
        <w:rPr>
          <w:rFonts w:cs="Arial"/>
          <w:i/>
          <w:iCs/>
          <w:bdr w:val="none" w:sz="0" w:space="0" w:color="auto" w:frame="1"/>
          <w:shd w:val="clear" w:color="auto" w:fill="FFFFFF"/>
        </w:rPr>
        <w:t>compare</w:t>
      </w:r>
      <w:r w:rsidRPr="005C3141">
        <w:rPr>
          <w:rFonts w:cs="Arial"/>
          <w:shd w:val="clear" w:color="auto" w:fill="FFFFFF"/>
        </w:rPr>
        <w:t> branch drop-down menu to choose the topic branch you made your changes in.</w:t>
      </w:r>
    </w:p>
    <w:p w:rsidR="00D33406" w:rsidRPr="005C3141" w:rsidRDefault="00D33406" w:rsidP="001B4C90">
      <w:pPr>
        <w:pStyle w:val="BodyTextFirstIndent2"/>
        <w:widowControl/>
        <w:numPr>
          <w:ilvl w:val="0"/>
          <w:numId w:val="15"/>
        </w:numPr>
        <w:adjustRightInd/>
        <w:spacing w:before="60" w:after="240" w:line="276" w:lineRule="auto"/>
        <w:jc w:val="left"/>
        <w:textAlignment w:val="auto"/>
        <w:rPr>
          <w:rFonts w:cs="Arial"/>
        </w:rPr>
      </w:pPr>
      <w:r w:rsidRPr="005C3141">
        <w:rPr>
          <w:rFonts w:cs="Arial"/>
          <w:shd w:val="clear" w:color="auto" w:fill="FFFFFF"/>
        </w:rPr>
        <w:t>Type a title and description for your pull request.</w:t>
      </w:r>
    </w:p>
    <w:p w:rsidR="00D33406" w:rsidRPr="005C3141" w:rsidRDefault="00D33406" w:rsidP="001B4C90">
      <w:pPr>
        <w:pStyle w:val="BodyTextFirstIndent2"/>
        <w:widowControl/>
        <w:numPr>
          <w:ilvl w:val="0"/>
          <w:numId w:val="15"/>
        </w:numPr>
        <w:adjustRightInd/>
        <w:spacing w:before="60" w:after="240" w:line="276" w:lineRule="auto"/>
        <w:jc w:val="left"/>
        <w:textAlignment w:val="auto"/>
        <w:rPr>
          <w:rFonts w:cs="Arial"/>
        </w:rPr>
      </w:pPr>
      <w:r w:rsidRPr="005C3141">
        <w:rPr>
          <w:rFonts w:cs="Arial"/>
          <w:shd w:val="clear" w:color="auto" w:fill="FFFFFF"/>
        </w:rPr>
        <w:t>Click </w:t>
      </w:r>
      <w:r w:rsidRPr="005C3141">
        <w:rPr>
          <w:rStyle w:val="Strong"/>
          <w:rFonts w:cs="Arial"/>
          <w:bdr w:val="none" w:sz="0" w:space="0" w:color="auto" w:frame="1"/>
          <w:shd w:val="clear" w:color="auto" w:fill="FFFFFF"/>
        </w:rPr>
        <w:t>Create pull request</w:t>
      </w:r>
      <w:r w:rsidRPr="005C3141">
        <w:rPr>
          <w:rFonts w:cs="Arial"/>
          <w:shd w:val="clear" w:color="auto" w:fill="FFFFFF"/>
        </w:rPr>
        <w:t>.</w:t>
      </w:r>
    </w:p>
    <w:p w:rsidR="00D33406" w:rsidRPr="005C3141" w:rsidRDefault="00D33406" w:rsidP="001B4C90">
      <w:pPr>
        <w:pStyle w:val="BodyTextFirstIndent2"/>
        <w:spacing w:line="276" w:lineRule="auto"/>
        <w:ind w:left="720" w:firstLine="0"/>
        <w:rPr>
          <w:rFonts w:cs="Arial"/>
        </w:rPr>
      </w:pPr>
    </w:p>
    <w:p w:rsidR="00D33406" w:rsidRPr="005C3141" w:rsidRDefault="00D33406" w:rsidP="001B4C90">
      <w:pPr>
        <w:spacing w:line="276" w:lineRule="auto"/>
        <w:ind w:left="720"/>
        <w:rPr>
          <w:rFonts w:cs="Arial"/>
        </w:rPr>
      </w:pPr>
      <w:bookmarkStart w:id="13" w:name="_GoBack"/>
      <w:bookmarkEnd w:id="13"/>
    </w:p>
    <w:p w:rsidR="004D2429" w:rsidRPr="005C3141" w:rsidRDefault="004D2429" w:rsidP="001B4C90">
      <w:pPr>
        <w:ind w:left="720"/>
        <w:jc w:val="left"/>
        <w:rPr>
          <w:rFonts w:cs="Arial"/>
        </w:rPr>
      </w:pPr>
    </w:p>
    <w:sectPr w:rsidR="004D2429" w:rsidRPr="005C3141" w:rsidSect="00590A03">
      <w:pgSz w:w="12240" w:h="15840" w:code="1"/>
      <w:pgMar w:top="1440" w:right="1008" w:bottom="720" w:left="1008"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D23" w:rsidRDefault="00872D23">
      <w:r>
        <w:separator/>
      </w:r>
    </w:p>
  </w:endnote>
  <w:endnote w:type="continuationSeparator" w:id="0">
    <w:p w:rsidR="00872D23" w:rsidRDefault="0087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albaum">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03" w:rsidRDefault="00590A03">
    <w:pPr>
      <w:pStyle w:val="Footer"/>
      <w:jc w:val="right"/>
    </w:pPr>
  </w:p>
  <w:p w:rsidR="00D45448" w:rsidRDefault="00590A03" w:rsidP="00590A03">
    <w:pPr>
      <w:pStyle w:val="Footer"/>
      <w:tabs>
        <w:tab w:val="clear" w:pos="4320"/>
        <w:tab w:val="clear" w:pos="8640"/>
        <w:tab w:val="left" w:pos="9446"/>
      </w:tabs>
    </w:pPr>
    <w:r>
      <w:rPr>
        <w:sz w:val="16"/>
        <w:szCs w:val="16"/>
      </w:rPr>
      <w:t>© 2018 Blue Cross and Blue Shield Association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D23" w:rsidRDefault="00872D23">
      <w:r>
        <w:separator/>
      </w:r>
    </w:p>
  </w:footnote>
  <w:footnote w:type="continuationSeparator" w:id="0">
    <w:p w:rsidR="00872D23" w:rsidRDefault="00872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570462"/>
      <w:docPartObj>
        <w:docPartGallery w:val="Page Numbers (Top of Page)"/>
        <w:docPartUnique/>
      </w:docPartObj>
    </w:sdtPr>
    <w:sdtEndPr>
      <w:rPr>
        <w:noProof/>
      </w:rPr>
    </w:sdtEndPr>
    <w:sdtContent>
      <w:p w:rsidR="00590A03" w:rsidRDefault="00590A0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D45448" w:rsidRDefault="00D454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448" w:rsidRDefault="00D4544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448" w:rsidRDefault="00D45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448" w:rsidRPr="00311B91" w:rsidRDefault="00D45448">
    <w:pPr>
      <w:pStyle w:val="Header"/>
      <w:rPr>
        <w:lang w:val="fr-F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448" w:rsidRDefault="00D45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6C23850"/>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8"/>
    <w:multiLevelType w:val="singleLevel"/>
    <w:tmpl w:val="37DA2CB0"/>
    <w:lvl w:ilvl="0">
      <w:start w:val="1"/>
      <w:numFmt w:val="decimal"/>
      <w:pStyle w:val="ListNumber"/>
      <w:lvlText w:val="%1."/>
      <w:lvlJc w:val="left"/>
      <w:pPr>
        <w:tabs>
          <w:tab w:val="num" w:pos="360"/>
        </w:tabs>
        <w:ind w:left="360" w:hanging="360"/>
      </w:pPr>
    </w:lvl>
  </w:abstractNum>
  <w:abstractNum w:abstractNumId="2" w15:restartNumberingAfterBreak="0">
    <w:nsid w:val="036E437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98B3E41"/>
    <w:multiLevelType w:val="hybridMultilevel"/>
    <w:tmpl w:val="FFAC1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492372"/>
    <w:multiLevelType w:val="hybridMultilevel"/>
    <w:tmpl w:val="D05C0848"/>
    <w:lvl w:ilvl="0" w:tplc="1A0A6AF8">
      <w:start w:val="1"/>
      <w:numFmt w:val="bullet"/>
      <w:pStyle w:val="Bullet1"/>
      <w:lvlText w:val=""/>
      <w:lvlJc w:val="left"/>
      <w:pPr>
        <w:tabs>
          <w:tab w:val="num" w:pos="720"/>
        </w:tabs>
        <w:ind w:left="720" w:hanging="360"/>
      </w:pPr>
      <w:rPr>
        <w:rFonts w:ascii="Wingdings" w:hAnsi="Wingdings" w:hint="default"/>
      </w:rPr>
    </w:lvl>
    <w:lvl w:ilvl="1" w:tplc="04090019">
      <w:start w:val="1"/>
      <w:numFmt w:val="bullet"/>
      <w:pStyle w:val="Bullet2"/>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D362A5"/>
    <w:multiLevelType w:val="hybridMultilevel"/>
    <w:tmpl w:val="B7327F0A"/>
    <w:lvl w:ilvl="0" w:tplc="7F821A00">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D69BF"/>
    <w:multiLevelType w:val="hybridMultilevel"/>
    <w:tmpl w:val="1EA271FA"/>
    <w:lvl w:ilvl="0" w:tplc="ED9ABD16">
      <w:start w:val="1"/>
      <w:numFmt w:val="decimal"/>
      <w:lvlText w:val="%1."/>
      <w:lvlJc w:val="left"/>
      <w:pPr>
        <w:ind w:left="720" w:hanging="360"/>
      </w:pPr>
      <w:rPr>
        <w:rFonts w:ascii="Arial" w:eastAsiaTheme="minorHAnsi" w:hAnsi="Arial" w:cs="Arial"/>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96449"/>
    <w:multiLevelType w:val="hybridMultilevel"/>
    <w:tmpl w:val="73CE49CE"/>
    <w:lvl w:ilvl="0" w:tplc="7F821A00">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C464C"/>
    <w:multiLevelType w:val="hybridMultilevel"/>
    <w:tmpl w:val="CAD26C04"/>
    <w:lvl w:ilvl="0" w:tplc="0409000F">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D3770"/>
    <w:multiLevelType w:val="hybridMultilevel"/>
    <w:tmpl w:val="BD54F198"/>
    <w:lvl w:ilvl="0" w:tplc="9C84E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56E77"/>
    <w:multiLevelType w:val="hybridMultilevel"/>
    <w:tmpl w:val="E77C111E"/>
    <w:lvl w:ilvl="0" w:tplc="7F821A00">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772EE"/>
    <w:multiLevelType w:val="multilevel"/>
    <w:tmpl w:val="398C3F96"/>
    <w:lvl w:ilvl="0">
      <w:start w:val="1"/>
      <w:numFmt w:val="decimal"/>
      <w:pStyle w:val="Heading1"/>
      <w:lvlText w:val="%1."/>
      <w:lvlJc w:val="left"/>
      <w:pPr>
        <w:tabs>
          <w:tab w:val="num" w:pos="360"/>
        </w:tabs>
        <w:ind w:left="360" w:hanging="360"/>
      </w:pPr>
      <w:rPr>
        <w:rFonts w:hint="default"/>
        <w:color w:val="FFFFFF"/>
      </w:rPr>
    </w:lvl>
    <w:lvl w:ilvl="1">
      <w:start w:val="1"/>
      <w:numFmt w:val="decimal"/>
      <w:pStyle w:val="Heading2"/>
      <w:lvlText w:val="%1.%2"/>
      <w:lvlJc w:val="left"/>
      <w:pPr>
        <w:tabs>
          <w:tab w:val="num" w:pos="540"/>
        </w:tabs>
        <w:ind w:left="324" w:firstLine="216"/>
      </w:pPr>
      <w:rPr>
        <w:rFonts w:cs="Times New Roman" w:hint="default"/>
        <w:b/>
        <w:bCs w:val="0"/>
        <w:i w:val="0"/>
        <w:iCs w:val="0"/>
        <w:caps w:val="0"/>
        <w:smallCaps w:val="0"/>
        <w:strike w:val="0"/>
        <w:dstrike w:val="0"/>
        <w:vanish w:val="0"/>
        <w:color w:val="000000"/>
        <w:spacing w:val="0"/>
        <w:kern w:val="0"/>
        <w:position w:val="0"/>
        <w:sz w:val="24"/>
        <w:szCs w:val="24"/>
        <w:u w:val="none"/>
        <w:vertAlign w:val="baseline"/>
        <w:em w:val="none"/>
      </w:rPr>
    </w:lvl>
    <w:lvl w:ilvl="2">
      <w:start w:val="1"/>
      <w:numFmt w:val="none"/>
      <w:lvlText w:val="8.1.2"/>
      <w:lvlJc w:val="left"/>
      <w:pPr>
        <w:tabs>
          <w:tab w:val="num" w:pos="720"/>
        </w:tabs>
        <w:ind w:left="504" w:firstLine="216"/>
      </w:pPr>
      <w:rPr>
        <w:rFonts w:hint="default"/>
        <w:sz w:val="22"/>
        <w:szCs w:val="22"/>
        <w:u w:val="none" w:color="808080"/>
      </w:rPr>
    </w:lvl>
    <w:lvl w:ilvl="3">
      <w:start w:val="1"/>
      <w:numFmt w:val="none"/>
      <w:pStyle w:val="Heading4"/>
      <w:lvlText w:val="4.1.5"/>
      <w:lvlJc w:val="left"/>
      <w:pPr>
        <w:tabs>
          <w:tab w:val="num" w:pos="720"/>
        </w:tabs>
        <w:ind w:left="504" w:firstLine="216"/>
      </w:pPr>
      <w:rPr>
        <w:rFonts w:ascii="Arial" w:hAnsi="Arial" w:cs="Arial" w:hint="default"/>
        <w:sz w:val="22"/>
        <w:szCs w:val="22"/>
      </w:rPr>
    </w:lvl>
    <w:lvl w:ilvl="4">
      <w:start w:val="1"/>
      <w:numFmt w:val="none"/>
      <w:lvlText w:val="5.3.1"/>
      <w:lvlJc w:val="left"/>
      <w:pPr>
        <w:tabs>
          <w:tab w:val="num" w:pos="720"/>
        </w:tabs>
        <w:ind w:left="504" w:firstLine="216"/>
      </w:pPr>
      <w:rPr>
        <w:rFonts w:hint="default"/>
      </w:rPr>
    </w:lvl>
    <w:lvl w:ilvl="5">
      <w:start w:val="1"/>
      <w:numFmt w:val="decimal"/>
      <w:lvlText w:val="6.%2.%33"/>
      <w:lvlJc w:val="left"/>
      <w:pPr>
        <w:tabs>
          <w:tab w:val="num" w:pos="720"/>
        </w:tabs>
        <w:ind w:left="1656" w:hanging="936"/>
      </w:pPr>
      <w:rPr>
        <w:rFonts w:hint="default"/>
      </w:rPr>
    </w:lvl>
    <w:lvl w:ilvl="6">
      <w:start w:val="1"/>
      <w:numFmt w:val="none"/>
      <w:lvlText w:val="5.3.1.1"/>
      <w:lvlJc w:val="left"/>
      <w:pPr>
        <w:tabs>
          <w:tab w:val="num" w:pos="1800"/>
        </w:tabs>
        <w:ind w:left="1944" w:hanging="1224"/>
      </w:pPr>
      <w:rPr>
        <w:rFonts w:hint="default"/>
      </w:rPr>
    </w:lvl>
    <w:lvl w:ilvl="7">
      <w:start w:val="1"/>
      <w:numFmt w:val="decimal"/>
      <w:lvlText w:val="%1.%2.%3.%4.%5.%6.%7.%8."/>
      <w:lvlJc w:val="left"/>
      <w:pPr>
        <w:tabs>
          <w:tab w:val="num" w:pos="360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2" w15:restartNumberingAfterBreak="0">
    <w:nsid w:val="69DF69EB"/>
    <w:multiLevelType w:val="hybridMultilevel"/>
    <w:tmpl w:val="14CA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87933"/>
    <w:multiLevelType w:val="hybridMultilevel"/>
    <w:tmpl w:val="95182AF8"/>
    <w:lvl w:ilvl="0" w:tplc="0409000B">
      <w:start w:val="1"/>
      <w:numFmt w:val="bullet"/>
      <w:pStyle w:val="Bullet1Table"/>
      <w:lvlText w:val=""/>
      <w:lvlJc w:val="left"/>
      <w:pPr>
        <w:tabs>
          <w:tab w:val="num" w:pos="720"/>
        </w:tabs>
        <w:ind w:left="720" w:hanging="360"/>
      </w:pPr>
      <w:rPr>
        <w:rFonts w:ascii="Wingdings" w:hAnsi="Wingdings" w:hint="default"/>
      </w:rPr>
    </w:lvl>
    <w:lvl w:ilvl="1" w:tplc="04090003">
      <w:start w:val="1"/>
      <w:numFmt w:val="bullet"/>
      <w:pStyle w:val="Bullet2Table"/>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19574D"/>
    <w:multiLevelType w:val="hybridMultilevel"/>
    <w:tmpl w:val="49024498"/>
    <w:lvl w:ilvl="0" w:tplc="7F821A00">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C3B92"/>
    <w:multiLevelType w:val="multilevel"/>
    <w:tmpl w:val="66684260"/>
    <w:lvl w:ilvl="0">
      <w:start w:val="1"/>
      <w:numFmt w:val="decimal"/>
      <w:lvlText w:val="%1."/>
      <w:lvlJc w:val="left"/>
      <w:pPr>
        <w:ind w:left="720" w:hanging="360"/>
      </w:p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6" w15:restartNumberingAfterBreak="0">
    <w:nsid w:val="7B37424D"/>
    <w:multiLevelType w:val="multilevel"/>
    <w:tmpl w:val="B7F6EDB8"/>
    <w:lvl w:ilvl="0">
      <w:start w:val="1"/>
      <w:numFmt w:val="decimal"/>
      <w:lvlText w:val="%1."/>
      <w:lvlJc w:val="left"/>
      <w:pPr>
        <w:tabs>
          <w:tab w:val="num" w:pos="360"/>
        </w:tabs>
        <w:ind w:left="360" w:hanging="360"/>
      </w:pPr>
      <w:rPr>
        <w:rFonts w:hint="default"/>
        <w:b w:val="0"/>
        <w:bCs/>
      </w:rPr>
    </w:lvl>
    <w:lvl w:ilvl="1">
      <w:start w:val="1"/>
      <w:numFmt w:val="decimal"/>
      <w:pStyle w:val="Heading2Before6pt"/>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7CE10942"/>
    <w:multiLevelType w:val="hybridMultilevel"/>
    <w:tmpl w:val="7ED4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6"/>
  </w:num>
  <w:num w:numId="4">
    <w:abstractNumId w:val="2"/>
  </w:num>
  <w:num w:numId="5">
    <w:abstractNumId w:val="1"/>
  </w:num>
  <w:num w:numId="6">
    <w:abstractNumId w:val="11"/>
  </w:num>
  <w:num w:numId="7">
    <w:abstractNumId w:val="0"/>
  </w:num>
  <w:num w:numId="8">
    <w:abstractNumId w:val="3"/>
  </w:num>
  <w:num w:numId="9">
    <w:abstractNumId w:val="9"/>
  </w:num>
  <w:num w:numId="10">
    <w:abstractNumId w:val="15"/>
  </w:num>
  <w:num w:numId="11">
    <w:abstractNumId w:val="8"/>
  </w:num>
  <w:num w:numId="12">
    <w:abstractNumId w:val="17"/>
  </w:num>
  <w:num w:numId="13">
    <w:abstractNumId w:val="12"/>
  </w:num>
  <w:num w:numId="14">
    <w:abstractNumId w:val="14"/>
  </w:num>
  <w:num w:numId="15">
    <w:abstractNumId w:val="6"/>
  </w:num>
  <w:num w:numId="16">
    <w:abstractNumId w:val="5"/>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style="mso-position-vertical-relative:page" fill="f" fillcolor="#39f" stroke="f" strokecolor="white">
      <v:fill color="#39f" color2="#036" on="f"/>
      <v:stroke color="white" weight="1pt" on="f"/>
      <v:shadow color="black"/>
      <v:textbox inset="2.51356mm,3.5pt,2.51356mm,3.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D9"/>
    <w:rsid w:val="0000043A"/>
    <w:rsid w:val="00000EAF"/>
    <w:rsid w:val="00001192"/>
    <w:rsid w:val="00001620"/>
    <w:rsid w:val="000017D6"/>
    <w:rsid w:val="00001CDE"/>
    <w:rsid w:val="00001D3D"/>
    <w:rsid w:val="00002C7F"/>
    <w:rsid w:val="00003BD7"/>
    <w:rsid w:val="00004074"/>
    <w:rsid w:val="0000443C"/>
    <w:rsid w:val="000059D7"/>
    <w:rsid w:val="00005CEE"/>
    <w:rsid w:val="00005E98"/>
    <w:rsid w:val="000062C5"/>
    <w:rsid w:val="00006A55"/>
    <w:rsid w:val="00006EC6"/>
    <w:rsid w:val="000077B3"/>
    <w:rsid w:val="00007CC1"/>
    <w:rsid w:val="00007D78"/>
    <w:rsid w:val="00010054"/>
    <w:rsid w:val="00010082"/>
    <w:rsid w:val="00010A64"/>
    <w:rsid w:val="0001175B"/>
    <w:rsid w:val="000119F8"/>
    <w:rsid w:val="00012309"/>
    <w:rsid w:val="00014053"/>
    <w:rsid w:val="00014428"/>
    <w:rsid w:val="00015856"/>
    <w:rsid w:val="00015A17"/>
    <w:rsid w:val="00016000"/>
    <w:rsid w:val="00016C1D"/>
    <w:rsid w:val="000174CF"/>
    <w:rsid w:val="000175E4"/>
    <w:rsid w:val="00017808"/>
    <w:rsid w:val="00021462"/>
    <w:rsid w:val="00021B60"/>
    <w:rsid w:val="00021ED3"/>
    <w:rsid w:val="00022EDB"/>
    <w:rsid w:val="000239CA"/>
    <w:rsid w:val="00024BD4"/>
    <w:rsid w:val="00025C19"/>
    <w:rsid w:val="00025FAE"/>
    <w:rsid w:val="00026FE3"/>
    <w:rsid w:val="00027070"/>
    <w:rsid w:val="000324DF"/>
    <w:rsid w:val="000334A8"/>
    <w:rsid w:val="0003361A"/>
    <w:rsid w:val="00033B42"/>
    <w:rsid w:val="00033C24"/>
    <w:rsid w:val="0003436C"/>
    <w:rsid w:val="0003535B"/>
    <w:rsid w:val="000369BC"/>
    <w:rsid w:val="00036F18"/>
    <w:rsid w:val="00037311"/>
    <w:rsid w:val="00037AFB"/>
    <w:rsid w:val="00037E05"/>
    <w:rsid w:val="000404DE"/>
    <w:rsid w:val="00040D79"/>
    <w:rsid w:val="000425AC"/>
    <w:rsid w:val="000430F5"/>
    <w:rsid w:val="00043541"/>
    <w:rsid w:val="000435BA"/>
    <w:rsid w:val="0004652E"/>
    <w:rsid w:val="00046D86"/>
    <w:rsid w:val="000472E8"/>
    <w:rsid w:val="00047313"/>
    <w:rsid w:val="0004785C"/>
    <w:rsid w:val="00050A03"/>
    <w:rsid w:val="0005184E"/>
    <w:rsid w:val="000526A1"/>
    <w:rsid w:val="00052878"/>
    <w:rsid w:val="00053121"/>
    <w:rsid w:val="00053E54"/>
    <w:rsid w:val="00054349"/>
    <w:rsid w:val="00054705"/>
    <w:rsid w:val="00054C88"/>
    <w:rsid w:val="000562F0"/>
    <w:rsid w:val="0005653F"/>
    <w:rsid w:val="00056E4B"/>
    <w:rsid w:val="00057FB5"/>
    <w:rsid w:val="00060B94"/>
    <w:rsid w:val="00060BD0"/>
    <w:rsid w:val="00060BEC"/>
    <w:rsid w:val="00060CEF"/>
    <w:rsid w:val="00061C87"/>
    <w:rsid w:val="00062C48"/>
    <w:rsid w:val="00065757"/>
    <w:rsid w:val="00066047"/>
    <w:rsid w:val="0006729E"/>
    <w:rsid w:val="000703E2"/>
    <w:rsid w:val="0007062E"/>
    <w:rsid w:val="00070DE9"/>
    <w:rsid w:val="0007184E"/>
    <w:rsid w:val="00073116"/>
    <w:rsid w:val="00073A82"/>
    <w:rsid w:val="00073B19"/>
    <w:rsid w:val="000741E5"/>
    <w:rsid w:val="0007427D"/>
    <w:rsid w:val="000765CF"/>
    <w:rsid w:val="0007662A"/>
    <w:rsid w:val="00080700"/>
    <w:rsid w:val="00081B7F"/>
    <w:rsid w:val="00082EB7"/>
    <w:rsid w:val="000839C7"/>
    <w:rsid w:val="00084801"/>
    <w:rsid w:val="00085281"/>
    <w:rsid w:val="00086315"/>
    <w:rsid w:val="000879AA"/>
    <w:rsid w:val="00087DC9"/>
    <w:rsid w:val="000901A8"/>
    <w:rsid w:val="000914EE"/>
    <w:rsid w:val="00091737"/>
    <w:rsid w:val="000917DC"/>
    <w:rsid w:val="00092A6D"/>
    <w:rsid w:val="0009345A"/>
    <w:rsid w:val="00093E40"/>
    <w:rsid w:val="00094594"/>
    <w:rsid w:val="000947D3"/>
    <w:rsid w:val="00094BCF"/>
    <w:rsid w:val="00094C71"/>
    <w:rsid w:val="00096674"/>
    <w:rsid w:val="000967AB"/>
    <w:rsid w:val="00096967"/>
    <w:rsid w:val="00097DCD"/>
    <w:rsid w:val="000A0BB6"/>
    <w:rsid w:val="000A0D60"/>
    <w:rsid w:val="000A1215"/>
    <w:rsid w:val="000A19D3"/>
    <w:rsid w:val="000A1F70"/>
    <w:rsid w:val="000A2737"/>
    <w:rsid w:val="000A2DB9"/>
    <w:rsid w:val="000A3B1D"/>
    <w:rsid w:val="000A56B2"/>
    <w:rsid w:val="000A65B8"/>
    <w:rsid w:val="000A7671"/>
    <w:rsid w:val="000A7ED6"/>
    <w:rsid w:val="000B184A"/>
    <w:rsid w:val="000B1D98"/>
    <w:rsid w:val="000B2357"/>
    <w:rsid w:val="000B2960"/>
    <w:rsid w:val="000B2D32"/>
    <w:rsid w:val="000B3172"/>
    <w:rsid w:val="000B3275"/>
    <w:rsid w:val="000B3B5B"/>
    <w:rsid w:val="000B3F84"/>
    <w:rsid w:val="000B4D40"/>
    <w:rsid w:val="000B5776"/>
    <w:rsid w:val="000B6205"/>
    <w:rsid w:val="000B69A4"/>
    <w:rsid w:val="000B775D"/>
    <w:rsid w:val="000C05B7"/>
    <w:rsid w:val="000C0969"/>
    <w:rsid w:val="000C0EDC"/>
    <w:rsid w:val="000C1126"/>
    <w:rsid w:val="000C12C0"/>
    <w:rsid w:val="000C1E21"/>
    <w:rsid w:val="000C2DBF"/>
    <w:rsid w:val="000C3827"/>
    <w:rsid w:val="000C3ED7"/>
    <w:rsid w:val="000C45C0"/>
    <w:rsid w:val="000C4639"/>
    <w:rsid w:val="000C4E8D"/>
    <w:rsid w:val="000C4FD1"/>
    <w:rsid w:val="000C574C"/>
    <w:rsid w:val="000C6671"/>
    <w:rsid w:val="000C7203"/>
    <w:rsid w:val="000C765A"/>
    <w:rsid w:val="000D2712"/>
    <w:rsid w:val="000D27AD"/>
    <w:rsid w:val="000D2BC9"/>
    <w:rsid w:val="000D44DB"/>
    <w:rsid w:val="000D4A7A"/>
    <w:rsid w:val="000D53E2"/>
    <w:rsid w:val="000D6294"/>
    <w:rsid w:val="000D68B7"/>
    <w:rsid w:val="000D6B2A"/>
    <w:rsid w:val="000D6C84"/>
    <w:rsid w:val="000D734B"/>
    <w:rsid w:val="000E0FF0"/>
    <w:rsid w:val="000E25CF"/>
    <w:rsid w:val="000E28CE"/>
    <w:rsid w:val="000E4745"/>
    <w:rsid w:val="000E5430"/>
    <w:rsid w:val="000E5737"/>
    <w:rsid w:val="000E58B9"/>
    <w:rsid w:val="000E5913"/>
    <w:rsid w:val="000E6300"/>
    <w:rsid w:val="000E65AD"/>
    <w:rsid w:val="000E771F"/>
    <w:rsid w:val="000E7B4B"/>
    <w:rsid w:val="000E7CB0"/>
    <w:rsid w:val="000F021D"/>
    <w:rsid w:val="000F10B7"/>
    <w:rsid w:val="000F1BAF"/>
    <w:rsid w:val="000F34B7"/>
    <w:rsid w:val="000F3926"/>
    <w:rsid w:val="000F4B35"/>
    <w:rsid w:val="000F4DA2"/>
    <w:rsid w:val="000F53D1"/>
    <w:rsid w:val="000F5867"/>
    <w:rsid w:val="000F5F05"/>
    <w:rsid w:val="000F6708"/>
    <w:rsid w:val="000F6C56"/>
    <w:rsid w:val="000F7C72"/>
    <w:rsid w:val="001007B2"/>
    <w:rsid w:val="001014A4"/>
    <w:rsid w:val="00104A2D"/>
    <w:rsid w:val="001051DB"/>
    <w:rsid w:val="00105DBA"/>
    <w:rsid w:val="00106BA3"/>
    <w:rsid w:val="001070AF"/>
    <w:rsid w:val="0010786A"/>
    <w:rsid w:val="00110210"/>
    <w:rsid w:val="0011044C"/>
    <w:rsid w:val="00110756"/>
    <w:rsid w:val="00112145"/>
    <w:rsid w:val="00113035"/>
    <w:rsid w:val="001141AC"/>
    <w:rsid w:val="001142B6"/>
    <w:rsid w:val="001147AF"/>
    <w:rsid w:val="00114888"/>
    <w:rsid w:val="00114F33"/>
    <w:rsid w:val="00116491"/>
    <w:rsid w:val="00116D73"/>
    <w:rsid w:val="00117B30"/>
    <w:rsid w:val="00117FDF"/>
    <w:rsid w:val="001205D6"/>
    <w:rsid w:val="001219E0"/>
    <w:rsid w:val="00122AC1"/>
    <w:rsid w:val="00123495"/>
    <w:rsid w:val="00124816"/>
    <w:rsid w:val="00124A1D"/>
    <w:rsid w:val="001256DB"/>
    <w:rsid w:val="00125D69"/>
    <w:rsid w:val="00126523"/>
    <w:rsid w:val="001266F8"/>
    <w:rsid w:val="00126F32"/>
    <w:rsid w:val="00127214"/>
    <w:rsid w:val="00127853"/>
    <w:rsid w:val="00127D99"/>
    <w:rsid w:val="00130A60"/>
    <w:rsid w:val="00131205"/>
    <w:rsid w:val="00131D10"/>
    <w:rsid w:val="0013206C"/>
    <w:rsid w:val="00132532"/>
    <w:rsid w:val="00132CEF"/>
    <w:rsid w:val="00132E8B"/>
    <w:rsid w:val="00132E8E"/>
    <w:rsid w:val="001340A0"/>
    <w:rsid w:val="00136024"/>
    <w:rsid w:val="00136694"/>
    <w:rsid w:val="00137288"/>
    <w:rsid w:val="0014110A"/>
    <w:rsid w:val="00141314"/>
    <w:rsid w:val="0014148D"/>
    <w:rsid w:val="001417C9"/>
    <w:rsid w:val="00142728"/>
    <w:rsid w:val="00143C6B"/>
    <w:rsid w:val="00144161"/>
    <w:rsid w:val="00144581"/>
    <w:rsid w:val="00144EE5"/>
    <w:rsid w:val="00145C86"/>
    <w:rsid w:val="00146224"/>
    <w:rsid w:val="00147DCF"/>
    <w:rsid w:val="00150197"/>
    <w:rsid w:val="0015027E"/>
    <w:rsid w:val="001504C9"/>
    <w:rsid w:val="001506B2"/>
    <w:rsid w:val="00150714"/>
    <w:rsid w:val="00150E1F"/>
    <w:rsid w:val="0015169F"/>
    <w:rsid w:val="001517D2"/>
    <w:rsid w:val="00152B95"/>
    <w:rsid w:val="00152E65"/>
    <w:rsid w:val="00153186"/>
    <w:rsid w:val="001539C1"/>
    <w:rsid w:val="00154E24"/>
    <w:rsid w:val="00155681"/>
    <w:rsid w:val="00155D47"/>
    <w:rsid w:val="001564E5"/>
    <w:rsid w:val="00156B12"/>
    <w:rsid w:val="00157F0B"/>
    <w:rsid w:val="00160416"/>
    <w:rsid w:val="00160843"/>
    <w:rsid w:val="001617CC"/>
    <w:rsid w:val="001625D7"/>
    <w:rsid w:val="00162B6D"/>
    <w:rsid w:val="00163126"/>
    <w:rsid w:val="00163D68"/>
    <w:rsid w:val="00163FC8"/>
    <w:rsid w:val="00164146"/>
    <w:rsid w:val="00164296"/>
    <w:rsid w:val="00164F6C"/>
    <w:rsid w:val="00165BC6"/>
    <w:rsid w:val="001660C0"/>
    <w:rsid w:val="00166AB4"/>
    <w:rsid w:val="0016797C"/>
    <w:rsid w:val="001703FF"/>
    <w:rsid w:val="001724F1"/>
    <w:rsid w:val="0017264C"/>
    <w:rsid w:val="001728CD"/>
    <w:rsid w:val="00172D67"/>
    <w:rsid w:val="00172EC8"/>
    <w:rsid w:val="00172F7D"/>
    <w:rsid w:val="001751FD"/>
    <w:rsid w:val="001761F8"/>
    <w:rsid w:val="0017630E"/>
    <w:rsid w:val="0017680E"/>
    <w:rsid w:val="001770AF"/>
    <w:rsid w:val="00177E59"/>
    <w:rsid w:val="00180702"/>
    <w:rsid w:val="00180B06"/>
    <w:rsid w:val="00182752"/>
    <w:rsid w:val="00184357"/>
    <w:rsid w:val="001845FF"/>
    <w:rsid w:val="00184683"/>
    <w:rsid w:val="00185BE0"/>
    <w:rsid w:val="00185F11"/>
    <w:rsid w:val="0018663D"/>
    <w:rsid w:val="00186681"/>
    <w:rsid w:val="00186A97"/>
    <w:rsid w:val="001907D5"/>
    <w:rsid w:val="00190A83"/>
    <w:rsid w:val="00191717"/>
    <w:rsid w:val="00191EC4"/>
    <w:rsid w:val="00193060"/>
    <w:rsid w:val="00193742"/>
    <w:rsid w:val="001939A2"/>
    <w:rsid w:val="00193D4B"/>
    <w:rsid w:val="00193DEB"/>
    <w:rsid w:val="00196BC5"/>
    <w:rsid w:val="001A08B0"/>
    <w:rsid w:val="001A0AFD"/>
    <w:rsid w:val="001A173A"/>
    <w:rsid w:val="001A1ADD"/>
    <w:rsid w:val="001A23A9"/>
    <w:rsid w:val="001A2C0B"/>
    <w:rsid w:val="001A2F96"/>
    <w:rsid w:val="001A3662"/>
    <w:rsid w:val="001A49D3"/>
    <w:rsid w:val="001A597C"/>
    <w:rsid w:val="001A5E55"/>
    <w:rsid w:val="001A6067"/>
    <w:rsid w:val="001A6C75"/>
    <w:rsid w:val="001A6CDA"/>
    <w:rsid w:val="001A6DD4"/>
    <w:rsid w:val="001A6E6E"/>
    <w:rsid w:val="001A74A2"/>
    <w:rsid w:val="001B05CB"/>
    <w:rsid w:val="001B07F5"/>
    <w:rsid w:val="001B105D"/>
    <w:rsid w:val="001B1DB9"/>
    <w:rsid w:val="001B2E96"/>
    <w:rsid w:val="001B3FCC"/>
    <w:rsid w:val="001B4C90"/>
    <w:rsid w:val="001B513A"/>
    <w:rsid w:val="001B55F8"/>
    <w:rsid w:val="001B5AD0"/>
    <w:rsid w:val="001B6C07"/>
    <w:rsid w:val="001B6D9E"/>
    <w:rsid w:val="001B71AA"/>
    <w:rsid w:val="001B74BD"/>
    <w:rsid w:val="001C03BE"/>
    <w:rsid w:val="001C0B2F"/>
    <w:rsid w:val="001C36FA"/>
    <w:rsid w:val="001C39AB"/>
    <w:rsid w:val="001C4B73"/>
    <w:rsid w:val="001C6BDF"/>
    <w:rsid w:val="001C6E9B"/>
    <w:rsid w:val="001C7048"/>
    <w:rsid w:val="001C716F"/>
    <w:rsid w:val="001D1158"/>
    <w:rsid w:val="001D154B"/>
    <w:rsid w:val="001D1B65"/>
    <w:rsid w:val="001D1D10"/>
    <w:rsid w:val="001D1D98"/>
    <w:rsid w:val="001D239A"/>
    <w:rsid w:val="001D2CB5"/>
    <w:rsid w:val="001D3CEC"/>
    <w:rsid w:val="001D5A83"/>
    <w:rsid w:val="001D750C"/>
    <w:rsid w:val="001D750E"/>
    <w:rsid w:val="001E13CA"/>
    <w:rsid w:val="001E2194"/>
    <w:rsid w:val="001E2B0C"/>
    <w:rsid w:val="001E355B"/>
    <w:rsid w:val="001E379F"/>
    <w:rsid w:val="001E3E1E"/>
    <w:rsid w:val="001E434A"/>
    <w:rsid w:val="001E4715"/>
    <w:rsid w:val="001E5254"/>
    <w:rsid w:val="001E549F"/>
    <w:rsid w:val="001E555F"/>
    <w:rsid w:val="001E564B"/>
    <w:rsid w:val="001E6343"/>
    <w:rsid w:val="001E70E9"/>
    <w:rsid w:val="001E7254"/>
    <w:rsid w:val="001E7389"/>
    <w:rsid w:val="001E750E"/>
    <w:rsid w:val="001E79B7"/>
    <w:rsid w:val="001F09FA"/>
    <w:rsid w:val="001F1AA9"/>
    <w:rsid w:val="001F1C31"/>
    <w:rsid w:val="001F25CD"/>
    <w:rsid w:val="001F3240"/>
    <w:rsid w:val="001F3ACB"/>
    <w:rsid w:val="001F507B"/>
    <w:rsid w:val="001F71FF"/>
    <w:rsid w:val="001F781D"/>
    <w:rsid w:val="002003FB"/>
    <w:rsid w:val="002007A5"/>
    <w:rsid w:val="002007AF"/>
    <w:rsid w:val="00200E8F"/>
    <w:rsid w:val="00200FFC"/>
    <w:rsid w:val="002016D7"/>
    <w:rsid w:val="00201C8B"/>
    <w:rsid w:val="00202065"/>
    <w:rsid w:val="0020387C"/>
    <w:rsid w:val="00204268"/>
    <w:rsid w:val="002046A7"/>
    <w:rsid w:val="00205994"/>
    <w:rsid w:val="0020689A"/>
    <w:rsid w:val="00206E96"/>
    <w:rsid w:val="0020750A"/>
    <w:rsid w:val="00210851"/>
    <w:rsid w:val="002116C4"/>
    <w:rsid w:val="0021255B"/>
    <w:rsid w:val="00212F8F"/>
    <w:rsid w:val="00213D5B"/>
    <w:rsid w:val="00215915"/>
    <w:rsid w:val="00215AEB"/>
    <w:rsid w:val="00216A5A"/>
    <w:rsid w:val="00216AE9"/>
    <w:rsid w:val="00216BEF"/>
    <w:rsid w:val="00220B1D"/>
    <w:rsid w:val="002212FC"/>
    <w:rsid w:val="002215F6"/>
    <w:rsid w:val="002222E3"/>
    <w:rsid w:val="002235EF"/>
    <w:rsid w:val="00223BC0"/>
    <w:rsid w:val="00223D9C"/>
    <w:rsid w:val="00224BAB"/>
    <w:rsid w:val="00225A17"/>
    <w:rsid w:val="00225FAD"/>
    <w:rsid w:val="00226554"/>
    <w:rsid w:val="00227464"/>
    <w:rsid w:val="00230213"/>
    <w:rsid w:val="002320C4"/>
    <w:rsid w:val="00233E10"/>
    <w:rsid w:val="002346F0"/>
    <w:rsid w:val="00234C30"/>
    <w:rsid w:val="002354F2"/>
    <w:rsid w:val="00235948"/>
    <w:rsid w:val="00235D95"/>
    <w:rsid w:val="00236070"/>
    <w:rsid w:val="002363EC"/>
    <w:rsid w:val="00236997"/>
    <w:rsid w:val="00237695"/>
    <w:rsid w:val="00237C20"/>
    <w:rsid w:val="00240181"/>
    <w:rsid w:val="002403EE"/>
    <w:rsid w:val="00240DE3"/>
    <w:rsid w:val="002414BE"/>
    <w:rsid w:val="00241851"/>
    <w:rsid w:val="0024232B"/>
    <w:rsid w:val="00242357"/>
    <w:rsid w:val="00242E4C"/>
    <w:rsid w:val="00244C4B"/>
    <w:rsid w:val="0024519E"/>
    <w:rsid w:val="002456B8"/>
    <w:rsid w:val="00246211"/>
    <w:rsid w:val="002503B7"/>
    <w:rsid w:val="002508F3"/>
    <w:rsid w:val="002527B8"/>
    <w:rsid w:val="00252A18"/>
    <w:rsid w:val="00253762"/>
    <w:rsid w:val="00253ACA"/>
    <w:rsid w:val="00253D71"/>
    <w:rsid w:val="00253E3D"/>
    <w:rsid w:val="00254A76"/>
    <w:rsid w:val="0025517C"/>
    <w:rsid w:val="00255740"/>
    <w:rsid w:val="00256DEC"/>
    <w:rsid w:val="00256E69"/>
    <w:rsid w:val="0025725E"/>
    <w:rsid w:val="00257276"/>
    <w:rsid w:val="00260BC4"/>
    <w:rsid w:val="00261CCC"/>
    <w:rsid w:val="00261D08"/>
    <w:rsid w:val="00261DFD"/>
    <w:rsid w:val="0026270D"/>
    <w:rsid w:val="0026344C"/>
    <w:rsid w:val="002637A7"/>
    <w:rsid w:val="002645D1"/>
    <w:rsid w:val="00266096"/>
    <w:rsid w:val="002661E6"/>
    <w:rsid w:val="002675FC"/>
    <w:rsid w:val="00270293"/>
    <w:rsid w:val="00270625"/>
    <w:rsid w:val="002712CF"/>
    <w:rsid w:val="00272E6A"/>
    <w:rsid w:val="00273ACC"/>
    <w:rsid w:val="00275903"/>
    <w:rsid w:val="00275C53"/>
    <w:rsid w:val="00275FAF"/>
    <w:rsid w:val="00276A4F"/>
    <w:rsid w:val="00277A55"/>
    <w:rsid w:val="00280FFD"/>
    <w:rsid w:val="002812F0"/>
    <w:rsid w:val="002815D6"/>
    <w:rsid w:val="00281DF9"/>
    <w:rsid w:val="00282374"/>
    <w:rsid w:val="00284124"/>
    <w:rsid w:val="00285052"/>
    <w:rsid w:val="00285CFC"/>
    <w:rsid w:val="00286238"/>
    <w:rsid w:val="0028795F"/>
    <w:rsid w:val="00290071"/>
    <w:rsid w:val="002903E8"/>
    <w:rsid w:val="00290AD9"/>
    <w:rsid w:val="00290AED"/>
    <w:rsid w:val="00291056"/>
    <w:rsid w:val="0029172B"/>
    <w:rsid w:val="00292332"/>
    <w:rsid w:val="002927A1"/>
    <w:rsid w:val="00292AEC"/>
    <w:rsid w:val="00292F62"/>
    <w:rsid w:val="00293498"/>
    <w:rsid w:val="002938B8"/>
    <w:rsid w:val="00293D23"/>
    <w:rsid w:val="00293D2A"/>
    <w:rsid w:val="00294322"/>
    <w:rsid w:val="00294FFA"/>
    <w:rsid w:val="0029593D"/>
    <w:rsid w:val="00296812"/>
    <w:rsid w:val="0029702C"/>
    <w:rsid w:val="002A0424"/>
    <w:rsid w:val="002A08E5"/>
    <w:rsid w:val="002A1F08"/>
    <w:rsid w:val="002A2117"/>
    <w:rsid w:val="002A3422"/>
    <w:rsid w:val="002A3759"/>
    <w:rsid w:val="002A3F70"/>
    <w:rsid w:val="002A4D22"/>
    <w:rsid w:val="002A4EC4"/>
    <w:rsid w:val="002A5D41"/>
    <w:rsid w:val="002A61B9"/>
    <w:rsid w:val="002A77C8"/>
    <w:rsid w:val="002A78BA"/>
    <w:rsid w:val="002A7B11"/>
    <w:rsid w:val="002B03C1"/>
    <w:rsid w:val="002B18D9"/>
    <w:rsid w:val="002B1FBC"/>
    <w:rsid w:val="002B3483"/>
    <w:rsid w:val="002B3C00"/>
    <w:rsid w:val="002B411C"/>
    <w:rsid w:val="002B57E4"/>
    <w:rsid w:val="002B5E09"/>
    <w:rsid w:val="002B70F7"/>
    <w:rsid w:val="002B7706"/>
    <w:rsid w:val="002B7B54"/>
    <w:rsid w:val="002C0C21"/>
    <w:rsid w:val="002C0CA4"/>
    <w:rsid w:val="002C1604"/>
    <w:rsid w:val="002C25F0"/>
    <w:rsid w:val="002C2706"/>
    <w:rsid w:val="002C2B9E"/>
    <w:rsid w:val="002C376C"/>
    <w:rsid w:val="002C37E1"/>
    <w:rsid w:val="002C47E9"/>
    <w:rsid w:val="002C65DD"/>
    <w:rsid w:val="002C6C47"/>
    <w:rsid w:val="002C6F69"/>
    <w:rsid w:val="002C73DB"/>
    <w:rsid w:val="002C7E5D"/>
    <w:rsid w:val="002D03E7"/>
    <w:rsid w:val="002D086A"/>
    <w:rsid w:val="002D0B02"/>
    <w:rsid w:val="002D1963"/>
    <w:rsid w:val="002D1A99"/>
    <w:rsid w:val="002D1F1B"/>
    <w:rsid w:val="002D2930"/>
    <w:rsid w:val="002D3142"/>
    <w:rsid w:val="002D4601"/>
    <w:rsid w:val="002D4D10"/>
    <w:rsid w:val="002D4D23"/>
    <w:rsid w:val="002D4E19"/>
    <w:rsid w:val="002D4F54"/>
    <w:rsid w:val="002D5762"/>
    <w:rsid w:val="002D5922"/>
    <w:rsid w:val="002D5F23"/>
    <w:rsid w:val="002D6979"/>
    <w:rsid w:val="002D69AF"/>
    <w:rsid w:val="002D731D"/>
    <w:rsid w:val="002D746B"/>
    <w:rsid w:val="002D78AB"/>
    <w:rsid w:val="002E0AC1"/>
    <w:rsid w:val="002E1C1E"/>
    <w:rsid w:val="002E1FF0"/>
    <w:rsid w:val="002E227E"/>
    <w:rsid w:val="002E354B"/>
    <w:rsid w:val="002E42AE"/>
    <w:rsid w:val="002E4EFC"/>
    <w:rsid w:val="002E65FD"/>
    <w:rsid w:val="002E6692"/>
    <w:rsid w:val="002F1076"/>
    <w:rsid w:val="002F185A"/>
    <w:rsid w:val="002F2353"/>
    <w:rsid w:val="002F3D37"/>
    <w:rsid w:val="002F402F"/>
    <w:rsid w:val="002F42FF"/>
    <w:rsid w:val="002F669B"/>
    <w:rsid w:val="002F684C"/>
    <w:rsid w:val="002F702F"/>
    <w:rsid w:val="002F77C3"/>
    <w:rsid w:val="002F7EA3"/>
    <w:rsid w:val="00302076"/>
    <w:rsid w:val="00302842"/>
    <w:rsid w:val="00302A3F"/>
    <w:rsid w:val="00302A85"/>
    <w:rsid w:val="003030B3"/>
    <w:rsid w:val="00306455"/>
    <w:rsid w:val="00306920"/>
    <w:rsid w:val="00306B13"/>
    <w:rsid w:val="00306BC5"/>
    <w:rsid w:val="003105BB"/>
    <w:rsid w:val="00310A85"/>
    <w:rsid w:val="00310CDF"/>
    <w:rsid w:val="003112CB"/>
    <w:rsid w:val="00311B91"/>
    <w:rsid w:val="0031295B"/>
    <w:rsid w:val="00312D29"/>
    <w:rsid w:val="00313A11"/>
    <w:rsid w:val="00314C2D"/>
    <w:rsid w:val="0031576C"/>
    <w:rsid w:val="00315A80"/>
    <w:rsid w:val="00315AC1"/>
    <w:rsid w:val="00315E74"/>
    <w:rsid w:val="00315EE5"/>
    <w:rsid w:val="0031654B"/>
    <w:rsid w:val="00316BE5"/>
    <w:rsid w:val="0031727F"/>
    <w:rsid w:val="00317B3C"/>
    <w:rsid w:val="00321AC2"/>
    <w:rsid w:val="00321B50"/>
    <w:rsid w:val="00322E4E"/>
    <w:rsid w:val="003235C1"/>
    <w:rsid w:val="0032422B"/>
    <w:rsid w:val="003242A0"/>
    <w:rsid w:val="00324C3F"/>
    <w:rsid w:val="00326207"/>
    <w:rsid w:val="003263E1"/>
    <w:rsid w:val="00326BF8"/>
    <w:rsid w:val="00326F40"/>
    <w:rsid w:val="0032746E"/>
    <w:rsid w:val="00327A77"/>
    <w:rsid w:val="003326D6"/>
    <w:rsid w:val="003329B5"/>
    <w:rsid w:val="00332B6B"/>
    <w:rsid w:val="00332C94"/>
    <w:rsid w:val="0033310D"/>
    <w:rsid w:val="0033365A"/>
    <w:rsid w:val="0033410F"/>
    <w:rsid w:val="00334DD5"/>
    <w:rsid w:val="003350F6"/>
    <w:rsid w:val="00335FD5"/>
    <w:rsid w:val="003360FB"/>
    <w:rsid w:val="00336BDD"/>
    <w:rsid w:val="00337066"/>
    <w:rsid w:val="003376D8"/>
    <w:rsid w:val="0034112C"/>
    <w:rsid w:val="00341489"/>
    <w:rsid w:val="0034199F"/>
    <w:rsid w:val="00341C5E"/>
    <w:rsid w:val="00342A99"/>
    <w:rsid w:val="00342CA1"/>
    <w:rsid w:val="00343468"/>
    <w:rsid w:val="00343D70"/>
    <w:rsid w:val="00343DF5"/>
    <w:rsid w:val="003445AF"/>
    <w:rsid w:val="00344D65"/>
    <w:rsid w:val="003451CB"/>
    <w:rsid w:val="0034569C"/>
    <w:rsid w:val="003467F5"/>
    <w:rsid w:val="003473EE"/>
    <w:rsid w:val="00350A10"/>
    <w:rsid w:val="00350D63"/>
    <w:rsid w:val="003517D7"/>
    <w:rsid w:val="0035269F"/>
    <w:rsid w:val="00352EB9"/>
    <w:rsid w:val="00353001"/>
    <w:rsid w:val="00353068"/>
    <w:rsid w:val="003532E0"/>
    <w:rsid w:val="00353345"/>
    <w:rsid w:val="00353FE8"/>
    <w:rsid w:val="0035498E"/>
    <w:rsid w:val="00354A7D"/>
    <w:rsid w:val="00354ACC"/>
    <w:rsid w:val="003554DA"/>
    <w:rsid w:val="00355DE0"/>
    <w:rsid w:val="00355E69"/>
    <w:rsid w:val="0035724F"/>
    <w:rsid w:val="003579B6"/>
    <w:rsid w:val="00357B37"/>
    <w:rsid w:val="00357C08"/>
    <w:rsid w:val="0036022C"/>
    <w:rsid w:val="00360910"/>
    <w:rsid w:val="0036138B"/>
    <w:rsid w:val="00361848"/>
    <w:rsid w:val="003627F7"/>
    <w:rsid w:val="00363029"/>
    <w:rsid w:val="003631C6"/>
    <w:rsid w:val="00363DD2"/>
    <w:rsid w:val="00363ECA"/>
    <w:rsid w:val="003642B7"/>
    <w:rsid w:val="003647C3"/>
    <w:rsid w:val="003649DF"/>
    <w:rsid w:val="00365BA9"/>
    <w:rsid w:val="0036712E"/>
    <w:rsid w:val="003672B4"/>
    <w:rsid w:val="003673D6"/>
    <w:rsid w:val="003706B3"/>
    <w:rsid w:val="00370ABE"/>
    <w:rsid w:val="00370EFF"/>
    <w:rsid w:val="00371FF0"/>
    <w:rsid w:val="00372372"/>
    <w:rsid w:val="0037336E"/>
    <w:rsid w:val="003735AB"/>
    <w:rsid w:val="00373CA7"/>
    <w:rsid w:val="00373EC7"/>
    <w:rsid w:val="00374665"/>
    <w:rsid w:val="003754BA"/>
    <w:rsid w:val="00376E62"/>
    <w:rsid w:val="00376EC4"/>
    <w:rsid w:val="003779FF"/>
    <w:rsid w:val="00380960"/>
    <w:rsid w:val="0038122B"/>
    <w:rsid w:val="00381A67"/>
    <w:rsid w:val="00381BD7"/>
    <w:rsid w:val="003823EE"/>
    <w:rsid w:val="00382768"/>
    <w:rsid w:val="00383CCD"/>
    <w:rsid w:val="00384265"/>
    <w:rsid w:val="00384E82"/>
    <w:rsid w:val="00385508"/>
    <w:rsid w:val="00387401"/>
    <w:rsid w:val="0038779A"/>
    <w:rsid w:val="003911E5"/>
    <w:rsid w:val="00391820"/>
    <w:rsid w:val="00391DD3"/>
    <w:rsid w:val="003935EE"/>
    <w:rsid w:val="00394691"/>
    <w:rsid w:val="00394AB4"/>
    <w:rsid w:val="00394F64"/>
    <w:rsid w:val="00395689"/>
    <w:rsid w:val="003A0761"/>
    <w:rsid w:val="003A226F"/>
    <w:rsid w:val="003A2CDA"/>
    <w:rsid w:val="003A41A4"/>
    <w:rsid w:val="003A4F5D"/>
    <w:rsid w:val="003A62F8"/>
    <w:rsid w:val="003A76EB"/>
    <w:rsid w:val="003B0745"/>
    <w:rsid w:val="003B0D51"/>
    <w:rsid w:val="003B32D7"/>
    <w:rsid w:val="003B352A"/>
    <w:rsid w:val="003B3B06"/>
    <w:rsid w:val="003B3CE2"/>
    <w:rsid w:val="003B4239"/>
    <w:rsid w:val="003B481D"/>
    <w:rsid w:val="003B498B"/>
    <w:rsid w:val="003B4C93"/>
    <w:rsid w:val="003B5441"/>
    <w:rsid w:val="003B552D"/>
    <w:rsid w:val="003B57EE"/>
    <w:rsid w:val="003B5AA5"/>
    <w:rsid w:val="003B6C46"/>
    <w:rsid w:val="003C0FA2"/>
    <w:rsid w:val="003C1348"/>
    <w:rsid w:val="003C1881"/>
    <w:rsid w:val="003C24BF"/>
    <w:rsid w:val="003C346C"/>
    <w:rsid w:val="003C3CCF"/>
    <w:rsid w:val="003C4AA8"/>
    <w:rsid w:val="003C51F2"/>
    <w:rsid w:val="003C5456"/>
    <w:rsid w:val="003C597E"/>
    <w:rsid w:val="003C6F2F"/>
    <w:rsid w:val="003C6FBA"/>
    <w:rsid w:val="003C7706"/>
    <w:rsid w:val="003D1466"/>
    <w:rsid w:val="003D1B7E"/>
    <w:rsid w:val="003D310E"/>
    <w:rsid w:val="003D3183"/>
    <w:rsid w:val="003D3E07"/>
    <w:rsid w:val="003D4EBF"/>
    <w:rsid w:val="003D51EB"/>
    <w:rsid w:val="003D5615"/>
    <w:rsid w:val="003D5E63"/>
    <w:rsid w:val="003D73A1"/>
    <w:rsid w:val="003D7F4F"/>
    <w:rsid w:val="003E01A0"/>
    <w:rsid w:val="003E0772"/>
    <w:rsid w:val="003E1C5A"/>
    <w:rsid w:val="003E1F65"/>
    <w:rsid w:val="003E2753"/>
    <w:rsid w:val="003E42AA"/>
    <w:rsid w:val="003E4926"/>
    <w:rsid w:val="003E4FC8"/>
    <w:rsid w:val="003E5237"/>
    <w:rsid w:val="003E5CC4"/>
    <w:rsid w:val="003E5CCC"/>
    <w:rsid w:val="003F002F"/>
    <w:rsid w:val="003F0035"/>
    <w:rsid w:val="003F0A45"/>
    <w:rsid w:val="003F1043"/>
    <w:rsid w:val="003F118B"/>
    <w:rsid w:val="003F168C"/>
    <w:rsid w:val="003F2587"/>
    <w:rsid w:val="003F2704"/>
    <w:rsid w:val="003F2B46"/>
    <w:rsid w:val="003F2CB0"/>
    <w:rsid w:val="003F2F3B"/>
    <w:rsid w:val="003F362C"/>
    <w:rsid w:val="003F3B47"/>
    <w:rsid w:val="003F3F73"/>
    <w:rsid w:val="003F40F6"/>
    <w:rsid w:val="003F47BB"/>
    <w:rsid w:val="003F49F6"/>
    <w:rsid w:val="003F4DC5"/>
    <w:rsid w:val="003F5825"/>
    <w:rsid w:val="003F6376"/>
    <w:rsid w:val="003F656B"/>
    <w:rsid w:val="00400157"/>
    <w:rsid w:val="00400B7C"/>
    <w:rsid w:val="00401E3C"/>
    <w:rsid w:val="0040244F"/>
    <w:rsid w:val="004040D1"/>
    <w:rsid w:val="00405578"/>
    <w:rsid w:val="00405779"/>
    <w:rsid w:val="00405C19"/>
    <w:rsid w:val="00405F3D"/>
    <w:rsid w:val="0040621B"/>
    <w:rsid w:val="00406455"/>
    <w:rsid w:val="00407760"/>
    <w:rsid w:val="00407EC5"/>
    <w:rsid w:val="004109F8"/>
    <w:rsid w:val="00410AEE"/>
    <w:rsid w:val="00410EF0"/>
    <w:rsid w:val="00411166"/>
    <w:rsid w:val="004114C1"/>
    <w:rsid w:val="004127C8"/>
    <w:rsid w:val="00412BA1"/>
    <w:rsid w:val="00412F7F"/>
    <w:rsid w:val="004138EC"/>
    <w:rsid w:val="004140EC"/>
    <w:rsid w:val="004152EF"/>
    <w:rsid w:val="0041711C"/>
    <w:rsid w:val="00417E64"/>
    <w:rsid w:val="00421D43"/>
    <w:rsid w:val="00421E24"/>
    <w:rsid w:val="004239E2"/>
    <w:rsid w:val="00424535"/>
    <w:rsid w:val="0042503A"/>
    <w:rsid w:val="004254F2"/>
    <w:rsid w:val="00426654"/>
    <w:rsid w:val="004304C6"/>
    <w:rsid w:val="00433316"/>
    <w:rsid w:val="00433FDB"/>
    <w:rsid w:val="00434553"/>
    <w:rsid w:val="0043502B"/>
    <w:rsid w:val="004371C1"/>
    <w:rsid w:val="004374A2"/>
    <w:rsid w:val="00437AD9"/>
    <w:rsid w:val="00437D51"/>
    <w:rsid w:val="00440231"/>
    <w:rsid w:val="004405FA"/>
    <w:rsid w:val="00440681"/>
    <w:rsid w:val="00440F19"/>
    <w:rsid w:val="004415C0"/>
    <w:rsid w:val="00441B3C"/>
    <w:rsid w:val="0044203E"/>
    <w:rsid w:val="0044229F"/>
    <w:rsid w:val="004424B2"/>
    <w:rsid w:val="00442DD1"/>
    <w:rsid w:val="00443A8D"/>
    <w:rsid w:val="0044476E"/>
    <w:rsid w:val="00444A56"/>
    <w:rsid w:val="004455CA"/>
    <w:rsid w:val="0044564A"/>
    <w:rsid w:val="004456E8"/>
    <w:rsid w:val="00445E53"/>
    <w:rsid w:val="004463B4"/>
    <w:rsid w:val="00446B39"/>
    <w:rsid w:val="00446E39"/>
    <w:rsid w:val="00446F5C"/>
    <w:rsid w:val="004472F0"/>
    <w:rsid w:val="00447445"/>
    <w:rsid w:val="00451560"/>
    <w:rsid w:val="00453BB7"/>
    <w:rsid w:val="004546B3"/>
    <w:rsid w:val="004546BC"/>
    <w:rsid w:val="00455146"/>
    <w:rsid w:val="004565C7"/>
    <w:rsid w:val="00456897"/>
    <w:rsid w:val="00456B52"/>
    <w:rsid w:val="0045759B"/>
    <w:rsid w:val="0046133C"/>
    <w:rsid w:val="00461678"/>
    <w:rsid w:val="00461718"/>
    <w:rsid w:val="00462CF6"/>
    <w:rsid w:val="00462FE4"/>
    <w:rsid w:val="004644B7"/>
    <w:rsid w:val="00464C8F"/>
    <w:rsid w:val="00464D52"/>
    <w:rsid w:val="004661A6"/>
    <w:rsid w:val="00466343"/>
    <w:rsid w:val="00466602"/>
    <w:rsid w:val="00467165"/>
    <w:rsid w:val="00467D1B"/>
    <w:rsid w:val="00471727"/>
    <w:rsid w:val="00473651"/>
    <w:rsid w:val="00473C98"/>
    <w:rsid w:val="00474498"/>
    <w:rsid w:val="004746C4"/>
    <w:rsid w:val="00475D3B"/>
    <w:rsid w:val="00475D5A"/>
    <w:rsid w:val="00476ABC"/>
    <w:rsid w:val="004771EB"/>
    <w:rsid w:val="00477413"/>
    <w:rsid w:val="00480981"/>
    <w:rsid w:val="00481DCF"/>
    <w:rsid w:val="004822D2"/>
    <w:rsid w:val="00482974"/>
    <w:rsid w:val="004834DE"/>
    <w:rsid w:val="00484074"/>
    <w:rsid w:val="004842B7"/>
    <w:rsid w:val="004847DF"/>
    <w:rsid w:val="0048570B"/>
    <w:rsid w:val="00485935"/>
    <w:rsid w:val="00485A61"/>
    <w:rsid w:val="00485E13"/>
    <w:rsid w:val="00485F16"/>
    <w:rsid w:val="00486CEC"/>
    <w:rsid w:val="0048768C"/>
    <w:rsid w:val="00487BAE"/>
    <w:rsid w:val="00490541"/>
    <w:rsid w:val="0049074B"/>
    <w:rsid w:val="00490F0A"/>
    <w:rsid w:val="00491185"/>
    <w:rsid w:val="004915F1"/>
    <w:rsid w:val="00492B46"/>
    <w:rsid w:val="00492DA4"/>
    <w:rsid w:val="00494E99"/>
    <w:rsid w:val="00496576"/>
    <w:rsid w:val="0049658F"/>
    <w:rsid w:val="00496C0E"/>
    <w:rsid w:val="00496CBB"/>
    <w:rsid w:val="00496F27"/>
    <w:rsid w:val="00497B50"/>
    <w:rsid w:val="004A0012"/>
    <w:rsid w:val="004A02AB"/>
    <w:rsid w:val="004A3396"/>
    <w:rsid w:val="004A3701"/>
    <w:rsid w:val="004A3FAA"/>
    <w:rsid w:val="004A4103"/>
    <w:rsid w:val="004A421F"/>
    <w:rsid w:val="004A4628"/>
    <w:rsid w:val="004A480D"/>
    <w:rsid w:val="004A5E87"/>
    <w:rsid w:val="004A61F8"/>
    <w:rsid w:val="004A66C6"/>
    <w:rsid w:val="004A670F"/>
    <w:rsid w:val="004A7823"/>
    <w:rsid w:val="004A7CA4"/>
    <w:rsid w:val="004B295E"/>
    <w:rsid w:val="004B3B50"/>
    <w:rsid w:val="004B4066"/>
    <w:rsid w:val="004B4451"/>
    <w:rsid w:val="004B46FF"/>
    <w:rsid w:val="004B6183"/>
    <w:rsid w:val="004B6250"/>
    <w:rsid w:val="004B7FF6"/>
    <w:rsid w:val="004C02BC"/>
    <w:rsid w:val="004C156D"/>
    <w:rsid w:val="004C1F00"/>
    <w:rsid w:val="004C24AC"/>
    <w:rsid w:val="004C2BE4"/>
    <w:rsid w:val="004C3601"/>
    <w:rsid w:val="004C43A8"/>
    <w:rsid w:val="004C49B5"/>
    <w:rsid w:val="004C4B07"/>
    <w:rsid w:val="004C56DB"/>
    <w:rsid w:val="004C592F"/>
    <w:rsid w:val="004C5C53"/>
    <w:rsid w:val="004C6378"/>
    <w:rsid w:val="004C64BD"/>
    <w:rsid w:val="004C6B93"/>
    <w:rsid w:val="004C6DA7"/>
    <w:rsid w:val="004C7ABF"/>
    <w:rsid w:val="004D0A92"/>
    <w:rsid w:val="004D1B9A"/>
    <w:rsid w:val="004D2429"/>
    <w:rsid w:val="004D37FA"/>
    <w:rsid w:val="004D6610"/>
    <w:rsid w:val="004D6967"/>
    <w:rsid w:val="004D6A5F"/>
    <w:rsid w:val="004D6B7B"/>
    <w:rsid w:val="004D7113"/>
    <w:rsid w:val="004E1958"/>
    <w:rsid w:val="004E2A5C"/>
    <w:rsid w:val="004E2E4D"/>
    <w:rsid w:val="004E32B3"/>
    <w:rsid w:val="004E3798"/>
    <w:rsid w:val="004E3898"/>
    <w:rsid w:val="004E3AE7"/>
    <w:rsid w:val="004E3C17"/>
    <w:rsid w:val="004E413E"/>
    <w:rsid w:val="004E4548"/>
    <w:rsid w:val="004E4DAC"/>
    <w:rsid w:val="004E61BC"/>
    <w:rsid w:val="004F025C"/>
    <w:rsid w:val="004F07AA"/>
    <w:rsid w:val="004F0ECB"/>
    <w:rsid w:val="004F10B5"/>
    <w:rsid w:val="004F1332"/>
    <w:rsid w:val="004F15AA"/>
    <w:rsid w:val="004F1621"/>
    <w:rsid w:val="004F168B"/>
    <w:rsid w:val="004F1F46"/>
    <w:rsid w:val="004F22F3"/>
    <w:rsid w:val="004F2F7A"/>
    <w:rsid w:val="004F39CE"/>
    <w:rsid w:val="004F4199"/>
    <w:rsid w:val="004F44CB"/>
    <w:rsid w:val="004F56DA"/>
    <w:rsid w:val="004F5806"/>
    <w:rsid w:val="004F5D7D"/>
    <w:rsid w:val="004F6E68"/>
    <w:rsid w:val="004F7203"/>
    <w:rsid w:val="004F7249"/>
    <w:rsid w:val="004F7347"/>
    <w:rsid w:val="004F78C6"/>
    <w:rsid w:val="004F7D37"/>
    <w:rsid w:val="004F7FFC"/>
    <w:rsid w:val="00500ABB"/>
    <w:rsid w:val="0050109D"/>
    <w:rsid w:val="00501420"/>
    <w:rsid w:val="005029E2"/>
    <w:rsid w:val="005033E4"/>
    <w:rsid w:val="005043E6"/>
    <w:rsid w:val="0050477B"/>
    <w:rsid w:val="0050496D"/>
    <w:rsid w:val="00505639"/>
    <w:rsid w:val="00505D10"/>
    <w:rsid w:val="00505E3B"/>
    <w:rsid w:val="00507956"/>
    <w:rsid w:val="00507AA6"/>
    <w:rsid w:val="00507E8E"/>
    <w:rsid w:val="00507EDB"/>
    <w:rsid w:val="00510814"/>
    <w:rsid w:val="00510973"/>
    <w:rsid w:val="00510C59"/>
    <w:rsid w:val="00511B68"/>
    <w:rsid w:val="00512039"/>
    <w:rsid w:val="00512081"/>
    <w:rsid w:val="0051354A"/>
    <w:rsid w:val="00515583"/>
    <w:rsid w:val="00516793"/>
    <w:rsid w:val="00516964"/>
    <w:rsid w:val="00516F09"/>
    <w:rsid w:val="0051746D"/>
    <w:rsid w:val="00517FD3"/>
    <w:rsid w:val="00520A35"/>
    <w:rsid w:val="00520A7F"/>
    <w:rsid w:val="005214C5"/>
    <w:rsid w:val="005214F2"/>
    <w:rsid w:val="0052152E"/>
    <w:rsid w:val="00521B0C"/>
    <w:rsid w:val="00521E61"/>
    <w:rsid w:val="00522318"/>
    <w:rsid w:val="00522356"/>
    <w:rsid w:val="0052271A"/>
    <w:rsid w:val="0052315C"/>
    <w:rsid w:val="00523208"/>
    <w:rsid w:val="00524189"/>
    <w:rsid w:val="00524EB5"/>
    <w:rsid w:val="005251B0"/>
    <w:rsid w:val="00525FA5"/>
    <w:rsid w:val="005261F9"/>
    <w:rsid w:val="005266E2"/>
    <w:rsid w:val="00526B6A"/>
    <w:rsid w:val="00527583"/>
    <w:rsid w:val="0053060C"/>
    <w:rsid w:val="0053087F"/>
    <w:rsid w:val="00531416"/>
    <w:rsid w:val="00531B4E"/>
    <w:rsid w:val="00531D15"/>
    <w:rsid w:val="005337E6"/>
    <w:rsid w:val="00534263"/>
    <w:rsid w:val="00534999"/>
    <w:rsid w:val="00535CDE"/>
    <w:rsid w:val="0053695A"/>
    <w:rsid w:val="0053740F"/>
    <w:rsid w:val="005408EF"/>
    <w:rsid w:val="00540F70"/>
    <w:rsid w:val="005417DD"/>
    <w:rsid w:val="00541C27"/>
    <w:rsid w:val="00541DAC"/>
    <w:rsid w:val="00542D1B"/>
    <w:rsid w:val="0054356D"/>
    <w:rsid w:val="00543932"/>
    <w:rsid w:val="00543977"/>
    <w:rsid w:val="005439E8"/>
    <w:rsid w:val="00543A71"/>
    <w:rsid w:val="005444E2"/>
    <w:rsid w:val="005445F9"/>
    <w:rsid w:val="0054479F"/>
    <w:rsid w:val="005447D2"/>
    <w:rsid w:val="005447F1"/>
    <w:rsid w:val="0054480C"/>
    <w:rsid w:val="00545091"/>
    <w:rsid w:val="0054565B"/>
    <w:rsid w:val="00545F0F"/>
    <w:rsid w:val="00546A16"/>
    <w:rsid w:val="00546E6B"/>
    <w:rsid w:val="0054789D"/>
    <w:rsid w:val="00547FB0"/>
    <w:rsid w:val="005501D6"/>
    <w:rsid w:val="00550D5C"/>
    <w:rsid w:val="00550E04"/>
    <w:rsid w:val="00550EF2"/>
    <w:rsid w:val="00551172"/>
    <w:rsid w:val="00551A24"/>
    <w:rsid w:val="00553844"/>
    <w:rsid w:val="005549D7"/>
    <w:rsid w:val="0055535A"/>
    <w:rsid w:val="0055594D"/>
    <w:rsid w:val="00555BA6"/>
    <w:rsid w:val="00555D30"/>
    <w:rsid w:val="005566BF"/>
    <w:rsid w:val="00561C5F"/>
    <w:rsid w:val="005621F8"/>
    <w:rsid w:val="0056232A"/>
    <w:rsid w:val="00562830"/>
    <w:rsid w:val="00562D9B"/>
    <w:rsid w:val="00562F3D"/>
    <w:rsid w:val="005631FD"/>
    <w:rsid w:val="005640CA"/>
    <w:rsid w:val="0056419F"/>
    <w:rsid w:val="0056486F"/>
    <w:rsid w:val="0056617A"/>
    <w:rsid w:val="00566510"/>
    <w:rsid w:val="00570444"/>
    <w:rsid w:val="005704F1"/>
    <w:rsid w:val="00570AD8"/>
    <w:rsid w:val="00571627"/>
    <w:rsid w:val="00571C6A"/>
    <w:rsid w:val="00571DB8"/>
    <w:rsid w:val="00572921"/>
    <w:rsid w:val="00573897"/>
    <w:rsid w:val="005738D8"/>
    <w:rsid w:val="00573950"/>
    <w:rsid w:val="00574342"/>
    <w:rsid w:val="00574CD0"/>
    <w:rsid w:val="005753F3"/>
    <w:rsid w:val="00575F82"/>
    <w:rsid w:val="00577410"/>
    <w:rsid w:val="00580210"/>
    <w:rsid w:val="005807A8"/>
    <w:rsid w:val="00580A52"/>
    <w:rsid w:val="00581A16"/>
    <w:rsid w:val="0058234B"/>
    <w:rsid w:val="00582EF7"/>
    <w:rsid w:val="00583BFB"/>
    <w:rsid w:val="00584005"/>
    <w:rsid w:val="00584803"/>
    <w:rsid w:val="0058495D"/>
    <w:rsid w:val="00585027"/>
    <w:rsid w:val="0058548E"/>
    <w:rsid w:val="00585EFB"/>
    <w:rsid w:val="00586245"/>
    <w:rsid w:val="005868F4"/>
    <w:rsid w:val="0058710C"/>
    <w:rsid w:val="005878CD"/>
    <w:rsid w:val="00587A15"/>
    <w:rsid w:val="00590A03"/>
    <w:rsid w:val="005910C1"/>
    <w:rsid w:val="0059297E"/>
    <w:rsid w:val="00592FA8"/>
    <w:rsid w:val="00593133"/>
    <w:rsid w:val="0059365D"/>
    <w:rsid w:val="0059392E"/>
    <w:rsid w:val="00593AB0"/>
    <w:rsid w:val="00594F12"/>
    <w:rsid w:val="00595131"/>
    <w:rsid w:val="00595620"/>
    <w:rsid w:val="005A007A"/>
    <w:rsid w:val="005A1B2C"/>
    <w:rsid w:val="005A1D7E"/>
    <w:rsid w:val="005A2115"/>
    <w:rsid w:val="005A2148"/>
    <w:rsid w:val="005A2315"/>
    <w:rsid w:val="005A2D46"/>
    <w:rsid w:val="005A361A"/>
    <w:rsid w:val="005A36BD"/>
    <w:rsid w:val="005A3FBE"/>
    <w:rsid w:val="005A41D9"/>
    <w:rsid w:val="005A4BC7"/>
    <w:rsid w:val="005A4F72"/>
    <w:rsid w:val="005A5D37"/>
    <w:rsid w:val="005A6216"/>
    <w:rsid w:val="005A65EE"/>
    <w:rsid w:val="005A683D"/>
    <w:rsid w:val="005B09E4"/>
    <w:rsid w:val="005B1867"/>
    <w:rsid w:val="005B18CE"/>
    <w:rsid w:val="005B2CD5"/>
    <w:rsid w:val="005B33C2"/>
    <w:rsid w:val="005B3D3A"/>
    <w:rsid w:val="005B3D70"/>
    <w:rsid w:val="005B4B50"/>
    <w:rsid w:val="005B4F41"/>
    <w:rsid w:val="005B5A29"/>
    <w:rsid w:val="005B5CF6"/>
    <w:rsid w:val="005B5E13"/>
    <w:rsid w:val="005B5F43"/>
    <w:rsid w:val="005B6A67"/>
    <w:rsid w:val="005B7D82"/>
    <w:rsid w:val="005C0FE9"/>
    <w:rsid w:val="005C2E85"/>
    <w:rsid w:val="005C3141"/>
    <w:rsid w:val="005C3767"/>
    <w:rsid w:val="005C3F36"/>
    <w:rsid w:val="005C3FD9"/>
    <w:rsid w:val="005C477B"/>
    <w:rsid w:val="005C47E0"/>
    <w:rsid w:val="005C5D0B"/>
    <w:rsid w:val="005C6AFD"/>
    <w:rsid w:val="005C6C6E"/>
    <w:rsid w:val="005C6D31"/>
    <w:rsid w:val="005C6F5B"/>
    <w:rsid w:val="005C7212"/>
    <w:rsid w:val="005C77D7"/>
    <w:rsid w:val="005C784F"/>
    <w:rsid w:val="005C7B82"/>
    <w:rsid w:val="005D0456"/>
    <w:rsid w:val="005D09F8"/>
    <w:rsid w:val="005D102A"/>
    <w:rsid w:val="005D1765"/>
    <w:rsid w:val="005D341D"/>
    <w:rsid w:val="005D3C73"/>
    <w:rsid w:val="005D538F"/>
    <w:rsid w:val="005D54BB"/>
    <w:rsid w:val="005D73CC"/>
    <w:rsid w:val="005E00F1"/>
    <w:rsid w:val="005E1798"/>
    <w:rsid w:val="005E22A7"/>
    <w:rsid w:val="005E2C25"/>
    <w:rsid w:val="005E525F"/>
    <w:rsid w:val="005E52EA"/>
    <w:rsid w:val="005E55F7"/>
    <w:rsid w:val="005E5699"/>
    <w:rsid w:val="005E5A53"/>
    <w:rsid w:val="005E63C1"/>
    <w:rsid w:val="005F03F9"/>
    <w:rsid w:val="005F057B"/>
    <w:rsid w:val="005F06B7"/>
    <w:rsid w:val="005F1574"/>
    <w:rsid w:val="005F164E"/>
    <w:rsid w:val="005F1F63"/>
    <w:rsid w:val="005F25D2"/>
    <w:rsid w:val="005F2643"/>
    <w:rsid w:val="005F2699"/>
    <w:rsid w:val="005F3B87"/>
    <w:rsid w:val="005F4961"/>
    <w:rsid w:val="005F4BF5"/>
    <w:rsid w:val="005F5333"/>
    <w:rsid w:val="005F5C92"/>
    <w:rsid w:val="005F6897"/>
    <w:rsid w:val="005F6D86"/>
    <w:rsid w:val="005F7D36"/>
    <w:rsid w:val="005F7F2C"/>
    <w:rsid w:val="00600F47"/>
    <w:rsid w:val="006015A9"/>
    <w:rsid w:val="00602325"/>
    <w:rsid w:val="00602D73"/>
    <w:rsid w:val="00604427"/>
    <w:rsid w:val="0060473E"/>
    <w:rsid w:val="00604891"/>
    <w:rsid w:val="00606104"/>
    <w:rsid w:val="0061055E"/>
    <w:rsid w:val="00610BFA"/>
    <w:rsid w:val="00611558"/>
    <w:rsid w:val="00612856"/>
    <w:rsid w:val="00613543"/>
    <w:rsid w:val="006147DF"/>
    <w:rsid w:val="00614B3C"/>
    <w:rsid w:val="00615D1B"/>
    <w:rsid w:val="0061611C"/>
    <w:rsid w:val="0061741D"/>
    <w:rsid w:val="006200A3"/>
    <w:rsid w:val="006204DA"/>
    <w:rsid w:val="00620B12"/>
    <w:rsid w:val="00620EC7"/>
    <w:rsid w:val="0062153B"/>
    <w:rsid w:val="00621F20"/>
    <w:rsid w:val="00622B14"/>
    <w:rsid w:val="00622FA3"/>
    <w:rsid w:val="0062337A"/>
    <w:rsid w:val="00623BCF"/>
    <w:rsid w:val="00623C05"/>
    <w:rsid w:val="00624743"/>
    <w:rsid w:val="00624ADB"/>
    <w:rsid w:val="00624C2D"/>
    <w:rsid w:val="006254C6"/>
    <w:rsid w:val="00625B93"/>
    <w:rsid w:val="00625C80"/>
    <w:rsid w:val="00625D31"/>
    <w:rsid w:val="00626060"/>
    <w:rsid w:val="00626AB8"/>
    <w:rsid w:val="006273E5"/>
    <w:rsid w:val="00627600"/>
    <w:rsid w:val="00627659"/>
    <w:rsid w:val="00627BCF"/>
    <w:rsid w:val="00630028"/>
    <w:rsid w:val="00630186"/>
    <w:rsid w:val="00630C06"/>
    <w:rsid w:val="00630DF4"/>
    <w:rsid w:val="00631895"/>
    <w:rsid w:val="00631C6C"/>
    <w:rsid w:val="00631DB0"/>
    <w:rsid w:val="006325E6"/>
    <w:rsid w:val="00632CB2"/>
    <w:rsid w:val="0063312A"/>
    <w:rsid w:val="00633545"/>
    <w:rsid w:val="006336E8"/>
    <w:rsid w:val="00633C19"/>
    <w:rsid w:val="0063451B"/>
    <w:rsid w:val="0063454B"/>
    <w:rsid w:val="006347C3"/>
    <w:rsid w:val="0063607D"/>
    <w:rsid w:val="006360E7"/>
    <w:rsid w:val="0063742D"/>
    <w:rsid w:val="00637723"/>
    <w:rsid w:val="00637F2B"/>
    <w:rsid w:val="00640000"/>
    <w:rsid w:val="006405C9"/>
    <w:rsid w:val="006406BE"/>
    <w:rsid w:val="00640CDA"/>
    <w:rsid w:val="0064142B"/>
    <w:rsid w:val="00641518"/>
    <w:rsid w:val="00641530"/>
    <w:rsid w:val="006418E2"/>
    <w:rsid w:val="006433DC"/>
    <w:rsid w:val="00643598"/>
    <w:rsid w:val="0064393A"/>
    <w:rsid w:val="006464CB"/>
    <w:rsid w:val="00646A17"/>
    <w:rsid w:val="0064714E"/>
    <w:rsid w:val="006472B8"/>
    <w:rsid w:val="0064785A"/>
    <w:rsid w:val="006478BA"/>
    <w:rsid w:val="00651AEA"/>
    <w:rsid w:val="00653149"/>
    <w:rsid w:val="00653A77"/>
    <w:rsid w:val="00653CF7"/>
    <w:rsid w:val="00653EC0"/>
    <w:rsid w:val="006545B3"/>
    <w:rsid w:val="00654F51"/>
    <w:rsid w:val="00655AB9"/>
    <w:rsid w:val="00655B35"/>
    <w:rsid w:val="006561E0"/>
    <w:rsid w:val="00656B35"/>
    <w:rsid w:val="00657026"/>
    <w:rsid w:val="006572B5"/>
    <w:rsid w:val="00657B4E"/>
    <w:rsid w:val="0066037A"/>
    <w:rsid w:val="006603BE"/>
    <w:rsid w:val="006604E3"/>
    <w:rsid w:val="00660ECD"/>
    <w:rsid w:val="006617A0"/>
    <w:rsid w:val="0066181B"/>
    <w:rsid w:val="0066216B"/>
    <w:rsid w:val="00662B6A"/>
    <w:rsid w:val="0066372F"/>
    <w:rsid w:val="006642E5"/>
    <w:rsid w:val="00664378"/>
    <w:rsid w:val="00665309"/>
    <w:rsid w:val="006658A2"/>
    <w:rsid w:val="006662BC"/>
    <w:rsid w:val="00666B71"/>
    <w:rsid w:val="00666E45"/>
    <w:rsid w:val="006705CC"/>
    <w:rsid w:val="006708C6"/>
    <w:rsid w:val="00670FCA"/>
    <w:rsid w:val="00671045"/>
    <w:rsid w:val="00672437"/>
    <w:rsid w:val="006727F5"/>
    <w:rsid w:val="00672968"/>
    <w:rsid w:val="00672CC2"/>
    <w:rsid w:val="00673372"/>
    <w:rsid w:val="0067474E"/>
    <w:rsid w:val="00674D1F"/>
    <w:rsid w:val="00676471"/>
    <w:rsid w:val="0068020E"/>
    <w:rsid w:val="00681DCE"/>
    <w:rsid w:val="00682EE3"/>
    <w:rsid w:val="006834E6"/>
    <w:rsid w:val="00683A9E"/>
    <w:rsid w:val="00685DDD"/>
    <w:rsid w:val="00685EA5"/>
    <w:rsid w:val="00685EE5"/>
    <w:rsid w:val="006862FF"/>
    <w:rsid w:val="00686D36"/>
    <w:rsid w:val="0069064D"/>
    <w:rsid w:val="00690C2D"/>
    <w:rsid w:val="00690FCC"/>
    <w:rsid w:val="006920BC"/>
    <w:rsid w:val="00692BD5"/>
    <w:rsid w:val="00692CB8"/>
    <w:rsid w:val="006936B8"/>
    <w:rsid w:val="006937B2"/>
    <w:rsid w:val="00695705"/>
    <w:rsid w:val="00696705"/>
    <w:rsid w:val="00696892"/>
    <w:rsid w:val="00696BB9"/>
    <w:rsid w:val="00697E46"/>
    <w:rsid w:val="006A0E90"/>
    <w:rsid w:val="006A1359"/>
    <w:rsid w:val="006A1E1E"/>
    <w:rsid w:val="006A27FB"/>
    <w:rsid w:val="006A2936"/>
    <w:rsid w:val="006A3653"/>
    <w:rsid w:val="006A3868"/>
    <w:rsid w:val="006A508E"/>
    <w:rsid w:val="006A61ED"/>
    <w:rsid w:val="006A650F"/>
    <w:rsid w:val="006A6707"/>
    <w:rsid w:val="006A6F0E"/>
    <w:rsid w:val="006A72FB"/>
    <w:rsid w:val="006A7FB0"/>
    <w:rsid w:val="006B0287"/>
    <w:rsid w:val="006B0D51"/>
    <w:rsid w:val="006B0EE0"/>
    <w:rsid w:val="006B1471"/>
    <w:rsid w:val="006B2631"/>
    <w:rsid w:val="006B6398"/>
    <w:rsid w:val="006B7218"/>
    <w:rsid w:val="006B7DF2"/>
    <w:rsid w:val="006B7F66"/>
    <w:rsid w:val="006C109B"/>
    <w:rsid w:val="006C10C7"/>
    <w:rsid w:val="006C1587"/>
    <w:rsid w:val="006C172D"/>
    <w:rsid w:val="006C19B7"/>
    <w:rsid w:val="006C1D97"/>
    <w:rsid w:val="006C1D9C"/>
    <w:rsid w:val="006C1F17"/>
    <w:rsid w:val="006C28CC"/>
    <w:rsid w:val="006C3CA9"/>
    <w:rsid w:val="006C4CEA"/>
    <w:rsid w:val="006C4E6D"/>
    <w:rsid w:val="006C4E80"/>
    <w:rsid w:val="006C596E"/>
    <w:rsid w:val="006C60C4"/>
    <w:rsid w:val="006C6C54"/>
    <w:rsid w:val="006C7C33"/>
    <w:rsid w:val="006D0205"/>
    <w:rsid w:val="006D0291"/>
    <w:rsid w:val="006D1434"/>
    <w:rsid w:val="006D15D7"/>
    <w:rsid w:val="006D1991"/>
    <w:rsid w:val="006D204D"/>
    <w:rsid w:val="006D2999"/>
    <w:rsid w:val="006D3E98"/>
    <w:rsid w:val="006D4D23"/>
    <w:rsid w:val="006D52D2"/>
    <w:rsid w:val="006D52F8"/>
    <w:rsid w:val="006D60DE"/>
    <w:rsid w:val="006D628C"/>
    <w:rsid w:val="006D6514"/>
    <w:rsid w:val="006D6E51"/>
    <w:rsid w:val="006D76EE"/>
    <w:rsid w:val="006D7CC6"/>
    <w:rsid w:val="006D7ECD"/>
    <w:rsid w:val="006D7EED"/>
    <w:rsid w:val="006E0594"/>
    <w:rsid w:val="006E1F24"/>
    <w:rsid w:val="006E2251"/>
    <w:rsid w:val="006E24CF"/>
    <w:rsid w:val="006E2703"/>
    <w:rsid w:val="006E287E"/>
    <w:rsid w:val="006E293D"/>
    <w:rsid w:val="006E48A8"/>
    <w:rsid w:val="006E4CAE"/>
    <w:rsid w:val="006E5260"/>
    <w:rsid w:val="006E6D53"/>
    <w:rsid w:val="006F02E1"/>
    <w:rsid w:val="006F0D59"/>
    <w:rsid w:val="006F3030"/>
    <w:rsid w:val="006F334D"/>
    <w:rsid w:val="006F3C5D"/>
    <w:rsid w:val="006F422B"/>
    <w:rsid w:val="006F5AF3"/>
    <w:rsid w:val="006F5DB4"/>
    <w:rsid w:val="006F6253"/>
    <w:rsid w:val="006F6726"/>
    <w:rsid w:val="006F6876"/>
    <w:rsid w:val="006F73F7"/>
    <w:rsid w:val="0070009E"/>
    <w:rsid w:val="007002BF"/>
    <w:rsid w:val="00700B18"/>
    <w:rsid w:val="00700F34"/>
    <w:rsid w:val="007021E6"/>
    <w:rsid w:val="0070282D"/>
    <w:rsid w:val="00702BD3"/>
    <w:rsid w:val="00702D86"/>
    <w:rsid w:val="00704A4D"/>
    <w:rsid w:val="00704D9A"/>
    <w:rsid w:val="007058E3"/>
    <w:rsid w:val="00705FE9"/>
    <w:rsid w:val="0070610A"/>
    <w:rsid w:val="007065C6"/>
    <w:rsid w:val="00707597"/>
    <w:rsid w:val="00707BA9"/>
    <w:rsid w:val="007104B0"/>
    <w:rsid w:val="00710F7B"/>
    <w:rsid w:val="007114BF"/>
    <w:rsid w:val="00711B9C"/>
    <w:rsid w:val="0071401F"/>
    <w:rsid w:val="00714266"/>
    <w:rsid w:val="007169D5"/>
    <w:rsid w:val="00716AFA"/>
    <w:rsid w:val="00716D6E"/>
    <w:rsid w:val="00716FAE"/>
    <w:rsid w:val="0071745A"/>
    <w:rsid w:val="00717587"/>
    <w:rsid w:val="00717D53"/>
    <w:rsid w:val="00717F0C"/>
    <w:rsid w:val="0072054F"/>
    <w:rsid w:val="007209F5"/>
    <w:rsid w:val="00720C69"/>
    <w:rsid w:val="00720C83"/>
    <w:rsid w:val="00720D09"/>
    <w:rsid w:val="0072127B"/>
    <w:rsid w:val="00721786"/>
    <w:rsid w:val="007220CC"/>
    <w:rsid w:val="00723AAC"/>
    <w:rsid w:val="00723E07"/>
    <w:rsid w:val="007240D9"/>
    <w:rsid w:val="007241ED"/>
    <w:rsid w:val="00726EA8"/>
    <w:rsid w:val="00727EF6"/>
    <w:rsid w:val="007307A4"/>
    <w:rsid w:val="00730C8C"/>
    <w:rsid w:val="007312C8"/>
    <w:rsid w:val="00731ACD"/>
    <w:rsid w:val="00732353"/>
    <w:rsid w:val="007334CA"/>
    <w:rsid w:val="00733790"/>
    <w:rsid w:val="00733866"/>
    <w:rsid w:val="0073410E"/>
    <w:rsid w:val="0073415D"/>
    <w:rsid w:val="0073661A"/>
    <w:rsid w:val="00736C14"/>
    <w:rsid w:val="00736E70"/>
    <w:rsid w:val="0074019E"/>
    <w:rsid w:val="0074116C"/>
    <w:rsid w:val="00741575"/>
    <w:rsid w:val="00741C6C"/>
    <w:rsid w:val="00741D3A"/>
    <w:rsid w:val="00742B95"/>
    <w:rsid w:val="007436E6"/>
    <w:rsid w:val="00743FF1"/>
    <w:rsid w:val="00744355"/>
    <w:rsid w:val="00744AE9"/>
    <w:rsid w:val="00744DFA"/>
    <w:rsid w:val="00745027"/>
    <w:rsid w:val="007460C4"/>
    <w:rsid w:val="00751584"/>
    <w:rsid w:val="00752075"/>
    <w:rsid w:val="007530E4"/>
    <w:rsid w:val="007543CA"/>
    <w:rsid w:val="00754BBF"/>
    <w:rsid w:val="00754CD6"/>
    <w:rsid w:val="00754DA7"/>
    <w:rsid w:val="00755230"/>
    <w:rsid w:val="00755E3A"/>
    <w:rsid w:val="007567AE"/>
    <w:rsid w:val="00760791"/>
    <w:rsid w:val="007608D6"/>
    <w:rsid w:val="007637D9"/>
    <w:rsid w:val="007648E2"/>
    <w:rsid w:val="00764DD8"/>
    <w:rsid w:val="00765235"/>
    <w:rsid w:val="007653BA"/>
    <w:rsid w:val="00765A95"/>
    <w:rsid w:val="00765B8A"/>
    <w:rsid w:val="00766973"/>
    <w:rsid w:val="00766CD7"/>
    <w:rsid w:val="0077175C"/>
    <w:rsid w:val="00772219"/>
    <w:rsid w:val="007722F7"/>
    <w:rsid w:val="0077230F"/>
    <w:rsid w:val="00772EA7"/>
    <w:rsid w:val="00772F16"/>
    <w:rsid w:val="00774548"/>
    <w:rsid w:val="007745F7"/>
    <w:rsid w:val="00774F5D"/>
    <w:rsid w:val="00775394"/>
    <w:rsid w:val="007754AA"/>
    <w:rsid w:val="00775AD1"/>
    <w:rsid w:val="00775CA1"/>
    <w:rsid w:val="00776E52"/>
    <w:rsid w:val="00777171"/>
    <w:rsid w:val="00777417"/>
    <w:rsid w:val="00777A35"/>
    <w:rsid w:val="0078121F"/>
    <w:rsid w:val="00783F08"/>
    <w:rsid w:val="0078408A"/>
    <w:rsid w:val="00785374"/>
    <w:rsid w:val="007853B7"/>
    <w:rsid w:val="00786AFA"/>
    <w:rsid w:val="00787881"/>
    <w:rsid w:val="00787E53"/>
    <w:rsid w:val="00790656"/>
    <w:rsid w:val="007912A0"/>
    <w:rsid w:val="0079134D"/>
    <w:rsid w:val="00791AFB"/>
    <w:rsid w:val="007928A7"/>
    <w:rsid w:val="00792DFB"/>
    <w:rsid w:val="007937CA"/>
    <w:rsid w:val="00795D64"/>
    <w:rsid w:val="00796DB6"/>
    <w:rsid w:val="0079710B"/>
    <w:rsid w:val="007977A0"/>
    <w:rsid w:val="00797FD0"/>
    <w:rsid w:val="007A0E97"/>
    <w:rsid w:val="007A1DFE"/>
    <w:rsid w:val="007A3461"/>
    <w:rsid w:val="007A354A"/>
    <w:rsid w:val="007A35AA"/>
    <w:rsid w:val="007A3CAD"/>
    <w:rsid w:val="007A3EE4"/>
    <w:rsid w:val="007A500C"/>
    <w:rsid w:val="007A56E8"/>
    <w:rsid w:val="007A5A33"/>
    <w:rsid w:val="007A5DE7"/>
    <w:rsid w:val="007A7771"/>
    <w:rsid w:val="007B097D"/>
    <w:rsid w:val="007B1371"/>
    <w:rsid w:val="007B2883"/>
    <w:rsid w:val="007B297C"/>
    <w:rsid w:val="007B2A13"/>
    <w:rsid w:val="007B4233"/>
    <w:rsid w:val="007B4413"/>
    <w:rsid w:val="007B4EBE"/>
    <w:rsid w:val="007B58C0"/>
    <w:rsid w:val="007B5F32"/>
    <w:rsid w:val="007B70BA"/>
    <w:rsid w:val="007B7AF5"/>
    <w:rsid w:val="007C018B"/>
    <w:rsid w:val="007C3BC9"/>
    <w:rsid w:val="007C3FA3"/>
    <w:rsid w:val="007C5196"/>
    <w:rsid w:val="007C5E7E"/>
    <w:rsid w:val="007C71F7"/>
    <w:rsid w:val="007D06D8"/>
    <w:rsid w:val="007D1009"/>
    <w:rsid w:val="007D23D6"/>
    <w:rsid w:val="007D2B00"/>
    <w:rsid w:val="007D35CA"/>
    <w:rsid w:val="007D483B"/>
    <w:rsid w:val="007D5FDF"/>
    <w:rsid w:val="007D6D00"/>
    <w:rsid w:val="007E0AAA"/>
    <w:rsid w:val="007E2A99"/>
    <w:rsid w:val="007E2C1C"/>
    <w:rsid w:val="007E343D"/>
    <w:rsid w:val="007E370F"/>
    <w:rsid w:val="007E5ED1"/>
    <w:rsid w:val="007E7169"/>
    <w:rsid w:val="007E73D4"/>
    <w:rsid w:val="007E7715"/>
    <w:rsid w:val="007F064B"/>
    <w:rsid w:val="007F0F89"/>
    <w:rsid w:val="007F109B"/>
    <w:rsid w:val="007F145A"/>
    <w:rsid w:val="007F1B1F"/>
    <w:rsid w:val="007F1CD1"/>
    <w:rsid w:val="007F2394"/>
    <w:rsid w:val="007F2EA0"/>
    <w:rsid w:val="007F31E7"/>
    <w:rsid w:val="007F3356"/>
    <w:rsid w:val="007F3980"/>
    <w:rsid w:val="007F5C10"/>
    <w:rsid w:val="007F62E9"/>
    <w:rsid w:val="007F63F0"/>
    <w:rsid w:val="00800581"/>
    <w:rsid w:val="008007FB"/>
    <w:rsid w:val="00800EA1"/>
    <w:rsid w:val="008017A9"/>
    <w:rsid w:val="00801B06"/>
    <w:rsid w:val="00802121"/>
    <w:rsid w:val="0080365E"/>
    <w:rsid w:val="0080377F"/>
    <w:rsid w:val="00803FD0"/>
    <w:rsid w:val="008050B3"/>
    <w:rsid w:val="00805EF2"/>
    <w:rsid w:val="00806DCC"/>
    <w:rsid w:val="00806F41"/>
    <w:rsid w:val="00807087"/>
    <w:rsid w:val="00807DA3"/>
    <w:rsid w:val="0081061E"/>
    <w:rsid w:val="00810A57"/>
    <w:rsid w:val="00811744"/>
    <w:rsid w:val="00811D95"/>
    <w:rsid w:val="00811DC1"/>
    <w:rsid w:val="00811DCF"/>
    <w:rsid w:val="0081211F"/>
    <w:rsid w:val="008131D6"/>
    <w:rsid w:val="00813F86"/>
    <w:rsid w:val="008154AD"/>
    <w:rsid w:val="008162E7"/>
    <w:rsid w:val="008202DC"/>
    <w:rsid w:val="00820490"/>
    <w:rsid w:val="00820816"/>
    <w:rsid w:val="00820D20"/>
    <w:rsid w:val="008210C3"/>
    <w:rsid w:val="008212FB"/>
    <w:rsid w:val="008213B0"/>
    <w:rsid w:val="008216BB"/>
    <w:rsid w:val="00821F7C"/>
    <w:rsid w:val="008227E9"/>
    <w:rsid w:val="00822D0C"/>
    <w:rsid w:val="0082442F"/>
    <w:rsid w:val="0082477C"/>
    <w:rsid w:val="0082494A"/>
    <w:rsid w:val="008255BE"/>
    <w:rsid w:val="00825866"/>
    <w:rsid w:val="008265D6"/>
    <w:rsid w:val="00827299"/>
    <w:rsid w:val="008278B3"/>
    <w:rsid w:val="00827DB7"/>
    <w:rsid w:val="00830C4E"/>
    <w:rsid w:val="00830C9E"/>
    <w:rsid w:val="00830DF4"/>
    <w:rsid w:val="00833156"/>
    <w:rsid w:val="008340B8"/>
    <w:rsid w:val="008345E6"/>
    <w:rsid w:val="00836F02"/>
    <w:rsid w:val="008406B8"/>
    <w:rsid w:val="00840AFC"/>
    <w:rsid w:val="00840C12"/>
    <w:rsid w:val="00841E52"/>
    <w:rsid w:val="00842953"/>
    <w:rsid w:val="00842CF5"/>
    <w:rsid w:val="00842DBF"/>
    <w:rsid w:val="00842F04"/>
    <w:rsid w:val="0084338B"/>
    <w:rsid w:val="00843C43"/>
    <w:rsid w:val="00844736"/>
    <w:rsid w:val="00844DD0"/>
    <w:rsid w:val="00844F26"/>
    <w:rsid w:val="0084517D"/>
    <w:rsid w:val="00845699"/>
    <w:rsid w:val="00846FD2"/>
    <w:rsid w:val="0084737A"/>
    <w:rsid w:val="008478AF"/>
    <w:rsid w:val="0085096A"/>
    <w:rsid w:val="00850F9B"/>
    <w:rsid w:val="008517D5"/>
    <w:rsid w:val="00852520"/>
    <w:rsid w:val="0085253F"/>
    <w:rsid w:val="00852740"/>
    <w:rsid w:val="008528DE"/>
    <w:rsid w:val="008538FF"/>
    <w:rsid w:val="00853B5D"/>
    <w:rsid w:val="00853CCB"/>
    <w:rsid w:val="00853D1D"/>
    <w:rsid w:val="00853D6D"/>
    <w:rsid w:val="00854195"/>
    <w:rsid w:val="00854993"/>
    <w:rsid w:val="00854C7E"/>
    <w:rsid w:val="0085517F"/>
    <w:rsid w:val="0085601B"/>
    <w:rsid w:val="00856448"/>
    <w:rsid w:val="008568CF"/>
    <w:rsid w:val="00856B3B"/>
    <w:rsid w:val="008573AC"/>
    <w:rsid w:val="008574A0"/>
    <w:rsid w:val="00857C77"/>
    <w:rsid w:val="00860769"/>
    <w:rsid w:val="00860AE7"/>
    <w:rsid w:val="00862046"/>
    <w:rsid w:val="00862615"/>
    <w:rsid w:val="0086377A"/>
    <w:rsid w:val="008639D4"/>
    <w:rsid w:val="008641D0"/>
    <w:rsid w:val="00864F0B"/>
    <w:rsid w:val="00865006"/>
    <w:rsid w:val="00865435"/>
    <w:rsid w:val="0086582E"/>
    <w:rsid w:val="00865F5C"/>
    <w:rsid w:val="008705D8"/>
    <w:rsid w:val="00870696"/>
    <w:rsid w:val="00871421"/>
    <w:rsid w:val="00871CE6"/>
    <w:rsid w:val="00871D3E"/>
    <w:rsid w:val="00871F8F"/>
    <w:rsid w:val="008722D1"/>
    <w:rsid w:val="008724DA"/>
    <w:rsid w:val="0087285E"/>
    <w:rsid w:val="00872A1D"/>
    <w:rsid w:val="00872D23"/>
    <w:rsid w:val="00872FFE"/>
    <w:rsid w:val="008730E8"/>
    <w:rsid w:val="00873646"/>
    <w:rsid w:val="00874205"/>
    <w:rsid w:val="00874E1A"/>
    <w:rsid w:val="00875405"/>
    <w:rsid w:val="00875D7A"/>
    <w:rsid w:val="00877278"/>
    <w:rsid w:val="008801B3"/>
    <w:rsid w:val="00880491"/>
    <w:rsid w:val="00880754"/>
    <w:rsid w:val="0088093C"/>
    <w:rsid w:val="00880AF0"/>
    <w:rsid w:val="00881198"/>
    <w:rsid w:val="0088132E"/>
    <w:rsid w:val="00882600"/>
    <w:rsid w:val="0088302E"/>
    <w:rsid w:val="00883613"/>
    <w:rsid w:val="008838B6"/>
    <w:rsid w:val="00883A72"/>
    <w:rsid w:val="00883B35"/>
    <w:rsid w:val="00884243"/>
    <w:rsid w:val="0088447C"/>
    <w:rsid w:val="00884AF4"/>
    <w:rsid w:val="00884BBF"/>
    <w:rsid w:val="008851AB"/>
    <w:rsid w:val="008853E9"/>
    <w:rsid w:val="00885EF2"/>
    <w:rsid w:val="00885F29"/>
    <w:rsid w:val="0088636B"/>
    <w:rsid w:val="00886C75"/>
    <w:rsid w:val="0088714B"/>
    <w:rsid w:val="00887430"/>
    <w:rsid w:val="008874C2"/>
    <w:rsid w:val="008877B6"/>
    <w:rsid w:val="00887A0F"/>
    <w:rsid w:val="00887B40"/>
    <w:rsid w:val="00887F95"/>
    <w:rsid w:val="008912FC"/>
    <w:rsid w:val="00891381"/>
    <w:rsid w:val="00891531"/>
    <w:rsid w:val="008923BB"/>
    <w:rsid w:val="00892E92"/>
    <w:rsid w:val="008952F1"/>
    <w:rsid w:val="008953E7"/>
    <w:rsid w:val="00895F46"/>
    <w:rsid w:val="0089738A"/>
    <w:rsid w:val="008A1C0D"/>
    <w:rsid w:val="008A1DCF"/>
    <w:rsid w:val="008A280C"/>
    <w:rsid w:val="008A469F"/>
    <w:rsid w:val="008A5D47"/>
    <w:rsid w:val="008A6922"/>
    <w:rsid w:val="008A7090"/>
    <w:rsid w:val="008A75DA"/>
    <w:rsid w:val="008A77F7"/>
    <w:rsid w:val="008B0217"/>
    <w:rsid w:val="008B038B"/>
    <w:rsid w:val="008B03FA"/>
    <w:rsid w:val="008B18A0"/>
    <w:rsid w:val="008B195C"/>
    <w:rsid w:val="008B1C86"/>
    <w:rsid w:val="008B25B3"/>
    <w:rsid w:val="008B3205"/>
    <w:rsid w:val="008B32F8"/>
    <w:rsid w:val="008B3674"/>
    <w:rsid w:val="008B3CEE"/>
    <w:rsid w:val="008B4350"/>
    <w:rsid w:val="008B4BEC"/>
    <w:rsid w:val="008B5174"/>
    <w:rsid w:val="008B51B1"/>
    <w:rsid w:val="008B532B"/>
    <w:rsid w:val="008B5778"/>
    <w:rsid w:val="008B5BC2"/>
    <w:rsid w:val="008B7C8D"/>
    <w:rsid w:val="008B7DAE"/>
    <w:rsid w:val="008C023E"/>
    <w:rsid w:val="008C09D5"/>
    <w:rsid w:val="008C0C13"/>
    <w:rsid w:val="008C0CD0"/>
    <w:rsid w:val="008C1CDD"/>
    <w:rsid w:val="008C1F3F"/>
    <w:rsid w:val="008C1FF7"/>
    <w:rsid w:val="008C2711"/>
    <w:rsid w:val="008C283F"/>
    <w:rsid w:val="008C2E19"/>
    <w:rsid w:val="008C3939"/>
    <w:rsid w:val="008C3B0F"/>
    <w:rsid w:val="008C43AC"/>
    <w:rsid w:val="008C4E99"/>
    <w:rsid w:val="008C59B2"/>
    <w:rsid w:val="008C6613"/>
    <w:rsid w:val="008C6CAE"/>
    <w:rsid w:val="008C7E0F"/>
    <w:rsid w:val="008D07A6"/>
    <w:rsid w:val="008D0F12"/>
    <w:rsid w:val="008D17D1"/>
    <w:rsid w:val="008D1E07"/>
    <w:rsid w:val="008D2F06"/>
    <w:rsid w:val="008D2F4C"/>
    <w:rsid w:val="008D357C"/>
    <w:rsid w:val="008D3A18"/>
    <w:rsid w:val="008D4685"/>
    <w:rsid w:val="008D4EFF"/>
    <w:rsid w:val="008D5555"/>
    <w:rsid w:val="008D5E4C"/>
    <w:rsid w:val="008D6D34"/>
    <w:rsid w:val="008D7D36"/>
    <w:rsid w:val="008E1A4D"/>
    <w:rsid w:val="008E56C3"/>
    <w:rsid w:val="008E5FFA"/>
    <w:rsid w:val="008E6167"/>
    <w:rsid w:val="008E617F"/>
    <w:rsid w:val="008E61F8"/>
    <w:rsid w:val="008E72B7"/>
    <w:rsid w:val="008E767C"/>
    <w:rsid w:val="008E7DB0"/>
    <w:rsid w:val="008E7E0F"/>
    <w:rsid w:val="008F0116"/>
    <w:rsid w:val="008F0AC4"/>
    <w:rsid w:val="008F0B34"/>
    <w:rsid w:val="008F0B4B"/>
    <w:rsid w:val="008F1E1D"/>
    <w:rsid w:val="008F22E9"/>
    <w:rsid w:val="008F2361"/>
    <w:rsid w:val="008F23F2"/>
    <w:rsid w:val="008F2537"/>
    <w:rsid w:val="008F2975"/>
    <w:rsid w:val="008F2AE5"/>
    <w:rsid w:val="008F316F"/>
    <w:rsid w:val="008F39CB"/>
    <w:rsid w:val="008F4422"/>
    <w:rsid w:val="008F4730"/>
    <w:rsid w:val="008F5B41"/>
    <w:rsid w:val="008F6E6B"/>
    <w:rsid w:val="008F77F1"/>
    <w:rsid w:val="008F7817"/>
    <w:rsid w:val="008F7CA6"/>
    <w:rsid w:val="009002E6"/>
    <w:rsid w:val="009014DB"/>
    <w:rsid w:val="00902888"/>
    <w:rsid w:val="00903A8F"/>
    <w:rsid w:val="00904371"/>
    <w:rsid w:val="009047A9"/>
    <w:rsid w:val="00904CD3"/>
    <w:rsid w:val="00905FF2"/>
    <w:rsid w:val="009061A7"/>
    <w:rsid w:val="009065B3"/>
    <w:rsid w:val="00907805"/>
    <w:rsid w:val="00907F23"/>
    <w:rsid w:val="00911BB8"/>
    <w:rsid w:val="00911C08"/>
    <w:rsid w:val="00912A85"/>
    <w:rsid w:val="009146F5"/>
    <w:rsid w:val="00914839"/>
    <w:rsid w:val="009175A6"/>
    <w:rsid w:val="00917933"/>
    <w:rsid w:val="00917CDF"/>
    <w:rsid w:val="009205FC"/>
    <w:rsid w:val="009208A0"/>
    <w:rsid w:val="00920C5D"/>
    <w:rsid w:val="00921355"/>
    <w:rsid w:val="0092135A"/>
    <w:rsid w:val="00921E5A"/>
    <w:rsid w:val="00923D6C"/>
    <w:rsid w:val="00923EFA"/>
    <w:rsid w:val="00924B99"/>
    <w:rsid w:val="00924D92"/>
    <w:rsid w:val="00924E1A"/>
    <w:rsid w:val="0092565F"/>
    <w:rsid w:val="009258A4"/>
    <w:rsid w:val="009264E3"/>
    <w:rsid w:val="00926B7F"/>
    <w:rsid w:val="00926F8A"/>
    <w:rsid w:val="00927DA5"/>
    <w:rsid w:val="00930110"/>
    <w:rsid w:val="009307E8"/>
    <w:rsid w:val="00931984"/>
    <w:rsid w:val="0093304E"/>
    <w:rsid w:val="009330DE"/>
    <w:rsid w:val="009341F5"/>
    <w:rsid w:val="00934514"/>
    <w:rsid w:val="00935211"/>
    <w:rsid w:val="00935441"/>
    <w:rsid w:val="0093579B"/>
    <w:rsid w:val="009357CA"/>
    <w:rsid w:val="00935E27"/>
    <w:rsid w:val="00936515"/>
    <w:rsid w:val="00937F3B"/>
    <w:rsid w:val="009404D6"/>
    <w:rsid w:val="00940B12"/>
    <w:rsid w:val="00941519"/>
    <w:rsid w:val="00942EF8"/>
    <w:rsid w:val="009433CF"/>
    <w:rsid w:val="009438A8"/>
    <w:rsid w:val="00946140"/>
    <w:rsid w:val="009463A7"/>
    <w:rsid w:val="00946A68"/>
    <w:rsid w:val="00947013"/>
    <w:rsid w:val="009478C9"/>
    <w:rsid w:val="0095041B"/>
    <w:rsid w:val="00950967"/>
    <w:rsid w:val="00950F71"/>
    <w:rsid w:val="00950FF6"/>
    <w:rsid w:val="0095160A"/>
    <w:rsid w:val="00951E68"/>
    <w:rsid w:val="00955C78"/>
    <w:rsid w:val="00955EC6"/>
    <w:rsid w:val="00956055"/>
    <w:rsid w:val="00960353"/>
    <w:rsid w:val="009608E4"/>
    <w:rsid w:val="00960901"/>
    <w:rsid w:val="00960F8F"/>
    <w:rsid w:val="00961F22"/>
    <w:rsid w:val="009624BF"/>
    <w:rsid w:val="009631BE"/>
    <w:rsid w:val="0096324F"/>
    <w:rsid w:val="00966EDB"/>
    <w:rsid w:val="009673A7"/>
    <w:rsid w:val="00967CCA"/>
    <w:rsid w:val="00970406"/>
    <w:rsid w:val="00970F42"/>
    <w:rsid w:val="00971901"/>
    <w:rsid w:val="00971B8E"/>
    <w:rsid w:val="00972256"/>
    <w:rsid w:val="00972481"/>
    <w:rsid w:val="0097260E"/>
    <w:rsid w:val="00972FCE"/>
    <w:rsid w:val="009733CC"/>
    <w:rsid w:val="009744C6"/>
    <w:rsid w:val="00974D67"/>
    <w:rsid w:val="009751D7"/>
    <w:rsid w:val="009764CB"/>
    <w:rsid w:val="00976A0F"/>
    <w:rsid w:val="00977829"/>
    <w:rsid w:val="009817A4"/>
    <w:rsid w:val="00981918"/>
    <w:rsid w:val="00982026"/>
    <w:rsid w:val="009822A4"/>
    <w:rsid w:val="00983436"/>
    <w:rsid w:val="009835F1"/>
    <w:rsid w:val="00985CBA"/>
    <w:rsid w:val="00986841"/>
    <w:rsid w:val="009904F2"/>
    <w:rsid w:val="009907E9"/>
    <w:rsid w:val="009908BD"/>
    <w:rsid w:val="009922E9"/>
    <w:rsid w:val="00992571"/>
    <w:rsid w:val="0099294E"/>
    <w:rsid w:val="0099322B"/>
    <w:rsid w:val="009937DC"/>
    <w:rsid w:val="00993E86"/>
    <w:rsid w:val="009943CE"/>
    <w:rsid w:val="00994C47"/>
    <w:rsid w:val="00995C72"/>
    <w:rsid w:val="009979A7"/>
    <w:rsid w:val="00997A65"/>
    <w:rsid w:val="00997B02"/>
    <w:rsid w:val="009A0A19"/>
    <w:rsid w:val="009A1423"/>
    <w:rsid w:val="009A1768"/>
    <w:rsid w:val="009A1B70"/>
    <w:rsid w:val="009A2041"/>
    <w:rsid w:val="009A246D"/>
    <w:rsid w:val="009A33C6"/>
    <w:rsid w:val="009A36A7"/>
    <w:rsid w:val="009A47E0"/>
    <w:rsid w:val="009A49BD"/>
    <w:rsid w:val="009A4E45"/>
    <w:rsid w:val="009A59AE"/>
    <w:rsid w:val="009A62B7"/>
    <w:rsid w:val="009A679C"/>
    <w:rsid w:val="009A6D59"/>
    <w:rsid w:val="009A73E1"/>
    <w:rsid w:val="009A7814"/>
    <w:rsid w:val="009A7A9E"/>
    <w:rsid w:val="009B0386"/>
    <w:rsid w:val="009B0A3D"/>
    <w:rsid w:val="009B1116"/>
    <w:rsid w:val="009B1CFC"/>
    <w:rsid w:val="009B3ACB"/>
    <w:rsid w:val="009B42DB"/>
    <w:rsid w:val="009B4370"/>
    <w:rsid w:val="009B5305"/>
    <w:rsid w:val="009B5842"/>
    <w:rsid w:val="009B6DB2"/>
    <w:rsid w:val="009B7586"/>
    <w:rsid w:val="009C00D4"/>
    <w:rsid w:val="009C0AA6"/>
    <w:rsid w:val="009C0E8E"/>
    <w:rsid w:val="009C1E31"/>
    <w:rsid w:val="009C2BD1"/>
    <w:rsid w:val="009C3CA7"/>
    <w:rsid w:val="009C4EE3"/>
    <w:rsid w:val="009C7C80"/>
    <w:rsid w:val="009D100F"/>
    <w:rsid w:val="009D1362"/>
    <w:rsid w:val="009D19AA"/>
    <w:rsid w:val="009D20A4"/>
    <w:rsid w:val="009D2BB3"/>
    <w:rsid w:val="009D46D9"/>
    <w:rsid w:val="009D6537"/>
    <w:rsid w:val="009D6D5B"/>
    <w:rsid w:val="009D77F3"/>
    <w:rsid w:val="009E03C9"/>
    <w:rsid w:val="009E0584"/>
    <w:rsid w:val="009E12C0"/>
    <w:rsid w:val="009E19BF"/>
    <w:rsid w:val="009E1ED6"/>
    <w:rsid w:val="009E2046"/>
    <w:rsid w:val="009E3139"/>
    <w:rsid w:val="009E3808"/>
    <w:rsid w:val="009E43FF"/>
    <w:rsid w:val="009E4818"/>
    <w:rsid w:val="009E50E8"/>
    <w:rsid w:val="009E5463"/>
    <w:rsid w:val="009E5AF4"/>
    <w:rsid w:val="009F0187"/>
    <w:rsid w:val="009F0BA6"/>
    <w:rsid w:val="009F1626"/>
    <w:rsid w:val="009F1B46"/>
    <w:rsid w:val="009F2407"/>
    <w:rsid w:val="009F2BE6"/>
    <w:rsid w:val="009F365B"/>
    <w:rsid w:val="009F5232"/>
    <w:rsid w:val="009F631B"/>
    <w:rsid w:val="009F6CED"/>
    <w:rsid w:val="009F6DB1"/>
    <w:rsid w:val="009F706A"/>
    <w:rsid w:val="009F7F90"/>
    <w:rsid w:val="00A0084D"/>
    <w:rsid w:val="00A024BE"/>
    <w:rsid w:val="00A034CC"/>
    <w:rsid w:val="00A03665"/>
    <w:rsid w:val="00A0430B"/>
    <w:rsid w:val="00A04347"/>
    <w:rsid w:val="00A04495"/>
    <w:rsid w:val="00A0454D"/>
    <w:rsid w:val="00A0458F"/>
    <w:rsid w:val="00A04BAC"/>
    <w:rsid w:val="00A05542"/>
    <w:rsid w:val="00A05916"/>
    <w:rsid w:val="00A0614D"/>
    <w:rsid w:val="00A07A31"/>
    <w:rsid w:val="00A1058D"/>
    <w:rsid w:val="00A10628"/>
    <w:rsid w:val="00A110FE"/>
    <w:rsid w:val="00A11B08"/>
    <w:rsid w:val="00A122EB"/>
    <w:rsid w:val="00A12DC3"/>
    <w:rsid w:val="00A13EA1"/>
    <w:rsid w:val="00A146A1"/>
    <w:rsid w:val="00A14766"/>
    <w:rsid w:val="00A15105"/>
    <w:rsid w:val="00A16950"/>
    <w:rsid w:val="00A16B79"/>
    <w:rsid w:val="00A173BB"/>
    <w:rsid w:val="00A176D8"/>
    <w:rsid w:val="00A178CF"/>
    <w:rsid w:val="00A20374"/>
    <w:rsid w:val="00A207DF"/>
    <w:rsid w:val="00A20E67"/>
    <w:rsid w:val="00A210B1"/>
    <w:rsid w:val="00A21B6E"/>
    <w:rsid w:val="00A23040"/>
    <w:rsid w:val="00A23073"/>
    <w:rsid w:val="00A232D1"/>
    <w:rsid w:val="00A23E23"/>
    <w:rsid w:val="00A2425E"/>
    <w:rsid w:val="00A24414"/>
    <w:rsid w:val="00A24FF0"/>
    <w:rsid w:val="00A25697"/>
    <w:rsid w:val="00A258B8"/>
    <w:rsid w:val="00A268AD"/>
    <w:rsid w:val="00A27EE6"/>
    <w:rsid w:val="00A300AC"/>
    <w:rsid w:val="00A30BC2"/>
    <w:rsid w:val="00A314E8"/>
    <w:rsid w:val="00A31AF6"/>
    <w:rsid w:val="00A31F32"/>
    <w:rsid w:val="00A32388"/>
    <w:rsid w:val="00A32934"/>
    <w:rsid w:val="00A330BA"/>
    <w:rsid w:val="00A336A5"/>
    <w:rsid w:val="00A33CAC"/>
    <w:rsid w:val="00A35D12"/>
    <w:rsid w:val="00A364C8"/>
    <w:rsid w:val="00A37124"/>
    <w:rsid w:val="00A4067A"/>
    <w:rsid w:val="00A40FF1"/>
    <w:rsid w:val="00A41380"/>
    <w:rsid w:val="00A415B8"/>
    <w:rsid w:val="00A41964"/>
    <w:rsid w:val="00A4210B"/>
    <w:rsid w:val="00A42224"/>
    <w:rsid w:val="00A424E2"/>
    <w:rsid w:val="00A42814"/>
    <w:rsid w:val="00A45563"/>
    <w:rsid w:val="00A457C6"/>
    <w:rsid w:val="00A458C2"/>
    <w:rsid w:val="00A463E7"/>
    <w:rsid w:val="00A479A5"/>
    <w:rsid w:val="00A50270"/>
    <w:rsid w:val="00A510A7"/>
    <w:rsid w:val="00A510B0"/>
    <w:rsid w:val="00A513ED"/>
    <w:rsid w:val="00A5344E"/>
    <w:rsid w:val="00A54DFA"/>
    <w:rsid w:val="00A55CEB"/>
    <w:rsid w:val="00A56FB3"/>
    <w:rsid w:val="00A57DB8"/>
    <w:rsid w:val="00A60A34"/>
    <w:rsid w:val="00A60BF0"/>
    <w:rsid w:val="00A612DB"/>
    <w:rsid w:val="00A61801"/>
    <w:rsid w:val="00A61A6A"/>
    <w:rsid w:val="00A62D11"/>
    <w:rsid w:val="00A6337C"/>
    <w:rsid w:val="00A64F3F"/>
    <w:rsid w:val="00A65602"/>
    <w:rsid w:val="00A6598D"/>
    <w:rsid w:val="00A665B4"/>
    <w:rsid w:val="00A67482"/>
    <w:rsid w:val="00A674CB"/>
    <w:rsid w:val="00A67BDD"/>
    <w:rsid w:val="00A67DB4"/>
    <w:rsid w:val="00A705D1"/>
    <w:rsid w:val="00A70926"/>
    <w:rsid w:val="00A71AD9"/>
    <w:rsid w:val="00A72AA6"/>
    <w:rsid w:val="00A72DF0"/>
    <w:rsid w:val="00A733B2"/>
    <w:rsid w:val="00A73AE7"/>
    <w:rsid w:val="00A74F36"/>
    <w:rsid w:val="00A77260"/>
    <w:rsid w:val="00A8000D"/>
    <w:rsid w:val="00A8216E"/>
    <w:rsid w:val="00A828B5"/>
    <w:rsid w:val="00A83700"/>
    <w:rsid w:val="00A84845"/>
    <w:rsid w:val="00A870CC"/>
    <w:rsid w:val="00A872A2"/>
    <w:rsid w:val="00A87814"/>
    <w:rsid w:val="00A9033D"/>
    <w:rsid w:val="00A907EA"/>
    <w:rsid w:val="00A90D62"/>
    <w:rsid w:val="00A9116A"/>
    <w:rsid w:val="00A92208"/>
    <w:rsid w:val="00A9228D"/>
    <w:rsid w:val="00A926C3"/>
    <w:rsid w:val="00A9282B"/>
    <w:rsid w:val="00A93069"/>
    <w:rsid w:val="00A93398"/>
    <w:rsid w:val="00A939A9"/>
    <w:rsid w:val="00A943FE"/>
    <w:rsid w:val="00A949C1"/>
    <w:rsid w:val="00A94D66"/>
    <w:rsid w:val="00A95ECD"/>
    <w:rsid w:val="00A96DA1"/>
    <w:rsid w:val="00A975E4"/>
    <w:rsid w:val="00AA0880"/>
    <w:rsid w:val="00AA1E8D"/>
    <w:rsid w:val="00AA201C"/>
    <w:rsid w:val="00AA25E8"/>
    <w:rsid w:val="00AA4670"/>
    <w:rsid w:val="00AA474A"/>
    <w:rsid w:val="00AA4ED4"/>
    <w:rsid w:val="00AA4F1F"/>
    <w:rsid w:val="00AA5496"/>
    <w:rsid w:val="00AA573F"/>
    <w:rsid w:val="00AA617B"/>
    <w:rsid w:val="00AA6B26"/>
    <w:rsid w:val="00AA6BA1"/>
    <w:rsid w:val="00AA7CCA"/>
    <w:rsid w:val="00AA7F1E"/>
    <w:rsid w:val="00AA7F27"/>
    <w:rsid w:val="00AB028C"/>
    <w:rsid w:val="00AB0693"/>
    <w:rsid w:val="00AB08F9"/>
    <w:rsid w:val="00AB0AB6"/>
    <w:rsid w:val="00AB309B"/>
    <w:rsid w:val="00AB3DB8"/>
    <w:rsid w:val="00AB4400"/>
    <w:rsid w:val="00AB4B76"/>
    <w:rsid w:val="00AB4C0F"/>
    <w:rsid w:val="00AB7184"/>
    <w:rsid w:val="00AB79B9"/>
    <w:rsid w:val="00AC1FD4"/>
    <w:rsid w:val="00AC35A4"/>
    <w:rsid w:val="00AC40AA"/>
    <w:rsid w:val="00AC4131"/>
    <w:rsid w:val="00AC4867"/>
    <w:rsid w:val="00AC5622"/>
    <w:rsid w:val="00AC689F"/>
    <w:rsid w:val="00AC6A34"/>
    <w:rsid w:val="00AC7432"/>
    <w:rsid w:val="00AD0BA7"/>
    <w:rsid w:val="00AD18A7"/>
    <w:rsid w:val="00AD225D"/>
    <w:rsid w:val="00AD2AE9"/>
    <w:rsid w:val="00AD2D95"/>
    <w:rsid w:val="00AD40DB"/>
    <w:rsid w:val="00AD486C"/>
    <w:rsid w:val="00AD694B"/>
    <w:rsid w:val="00AD6EBC"/>
    <w:rsid w:val="00AD7A03"/>
    <w:rsid w:val="00AD7A88"/>
    <w:rsid w:val="00AE00AF"/>
    <w:rsid w:val="00AE0BBD"/>
    <w:rsid w:val="00AE1686"/>
    <w:rsid w:val="00AE24E6"/>
    <w:rsid w:val="00AE28EB"/>
    <w:rsid w:val="00AE32B5"/>
    <w:rsid w:val="00AE3A27"/>
    <w:rsid w:val="00AE3E53"/>
    <w:rsid w:val="00AE4C5F"/>
    <w:rsid w:val="00AE52A9"/>
    <w:rsid w:val="00AE5D81"/>
    <w:rsid w:val="00AE61C4"/>
    <w:rsid w:val="00AE659A"/>
    <w:rsid w:val="00AE6E63"/>
    <w:rsid w:val="00AE764F"/>
    <w:rsid w:val="00AE77D5"/>
    <w:rsid w:val="00AE79A9"/>
    <w:rsid w:val="00AE7ABB"/>
    <w:rsid w:val="00AF0CDA"/>
    <w:rsid w:val="00AF325F"/>
    <w:rsid w:val="00AF41E5"/>
    <w:rsid w:val="00AF4564"/>
    <w:rsid w:val="00AF5AE9"/>
    <w:rsid w:val="00AF5BB4"/>
    <w:rsid w:val="00AF66E9"/>
    <w:rsid w:val="00AF77A7"/>
    <w:rsid w:val="00AF7C04"/>
    <w:rsid w:val="00B00049"/>
    <w:rsid w:val="00B00935"/>
    <w:rsid w:val="00B009BF"/>
    <w:rsid w:val="00B0131B"/>
    <w:rsid w:val="00B01721"/>
    <w:rsid w:val="00B01E6D"/>
    <w:rsid w:val="00B01EDE"/>
    <w:rsid w:val="00B02584"/>
    <w:rsid w:val="00B03826"/>
    <w:rsid w:val="00B0429F"/>
    <w:rsid w:val="00B04365"/>
    <w:rsid w:val="00B04B35"/>
    <w:rsid w:val="00B05EF2"/>
    <w:rsid w:val="00B065BF"/>
    <w:rsid w:val="00B068DB"/>
    <w:rsid w:val="00B10BB3"/>
    <w:rsid w:val="00B10D9E"/>
    <w:rsid w:val="00B10F66"/>
    <w:rsid w:val="00B11C1C"/>
    <w:rsid w:val="00B12401"/>
    <w:rsid w:val="00B125CB"/>
    <w:rsid w:val="00B1272F"/>
    <w:rsid w:val="00B132C5"/>
    <w:rsid w:val="00B14164"/>
    <w:rsid w:val="00B14469"/>
    <w:rsid w:val="00B1490E"/>
    <w:rsid w:val="00B164BF"/>
    <w:rsid w:val="00B16504"/>
    <w:rsid w:val="00B16902"/>
    <w:rsid w:val="00B16DD2"/>
    <w:rsid w:val="00B204A9"/>
    <w:rsid w:val="00B20D80"/>
    <w:rsid w:val="00B2107C"/>
    <w:rsid w:val="00B227BA"/>
    <w:rsid w:val="00B22963"/>
    <w:rsid w:val="00B22C9A"/>
    <w:rsid w:val="00B2479A"/>
    <w:rsid w:val="00B250F9"/>
    <w:rsid w:val="00B251DF"/>
    <w:rsid w:val="00B252AE"/>
    <w:rsid w:val="00B25EFE"/>
    <w:rsid w:val="00B261C7"/>
    <w:rsid w:val="00B26317"/>
    <w:rsid w:val="00B26F91"/>
    <w:rsid w:val="00B27945"/>
    <w:rsid w:val="00B27C0F"/>
    <w:rsid w:val="00B27C3F"/>
    <w:rsid w:val="00B27D7C"/>
    <w:rsid w:val="00B301DB"/>
    <w:rsid w:val="00B311DD"/>
    <w:rsid w:val="00B312C6"/>
    <w:rsid w:val="00B31632"/>
    <w:rsid w:val="00B322A0"/>
    <w:rsid w:val="00B32CC5"/>
    <w:rsid w:val="00B32F9C"/>
    <w:rsid w:val="00B35F9B"/>
    <w:rsid w:val="00B37355"/>
    <w:rsid w:val="00B40652"/>
    <w:rsid w:val="00B40B7F"/>
    <w:rsid w:val="00B40BDB"/>
    <w:rsid w:val="00B416E2"/>
    <w:rsid w:val="00B43E41"/>
    <w:rsid w:val="00B445CD"/>
    <w:rsid w:val="00B44D2C"/>
    <w:rsid w:val="00B44E61"/>
    <w:rsid w:val="00B46964"/>
    <w:rsid w:val="00B471D3"/>
    <w:rsid w:val="00B47A41"/>
    <w:rsid w:val="00B500AD"/>
    <w:rsid w:val="00B51530"/>
    <w:rsid w:val="00B51EC7"/>
    <w:rsid w:val="00B52444"/>
    <w:rsid w:val="00B5375D"/>
    <w:rsid w:val="00B53C7F"/>
    <w:rsid w:val="00B552EC"/>
    <w:rsid w:val="00B55975"/>
    <w:rsid w:val="00B5654B"/>
    <w:rsid w:val="00B565BE"/>
    <w:rsid w:val="00B57164"/>
    <w:rsid w:val="00B60005"/>
    <w:rsid w:val="00B6046A"/>
    <w:rsid w:val="00B60B70"/>
    <w:rsid w:val="00B6235A"/>
    <w:rsid w:val="00B62A13"/>
    <w:rsid w:val="00B64119"/>
    <w:rsid w:val="00B64E2B"/>
    <w:rsid w:val="00B65C96"/>
    <w:rsid w:val="00B66124"/>
    <w:rsid w:val="00B663A8"/>
    <w:rsid w:val="00B6682D"/>
    <w:rsid w:val="00B66D2B"/>
    <w:rsid w:val="00B70EDF"/>
    <w:rsid w:val="00B726F3"/>
    <w:rsid w:val="00B72A5F"/>
    <w:rsid w:val="00B72AFE"/>
    <w:rsid w:val="00B72D97"/>
    <w:rsid w:val="00B74A3F"/>
    <w:rsid w:val="00B74D37"/>
    <w:rsid w:val="00B767D7"/>
    <w:rsid w:val="00B770BB"/>
    <w:rsid w:val="00B77992"/>
    <w:rsid w:val="00B80270"/>
    <w:rsid w:val="00B80403"/>
    <w:rsid w:val="00B80789"/>
    <w:rsid w:val="00B80949"/>
    <w:rsid w:val="00B80DDB"/>
    <w:rsid w:val="00B80EDD"/>
    <w:rsid w:val="00B80EE0"/>
    <w:rsid w:val="00B81B30"/>
    <w:rsid w:val="00B81D1D"/>
    <w:rsid w:val="00B83B51"/>
    <w:rsid w:val="00B851DE"/>
    <w:rsid w:val="00B8691E"/>
    <w:rsid w:val="00B86A23"/>
    <w:rsid w:val="00B879EB"/>
    <w:rsid w:val="00B901A5"/>
    <w:rsid w:val="00B90C31"/>
    <w:rsid w:val="00B90F20"/>
    <w:rsid w:val="00B91B93"/>
    <w:rsid w:val="00B9210F"/>
    <w:rsid w:val="00B931F2"/>
    <w:rsid w:val="00B93322"/>
    <w:rsid w:val="00B93CDA"/>
    <w:rsid w:val="00B948F1"/>
    <w:rsid w:val="00B94986"/>
    <w:rsid w:val="00B94B24"/>
    <w:rsid w:val="00B95073"/>
    <w:rsid w:val="00B97799"/>
    <w:rsid w:val="00BA0603"/>
    <w:rsid w:val="00BA0F63"/>
    <w:rsid w:val="00BA1A4F"/>
    <w:rsid w:val="00BA27E3"/>
    <w:rsid w:val="00BA378D"/>
    <w:rsid w:val="00BA3983"/>
    <w:rsid w:val="00BA410D"/>
    <w:rsid w:val="00BA42C9"/>
    <w:rsid w:val="00BA47FD"/>
    <w:rsid w:val="00BA50B6"/>
    <w:rsid w:val="00BA5544"/>
    <w:rsid w:val="00BA59CE"/>
    <w:rsid w:val="00BA6C7C"/>
    <w:rsid w:val="00BA6E4D"/>
    <w:rsid w:val="00BA6FCF"/>
    <w:rsid w:val="00BA7BF2"/>
    <w:rsid w:val="00BB221F"/>
    <w:rsid w:val="00BB2337"/>
    <w:rsid w:val="00BB2D78"/>
    <w:rsid w:val="00BB4CC6"/>
    <w:rsid w:val="00BB51B9"/>
    <w:rsid w:val="00BB67D9"/>
    <w:rsid w:val="00BB69F0"/>
    <w:rsid w:val="00BB7AF1"/>
    <w:rsid w:val="00BC01FD"/>
    <w:rsid w:val="00BC1BD4"/>
    <w:rsid w:val="00BC291B"/>
    <w:rsid w:val="00BC2A03"/>
    <w:rsid w:val="00BC35A1"/>
    <w:rsid w:val="00BC3A10"/>
    <w:rsid w:val="00BC431A"/>
    <w:rsid w:val="00BC4F13"/>
    <w:rsid w:val="00BC53FB"/>
    <w:rsid w:val="00BC6586"/>
    <w:rsid w:val="00BD087C"/>
    <w:rsid w:val="00BD08EE"/>
    <w:rsid w:val="00BD1A3A"/>
    <w:rsid w:val="00BD2EB0"/>
    <w:rsid w:val="00BD32AA"/>
    <w:rsid w:val="00BD3ABB"/>
    <w:rsid w:val="00BD4243"/>
    <w:rsid w:val="00BD5E12"/>
    <w:rsid w:val="00BD61D4"/>
    <w:rsid w:val="00BD62C4"/>
    <w:rsid w:val="00BD6719"/>
    <w:rsid w:val="00BD68D9"/>
    <w:rsid w:val="00BD70D7"/>
    <w:rsid w:val="00BD70EB"/>
    <w:rsid w:val="00BD7149"/>
    <w:rsid w:val="00BD715F"/>
    <w:rsid w:val="00BD7C60"/>
    <w:rsid w:val="00BE07F5"/>
    <w:rsid w:val="00BE0939"/>
    <w:rsid w:val="00BE1C1B"/>
    <w:rsid w:val="00BE1F76"/>
    <w:rsid w:val="00BE23EF"/>
    <w:rsid w:val="00BE2C7A"/>
    <w:rsid w:val="00BE3546"/>
    <w:rsid w:val="00BE37D4"/>
    <w:rsid w:val="00BE3A26"/>
    <w:rsid w:val="00BE3B9E"/>
    <w:rsid w:val="00BE456B"/>
    <w:rsid w:val="00BE4AB3"/>
    <w:rsid w:val="00BE540D"/>
    <w:rsid w:val="00BE6661"/>
    <w:rsid w:val="00BF0ACD"/>
    <w:rsid w:val="00BF103C"/>
    <w:rsid w:val="00BF163C"/>
    <w:rsid w:val="00BF1676"/>
    <w:rsid w:val="00BF21C2"/>
    <w:rsid w:val="00BF2256"/>
    <w:rsid w:val="00BF238F"/>
    <w:rsid w:val="00BF23B5"/>
    <w:rsid w:val="00BF3614"/>
    <w:rsid w:val="00BF3700"/>
    <w:rsid w:val="00BF4A6E"/>
    <w:rsid w:val="00BF5791"/>
    <w:rsid w:val="00BF5D9F"/>
    <w:rsid w:val="00BF698D"/>
    <w:rsid w:val="00C01080"/>
    <w:rsid w:val="00C01794"/>
    <w:rsid w:val="00C0206E"/>
    <w:rsid w:val="00C02529"/>
    <w:rsid w:val="00C02EF2"/>
    <w:rsid w:val="00C03628"/>
    <w:rsid w:val="00C0390E"/>
    <w:rsid w:val="00C03B54"/>
    <w:rsid w:val="00C03C86"/>
    <w:rsid w:val="00C044FD"/>
    <w:rsid w:val="00C04F76"/>
    <w:rsid w:val="00C0598D"/>
    <w:rsid w:val="00C06704"/>
    <w:rsid w:val="00C07277"/>
    <w:rsid w:val="00C07827"/>
    <w:rsid w:val="00C10300"/>
    <w:rsid w:val="00C1043B"/>
    <w:rsid w:val="00C10794"/>
    <w:rsid w:val="00C11E58"/>
    <w:rsid w:val="00C11ECD"/>
    <w:rsid w:val="00C129C2"/>
    <w:rsid w:val="00C136AD"/>
    <w:rsid w:val="00C15CAA"/>
    <w:rsid w:val="00C15D4A"/>
    <w:rsid w:val="00C1618B"/>
    <w:rsid w:val="00C16CE4"/>
    <w:rsid w:val="00C174BB"/>
    <w:rsid w:val="00C176FC"/>
    <w:rsid w:val="00C17BCF"/>
    <w:rsid w:val="00C202FE"/>
    <w:rsid w:val="00C21878"/>
    <w:rsid w:val="00C21B59"/>
    <w:rsid w:val="00C22DC4"/>
    <w:rsid w:val="00C22F16"/>
    <w:rsid w:val="00C22FEC"/>
    <w:rsid w:val="00C235CF"/>
    <w:rsid w:val="00C2522B"/>
    <w:rsid w:val="00C254B4"/>
    <w:rsid w:val="00C255D4"/>
    <w:rsid w:val="00C25F6E"/>
    <w:rsid w:val="00C26A75"/>
    <w:rsid w:val="00C26A8F"/>
    <w:rsid w:val="00C271A5"/>
    <w:rsid w:val="00C278B1"/>
    <w:rsid w:val="00C3064A"/>
    <w:rsid w:val="00C30A32"/>
    <w:rsid w:val="00C30E66"/>
    <w:rsid w:val="00C31695"/>
    <w:rsid w:val="00C31B0A"/>
    <w:rsid w:val="00C32374"/>
    <w:rsid w:val="00C330FB"/>
    <w:rsid w:val="00C33285"/>
    <w:rsid w:val="00C35100"/>
    <w:rsid w:val="00C35ECC"/>
    <w:rsid w:val="00C3698B"/>
    <w:rsid w:val="00C373BD"/>
    <w:rsid w:val="00C37953"/>
    <w:rsid w:val="00C4029A"/>
    <w:rsid w:val="00C41577"/>
    <w:rsid w:val="00C416FC"/>
    <w:rsid w:val="00C41E40"/>
    <w:rsid w:val="00C42497"/>
    <w:rsid w:val="00C4249C"/>
    <w:rsid w:val="00C43C00"/>
    <w:rsid w:val="00C43EB2"/>
    <w:rsid w:val="00C45981"/>
    <w:rsid w:val="00C45BC4"/>
    <w:rsid w:val="00C45E19"/>
    <w:rsid w:val="00C46014"/>
    <w:rsid w:val="00C4643A"/>
    <w:rsid w:val="00C470A5"/>
    <w:rsid w:val="00C51A88"/>
    <w:rsid w:val="00C528D5"/>
    <w:rsid w:val="00C53081"/>
    <w:rsid w:val="00C53E13"/>
    <w:rsid w:val="00C53EDB"/>
    <w:rsid w:val="00C54072"/>
    <w:rsid w:val="00C55493"/>
    <w:rsid w:val="00C55755"/>
    <w:rsid w:val="00C567B8"/>
    <w:rsid w:val="00C5681E"/>
    <w:rsid w:val="00C56F25"/>
    <w:rsid w:val="00C574AF"/>
    <w:rsid w:val="00C5760B"/>
    <w:rsid w:val="00C578AC"/>
    <w:rsid w:val="00C57CCF"/>
    <w:rsid w:val="00C609EB"/>
    <w:rsid w:val="00C60CA6"/>
    <w:rsid w:val="00C62A51"/>
    <w:rsid w:val="00C62C73"/>
    <w:rsid w:val="00C63CF5"/>
    <w:rsid w:val="00C643FB"/>
    <w:rsid w:val="00C65E19"/>
    <w:rsid w:val="00C67205"/>
    <w:rsid w:val="00C67B1C"/>
    <w:rsid w:val="00C67E4A"/>
    <w:rsid w:val="00C67F37"/>
    <w:rsid w:val="00C70E19"/>
    <w:rsid w:val="00C719FF"/>
    <w:rsid w:val="00C71E0D"/>
    <w:rsid w:val="00C72B6C"/>
    <w:rsid w:val="00C7566A"/>
    <w:rsid w:val="00C75921"/>
    <w:rsid w:val="00C761CF"/>
    <w:rsid w:val="00C77515"/>
    <w:rsid w:val="00C77B2A"/>
    <w:rsid w:val="00C77D8B"/>
    <w:rsid w:val="00C813CD"/>
    <w:rsid w:val="00C81602"/>
    <w:rsid w:val="00C82C71"/>
    <w:rsid w:val="00C8376C"/>
    <w:rsid w:val="00C8466C"/>
    <w:rsid w:val="00C84CBB"/>
    <w:rsid w:val="00C84D60"/>
    <w:rsid w:val="00C85072"/>
    <w:rsid w:val="00C85F8C"/>
    <w:rsid w:val="00C86E31"/>
    <w:rsid w:val="00C879F1"/>
    <w:rsid w:val="00C87D24"/>
    <w:rsid w:val="00C901DC"/>
    <w:rsid w:val="00C90B5C"/>
    <w:rsid w:val="00C90D94"/>
    <w:rsid w:val="00C9194C"/>
    <w:rsid w:val="00C9396C"/>
    <w:rsid w:val="00C95722"/>
    <w:rsid w:val="00C95B01"/>
    <w:rsid w:val="00C96E00"/>
    <w:rsid w:val="00C97705"/>
    <w:rsid w:val="00C97F84"/>
    <w:rsid w:val="00CA1689"/>
    <w:rsid w:val="00CA2022"/>
    <w:rsid w:val="00CA2A14"/>
    <w:rsid w:val="00CA2FEB"/>
    <w:rsid w:val="00CA3598"/>
    <w:rsid w:val="00CA4722"/>
    <w:rsid w:val="00CA5FD5"/>
    <w:rsid w:val="00CA6D51"/>
    <w:rsid w:val="00CA7986"/>
    <w:rsid w:val="00CB022C"/>
    <w:rsid w:val="00CB0472"/>
    <w:rsid w:val="00CB0AAC"/>
    <w:rsid w:val="00CB0DE9"/>
    <w:rsid w:val="00CB0FC2"/>
    <w:rsid w:val="00CB1900"/>
    <w:rsid w:val="00CB1A28"/>
    <w:rsid w:val="00CB20B0"/>
    <w:rsid w:val="00CB20CF"/>
    <w:rsid w:val="00CB309F"/>
    <w:rsid w:val="00CB3260"/>
    <w:rsid w:val="00CB3A6B"/>
    <w:rsid w:val="00CB4281"/>
    <w:rsid w:val="00CB4709"/>
    <w:rsid w:val="00CB4FF8"/>
    <w:rsid w:val="00CB5641"/>
    <w:rsid w:val="00CB56B3"/>
    <w:rsid w:val="00CB58ED"/>
    <w:rsid w:val="00CB63D6"/>
    <w:rsid w:val="00CB6650"/>
    <w:rsid w:val="00CB678E"/>
    <w:rsid w:val="00CB75E5"/>
    <w:rsid w:val="00CC0172"/>
    <w:rsid w:val="00CC0236"/>
    <w:rsid w:val="00CC1D7C"/>
    <w:rsid w:val="00CC2733"/>
    <w:rsid w:val="00CC3160"/>
    <w:rsid w:val="00CC316A"/>
    <w:rsid w:val="00CC3173"/>
    <w:rsid w:val="00CC4124"/>
    <w:rsid w:val="00CC4939"/>
    <w:rsid w:val="00CC5341"/>
    <w:rsid w:val="00CC5ED4"/>
    <w:rsid w:val="00CC6F3E"/>
    <w:rsid w:val="00CC7380"/>
    <w:rsid w:val="00CC743A"/>
    <w:rsid w:val="00CC749A"/>
    <w:rsid w:val="00CC74F9"/>
    <w:rsid w:val="00CD05B3"/>
    <w:rsid w:val="00CD074F"/>
    <w:rsid w:val="00CD09B2"/>
    <w:rsid w:val="00CD0B86"/>
    <w:rsid w:val="00CD2A51"/>
    <w:rsid w:val="00CD3152"/>
    <w:rsid w:val="00CD3297"/>
    <w:rsid w:val="00CD3DF6"/>
    <w:rsid w:val="00CD51E8"/>
    <w:rsid w:val="00CD5829"/>
    <w:rsid w:val="00CD583A"/>
    <w:rsid w:val="00CD663F"/>
    <w:rsid w:val="00CD6B37"/>
    <w:rsid w:val="00CD7173"/>
    <w:rsid w:val="00CD740F"/>
    <w:rsid w:val="00CD79F8"/>
    <w:rsid w:val="00CD7CD0"/>
    <w:rsid w:val="00CE0997"/>
    <w:rsid w:val="00CE5283"/>
    <w:rsid w:val="00CE593D"/>
    <w:rsid w:val="00CE5AC1"/>
    <w:rsid w:val="00CE64C1"/>
    <w:rsid w:val="00CE7279"/>
    <w:rsid w:val="00CE7599"/>
    <w:rsid w:val="00CF08E4"/>
    <w:rsid w:val="00CF0A80"/>
    <w:rsid w:val="00CF18A3"/>
    <w:rsid w:val="00CF1D97"/>
    <w:rsid w:val="00CF2129"/>
    <w:rsid w:val="00CF219E"/>
    <w:rsid w:val="00CF3FBB"/>
    <w:rsid w:val="00CF4248"/>
    <w:rsid w:val="00CF4328"/>
    <w:rsid w:val="00CF5086"/>
    <w:rsid w:val="00CF509A"/>
    <w:rsid w:val="00CF525D"/>
    <w:rsid w:val="00CF6BC8"/>
    <w:rsid w:val="00D002A1"/>
    <w:rsid w:val="00D007BE"/>
    <w:rsid w:val="00D01B5D"/>
    <w:rsid w:val="00D01F86"/>
    <w:rsid w:val="00D02037"/>
    <w:rsid w:val="00D02393"/>
    <w:rsid w:val="00D02DD7"/>
    <w:rsid w:val="00D04B04"/>
    <w:rsid w:val="00D04EED"/>
    <w:rsid w:val="00D05244"/>
    <w:rsid w:val="00D0556F"/>
    <w:rsid w:val="00D056F9"/>
    <w:rsid w:val="00D06283"/>
    <w:rsid w:val="00D065AE"/>
    <w:rsid w:val="00D06F63"/>
    <w:rsid w:val="00D0733C"/>
    <w:rsid w:val="00D07A3A"/>
    <w:rsid w:val="00D07DF0"/>
    <w:rsid w:val="00D10880"/>
    <w:rsid w:val="00D10CA1"/>
    <w:rsid w:val="00D12389"/>
    <w:rsid w:val="00D12786"/>
    <w:rsid w:val="00D1413C"/>
    <w:rsid w:val="00D14493"/>
    <w:rsid w:val="00D1539B"/>
    <w:rsid w:val="00D1575E"/>
    <w:rsid w:val="00D167BF"/>
    <w:rsid w:val="00D16820"/>
    <w:rsid w:val="00D16AB4"/>
    <w:rsid w:val="00D20C9B"/>
    <w:rsid w:val="00D21563"/>
    <w:rsid w:val="00D21D29"/>
    <w:rsid w:val="00D22322"/>
    <w:rsid w:val="00D23019"/>
    <w:rsid w:val="00D23F1E"/>
    <w:rsid w:val="00D25375"/>
    <w:rsid w:val="00D26C81"/>
    <w:rsid w:val="00D26E5D"/>
    <w:rsid w:val="00D26F03"/>
    <w:rsid w:val="00D300B3"/>
    <w:rsid w:val="00D30630"/>
    <w:rsid w:val="00D30B07"/>
    <w:rsid w:val="00D31ECB"/>
    <w:rsid w:val="00D32A06"/>
    <w:rsid w:val="00D32F0D"/>
    <w:rsid w:val="00D33406"/>
    <w:rsid w:val="00D336E6"/>
    <w:rsid w:val="00D3426F"/>
    <w:rsid w:val="00D3445B"/>
    <w:rsid w:val="00D34938"/>
    <w:rsid w:val="00D34E05"/>
    <w:rsid w:val="00D350AE"/>
    <w:rsid w:val="00D35162"/>
    <w:rsid w:val="00D366A2"/>
    <w:rsid w:val="00D36CAA"/>
    <w:rsid w:val="00D3752F"/>
    <w:rsid w:val="00D37D9F"/>
    <w:rsid w:val="00D37E79"/>
    <w:rsid w:val="00D40BF0"/>
    <w:rsid w:val="00D41702"/>
    <w:rsid w:val="00D422B0"/>
    <w:rsid w:val="00D42BA7"/>
    <w:rsid w:val="00D44CB1"/>
    <w:rsid w:val="00D4529C"/>
    <w:rsid w:val="00D45448"/>
    <w:rsid w:val="00D46D09"/>
    <w:rsid w:val="00D46DDF"/>
    <w:rsid w:val="00D47140"/>
    <w:rsid w:val="00D47207"/>
    <w:rsid w:val="00D47727"/>
    <w:rsid w:val="00D51320"/>
    <w:rsid w:val="00D515AA"/>
    <w:rsid w:val="00D52B1A"/>
    <w:rsid w:val="00D52EFE"/>
    <w:rsid w:val="00D5457C"/>
    <w:rsid w:val="00D54AA0"/>
    <w:rsid w:val="00D55561"/>
    <w:rsid w:val="00D5568B"/>
    <w:rsid w:val="00D5576F"/>
    <w:rsid w:val="00D557D8"/>
    <w:rsid w:val="00D55A34"/>
    <w:rsid w:val="00D55A8B"/>
    <w:rsid w:val="00D55DF4"/>
    <w:rsid w:val="00D56811"/>
    <w:rsid w:val="00D57147"/>
    <w:rsid w:val="00D60092"/>
    <w:rsid w:val="00D6068B"/>
    <w:rsid w:val="00D61965"/>
    <w:rsid w:val="00D61F45"/>
    <w:rsid w:val="00D624AA"/>
    <w:rsid w:val="00D642AA"/>
    <w:rsid w:val="00D64A41"/>
    <w:rsid w:val="00D64E1D"/>
    <w:rsid w:val="00D6515E"/>
    <w:rsid w:val="00D65C9D"/>
    <w:rsid w:val="00D67AD7"/>
    <w:rsid w:val="00D70C1A"/>
    <w:rsid w:val="00D70E92"/>
    <w:rsid w:val="00D71F7D"/>
    <w:rsid w:val="00D73C6A"/>
    <w:rsid w:val="00D73F28"/>
    <w:rsid w:val="00D74B09"/>
    <w:rsid w:val="00D74C2C"/>
    <w:rsid w:val="00D75853"/>
    <w:rsid w:val="00D75C71"/>
    <w:rsid w:val="00D76D46"/>
    <w:rsid w:val="00D77B38"/>
    <w:rsid w:val="00D8017E"/>
    <w:rsid w:val="00D804D1"/>
    <w:rsid w:val="00D8072A"/>
    <w:rsid w:val="00D807E0"/>
    <w:rsid w:val="00D81169"/>
    <w:rsid w:val="00D81CCA"/>
    <w:rsid w:val="00D821D4"/>
    <w:rsid w:val="00D832DD"/>
    <w:rsid w:val="00D844BB"/>
    <w:rsid w:val="00D844C0"/>
    <w:rsid w:val="00D84B56"/>
    <w:rsid w:val="00D858C5"/>
    <w:rsid w:val="00D858E7"/>
    <w:rsid w:val="00D85907"/>
    <w:rsid w:val="00D8606E"/>
    <w:rsid w:val="00D860EB"/>
    <w:rsid w:val="00D87186"/>
    <w:rsid w:val="00D87D33"/>
    <w:rsid w:val="00D907C7"/>
    <w:rsid w:val="00D92162"/>
    <w:rsid w:val="00D92F4B"/>
    <w:rsid w:val="00D931E1"/>
    <w:rsid w:val="00D93471"/>
    <w:rsid w:val="00D93DAF"/>
    <w:rsid w:val="00D93F7B"/>
    <w:rsid w:val="00D940C3"/>
    <w:rsid w:val="00D94169"/>
    <w:rsid w:val="00D94D05"/>
    <w:rsid w:val="00D94E98"/>
    <w:rsid w:val="00D95319"/>
    <w:rsid w:val="00D957F7"/>
    <w:rsid w:val="00D97781"/>
    <w:rsid w:val="00D97F3D"/>
    <w:rsid w:val="00DA04B3"/>
    <w:rsid w:val="00DA10FF"/>
    <w:rsid w:val="00DA22D5"/>
    <w:rsid w:val="00DA345D"/>
    <w:rsid w:val="00DA37E4"/>
    <w:rsid w:val="00DA4A4D"/>
    <w:rsid w:val="00DA4C41"/>
    <w:rsid w:val="00DA56B1"/>
    <w:rsid w:val="00DA5DE6"/>
    <w:rsid w:val="00DA6CF8"/>
    <w:rsid w:val="00DA6F0E"/>
    <w:rsid w:val="00DA71B5"/>
    <w:rsid w:val="00DA7523"/>
    <w:rsid w:val="00DA7DCE"/>
    <w:rsid w:val="00DB07FC"/>
    <w:rsid w:val="00DB0B39"/>
    <w:rsid w:val="00DB28F0"/>
    <w:rsid w:val="00DB4EDE"/>
    <w:rsid w:val="00DB5732"/>
    <w:rsid w:val="00DB5F83"/>
    <w:rsid w:val="00DB695F"/>
    <w:rsid w:val="00DC010A"/>
    <w:rsid w:val="00DC0F38"/>
    <w:rsid w:val="00DC25B5"/>
    <w:rsid w:val="00DC28D3"/>
    <w:rsid w:val="00DC2A37"/>
    <w:rsid w:val="00DC2E93"/>
    <w:rsid w:val="00DC3ECC"/>
    <w:rsid w:val="00DC406E"/>
    <w:rsid w:val="00DC43CC"/>
    <w:rsid w:val="00DC50A9"/>
    <w:rsid w:val="00DC63B8"/>
    <w:rsid w:val="00DC7CB9"/>
    <w:rsid w:val="00DD1AE7"/>
    <w:rsid w:val="00DD20F5"/>
    <w:rsid w:val="00DD236E"/>
    <w:rsid w:val="00DD32D3"/>
    <w:rsid w:val="00DD3328"/>
    <w:rsid w:val="00DD38F4"/>
    <w:rsid w:val="00DD5169"/>
    <w:rsid w:val="00DD5441"/>
    <w:rsid w:val="00DE010B"/>
    <w:rsid w:val="00DE3213"/>
    <w:rsid w:val="00DE325F"/>
    <w:rsid w:val="00DE44DA"/>
    <w:rsid w:val="00DE5BE7"/>
    <w:rsid w:val="00DE6873"/>
    <w:rsid w:val="00DE723C"/>
    <w:rsid w:val="00DE7743"/>
    <w:rsid w:val="00DF082A"/>
    <w:rsid w:val="00DF08DB"/>
    <w:rsid w:val="00DF12CF"/>
    <w:rsid w:val="00DF1BEC"/>
    <w:rsid w:val="00DF2AFB"/>
    <w:rsid w:val="00DF2C0B"/>
    <w:rsid w:val="00DF45CF"/>
    <w:rsid w:val="00DF4C7F"/>
    <w:rsid w:val="00DF771F"/>
    <w:rsid w:val="00DF7909"/>
    <w:rsid w:val="00E01A4B"/>
    <w:rsid w:val="00E0264C"/>
    <w:rsid w:val="00E02975"/>
    <w:rsid w:val="00E02E8E"/>
    <w:rsid w:val="00E03845"/>
    <w:rsid w:val="00E039B7"/>
    <w:rsid w:val="00E03C5B"/>
    <w:rsid w:val="00E044D8"/>
    <w:rsid w:val="00E0486A"/>
    <w:rsid w:val="00E048C7"/>
    <w:rsid w:val="00E05B15"/>
    <w:rsid w:val="00E066DE"/>
    <w:rsid w:val="00E069C5"/>
    <w:rsid w:val="00E07555"/>
    <w:rsid w:val="00E10260"/>
    <w:rsid w:val="00E10AE1"/>
    <w:rsid w:val="00E11582"/>
    <w:rsid w:val="00E1179A"/>
    <w:rsid w:val="00E13226"/>
    <w:rsid w:val="00E1380A"/>
    <w:rsid w:val="00E13896"/>
    <w:rsid w:val="00E13A5A"/>
    <w:rsid w:val="00E14CEE"/>
    <w:rsid w:val="00E151C3"/>
    <w:rsid w:val="00E15B48"/>
    <w:rsid w:val="00E16A4C"/>
    <w:rsid w:val="00E16FD8"/>
    <w:rsid w:val="00E176D2"/>
    <w:rsid w:val="00E17812"/>
    <w:rsid w:val="00E17EAF"/>
    <w:rsid w:val="00E17F88"/>
    <w:rsid w:val="00E20D75"/>
    <w:rsid w:val="00E2123B"/>
    <w:rsid w:val="00E21A1A"/>
    <w:rsid w:val="00E21F64"/>
    <w:rsid w:val="00E21FF3"/>
    <w:rsid w:val="00E220E8"/>
    <w:rsid w:val="00E22B2B"/>
    <w:rsid w:val="00E22B48"/>
    <w:rsid w:val="00E22FB1"/>
    <w:rsid w:val="00E23599"/>
    <w:rsid w:val="00E240EC"/>
    <w:rsid w:val="00E2489F"/>
    <w:rsid w:val="00E250C6"/>
    <w:rsid w:val="00E25105"/>
    <w:rsid w:val="00E2694F"/>
    <w:rsid w:val="00E26D09"/>
    <w:rsid w:val="00E2741D"/>
    <w:rsid w:val="00E27AA2"/>
    <w:rsid w:val="00E30019"/>
    <w:rsid w:val="00E310E4"/>
    <w:rsid w:val="00E31E83"/>
    <w:rsid w:val="00E31F04"/>
    <w:rsid w:val="00E32168"/>
    <w:rsid w:val="00E322D5"/>
    <w:rsid w:val="00E3230C"/>
    <w:rsid w:val="00E32652"/>
    <w:rsid w:val="00E33021"/>
    <w:rsid w:val="00E339F9"/>
    <w:rsid w:val="00E33A44"/>
    <w:rsid w:val="00E34550"/>
    <w:rsid w:val="00E355D4"/>
    <w:rsid w:val="00E358CC"/>
    <w:rsid w:val="00E36173"/>
    <w:rsid w:val="00E37DB8"/>
    <w:rsid w:val="00E404B3"/>
    <w:rsid w:val="00E4051C"/>
    <w:rsid w:val="00E40A99"/>
    <w:rsid w:val="00E418D1"/>
    <w:rsid w:val="00E424CD"/>
    <w:rsid w:val="00E42C5F"/>
    <w:rsid w:val="00E42C67"/>
    <w:rsid w:val="00E4333F"/>
    <w:rsid w:val="00E44CEF"/>
    <w:rsid w:val="00E45401"/>
    <w:rsid w:val="00E4630C"/>
    <w:rsid w:val="00E465DF"/>
    <w:rsid w:val="00E476A8"/>
    <w:rsid w:val="00E50090"/>
    <w:rsid w:val="00E50BC8"/>
    <w:rsid w:val="00E529F7"/>
    <w:rsid w:val="00E5301D"/>
    <w:rsid w:val="00E53645"/>
    <w:rsid w:val="00E536AC"/>
    <w:rsid w:val="00E544DF"/>
    <w:rsid w:val="00E5497B"/>
    <w:rsid w:val="00E54D08"/>
    <w:rsid w:val="00E54E1D"/>
    <w:rsid w:val="00E55B74"/>
    <w:rsid w:val="00E56C2D"/>
    <w:rsid w:val="00E5785E"/>
    <w:rsid w:val="00E60FAD"/>
    <w:rsid w:val="00E61383"/>
    <w:rsid w:val="00E61692"/>
    <w:rsid w:val="00E62CF7"/>
    <w:rsid w:val="00E62FFD"/>
    <w:rsid w:val="00E6311C"/>
    <w:rsid w:val="00E632E5"/>
    <w:rsid w:val="00E6425D"/>
    <w:rsid w:val="00E64AD0"/>
    <w:rsid w:val="00E66751"/>
    <w:rsid w:val="00E6793A"/>
    <w:rsid w:val="00E71009"/>
    <w:rsid w:val="00E719BC"/>
    <w:rsid w:val="00E7239A"/>
    <w:rsid w:val="00E72B51"/>
    <w:rsid w:val="00E72B68"/>
    <w:rsid w:val="00E7383B"/>
    <w:rsid w:val="00E738F7"/>
    <w:rsid w:val="00E73A9E"/>
    <w:rsid w:val="00E7494E"/>
    <w:rsid w:val="00E7530A"/>
    <w:rsid w:val="00E757F7"/>
    <w:rsid w:val="00E75F89"/>
    <w:rsid w:val="00E77057"/>
    <w:rsid w:val="00E77EFC"/>
    <w:rsid w:val="00E805F1"/>
    <w:rsid w:val="00E80B0E"/>
    <w:rsid w:val="00E82868"/>
    <w:rsid w:val="00E82F6D"/>
    <w:rsid w:val="00E835C0"/>
    <w:rsid w:val="00E836F9"/>
    <w:rsid w:val="00E84770"/>
    <w:rsid w:val="00E84BF0"/>
    <w:rsid w:val="00E851E5"/>
    <w:rsid w:val="00E86649"/>
    <w:rsid w:val="00E86922"/>
    <w:rsid w:val="00E87052"/>
    <w:rsid w:val="00E8767F"/>
    <w:rsid w:val="00E902D2"/>
    <w:rsid w:val="00E9063C"/>
    <w:rsid w:val="00E91586"/>
    <w:rsid w:val="00E92162"/>
    <w:rsid w:val="00E923C6"/>
    <w:rsid w:val="00E9292F"/>
    <w:rsid w:val="00E92F0F"/>
    <w:rsid w:val="00E93C51"/>
    <w:rsid w:val="00E94149"/>
    <w:rsid w:val="00E94E06"/>
    <w:rsid w:val="00E94E9A"/>
    <w:rsid w:val="00E9573F"/>
    <w:rsid w:val="00E9598A"/>
    <w:rsid w:val="00E959D9"/>
    <w:rsid w:val="00E95CCB"/>
    <w:rsid w:val="00E96CD8"/>
    <w:rsid w:val="00E97D25"/>
    <w:rsid w:val="00E97FFC"/>
    <w:rsid w:val="00EA0356"/>
    <w:rsid w:val="00EA0A45"/>
    <w:rsid w:val="00EA1074"/>
    <w:rsid w:val="00EA26E7"/>
    <w:rsid w:val="00EA2CB2"/>
    <w:rsid w:val="00EA2F4D"/>
    <w:rsid w:val="00EA4445"/>
    <w:rsid w:val="00EA499E"/>
    <w:rsid w:val="00EA4B82"/>
    <w:rsid w:val="00EA4FF8"/>
    <w:rsid w:val="00EA5258"/>
    <w:rsid w:val="00EA576A"/>
    <w:rsid w:val="00EA617B"/>
    <w:rsid w:val="00EB094C"/>
    <w:rsid w:val="00EB118E"/>
    <w:rsid w:val="00EB11D6"/>
    <w:rsid w:val="00EB1D03"/>
    <w:rsid w:val="00EB3924"/>
    <w:rsid w:val="00EB3FF0"/>
    <w:rsid w:val="00EB43B1"/>
    <w:rsid w:val="00EB47B9"/>
    <w:rsid w:val="00EB4E8C"/>
    <w:rsid w:val="00EB75B7"/>
    <w:rsid w:val="00EB76F0"/>
    <w:rsid w:val="00EB7716"/>
    <w:rsid w:val="00EB7E48"/>
    <w:rsid w:val="00EC1977"/>
    <w:rsid w:val="00EC19D2"/>
    <w:rsid w:val="00EC1D6C"/>
    <w:rsid w:val="00EC42D2"/>
    <w:rsid w:val="00EC46BC"/>
    <w:rsid w:val="00EC510B"/>
    <w:rsid w:val="00EC56F8"/>
    <w:rsid w:val="00EC582F"/>
    <w:rsid w:val="00EC6A98"/>
    <w:rsid w:val="00EC7E3A"/>
    <w:rsid w:val="00ED046E"/>
    <w:rsid w:val="00ED1187"/>
    <w:rsid w:val="00ED32E7"/>
    <w:rsid w:val="00ED396E"/>
    <w:rsid w:val="00ED4B36"/>
    <w:rsid w:val="00ED4DD2"/>
    <w:rsid w:val="00ED506B"/>
    <w:rsid w:val="00ED5DC1"/>
    <w:rsid w:val="00ED5F85"/>
    <w:rsid w:val="00ED6FA4"/>
    <w:rsid w:val="00ED7B24"/>
    <w:rsid w:val="00ED7EE3"/>
    <w:rsid w:val="00EE124C"/>
    <w:rsid w:val="00EE1353"/>
    <w:rsid w:val="00EE1A74"/>
    <w:rsid w:val="00EE3865"/>
    <w:rsid w:val="00EE3A36"/>
    <w:rsid w:val="00EE3E24"/>
    <w:rsid w:val="00EE48AC"/>
    <w:rsid w:val="00EE6061"/>
    <w:rsid w:val="00EE63B7"/>
    <w:rsid w:val="00EE6B95"/>
    <w:rsid w:val="00EE7157"/>
    <w:rsid w:val="00EE7BC1"/>
    <w:rsid w:val="00EE7D27"/>
    <w:rsid w:val="00EF0E18"/>
    <w:rsid w:val="00EF10DA"/>
    <w:rsid w:val="00EF136B"/>
    <w:rsid w:val="00EF1519"/>
    <w:rsid w:val="00EF1C15"/>
    <w:rsid w:val="00EF2401"/>
    <w:rsid w:val="00EF267E"/>
    <w:rsid w:val="00EF2915"/>
    <w:rsid w:val="00EF29D9"/>
    <w:rsid w:val="00EF3D41"/>
    <w:rsid w:val="00EF3D50"/>
    <w:rsid w:val="00EF3FCA"/>
    <w:rsid w:val="00EF4A53"/>
    <w:rsid w:val="00EF54B5"/>
    <w:rsid w:val="00EF64BC"/>
    <w:rsid w:val="00EF699B"/>
    <w:rsid w:val="00EF6B7E"/>
    <w:rsid w:val="00EF7087"/>
    <w:rsid w:val="00F01480"/>
    <w:rsid w:val="00F015FA"/>
    <w:rsid w:val="00F01CC8"/>
    <w:rsid w:val="00F01E3C"/>
    <w:rsid w:val="00F020AA"/>
    <w:rsid w:val="00F02724"/>
    <w:rsid w:val="00F02C48"/>
    <w:rsid w:val="00F02CFF"/>
    <w:rsid w:val="00F070F5"/>
    <w:rsid w:val="00F07CCB"/>
    <w:rsid w:val="00F100B0"/>
    <w:rsid w:val="00F10923"/>
    <w:rsid w:val="00F11519"/>
    <w:rsid w:val="00F1169D"/>
    <w:rsid w:val="00F13F7E"/>
    <w:rsid w:val="00F141C0"/>
    <w:rsid w:val="00F143DA"/>
    <w:rsid w:val="00F1442F"/>
    <w:rsid w:val="00F14AA8"/>
    <w:rsid w:val="00F16217"/>
    <w:rsid w:val="00F16989"/>
    <w:rsid w:val="00F20459"/>
    <w:rsid w:val="00F21BB2"/>
    <w:rsid w:val="00F22795"/>
    <w:rsid w:val="00F22ED5"/>
    <w:rsid w:val="00F23831"/>
    <w:rsid w:val="00F25E10"/>
    <w:rsid w:val="00F278AE"/>
    <w:rsid w:val="00F306D7"/>
    <w:rsid w:val="00F307EC"/>
    <w:rsid w:val="00F31523"/>
    <w:rsid w:val="00F3285A"/>
    <w:rsid w:val="00F32E36"/>
    <w:rsid w:val="00F32F5A"/>
    <w:rsid w:val="00F330BD"/>
    <w:rsid w:val="00F337BA"/>
    <w:rsid w:val="00F33965"/>
    <w:rsid w:val="00F3416E"/>
    <w:rsid w:val="00F35731"/>
    <w:rsid w:val="00F35CD5"/>
    <w:rsid w:val="00F35DD3"/>
    <w:rsid w:val="00F36B1E"/>
    <w:rsid w:val="00F36C0B"/>
    <w:rsid w:val="00F36DEE"/>
    <w:rsid w:val="00F37EC9"/>
    <w:rsid w:val="00F4013A"/>
    <w:rsid w:val="00F41A3E"/>
    <w:rsid w:val="00F41E5C"/>
    <w:rsid w:val="00F429F4"/>
    <w:rsid w:val="00F45010"/>
    <w:rsid w:val="00F45AE0"/>
    <w:rsid w:val="00F46D5F"/>
    <w:rsid w:val="00F47BA3"/>
    <w:rsid w:val="00F5096D"/>
    <w:rsid w:val="00F511B0"/>
    <w:rsid w:val="00F518AA"/>
    <w:rsid w:val="00F51C57"/>
    <w:rsid w:val="00F51CF0"/>
    <w:rsid w:val="00F520A6"/>
    <w:rsid w:val="00F52156"/>
    <w:rsid w:val="00F5248F"/>
    <w:rsid w:val="00F52798"/>
    <w:rsid w:val="00F535E8"/>
    <w:rsid w:val="00F53D1B"/>
    <w:rsid w:val="00F53DDE"/>
    <w:rsid w:val="00F56803"/>
    <w:rsid w:val="00F57615"/>
    <w:rsid w:val="00F57EBD"/>
    <w:rsid w:val="00F603F1"/>
    <w:rsid w:val="00F6119F"/>
    <w:rsid w:val="00F61AB5"/>
    <w:rsid w:val="00F6297A"/>
    <w:rsid w:val="00F62DDA"/>
    <w:rsid w:val="00F644EC"/>
    <w:rsid w:val="00F65BE6"/>
    <w:rsid w:val="00F661B0"/>
    <w:rsid w:val="00F6697D"/>
    <w:rsid w:val="00F66FEE"/>
    <w:rsid w:val="00F670C7"/>
    <w:rsid w:val="00F672E4"/>
    <w:rsid w:val="00F707BA"/>
    <w:rsid w:val="00F709F7"/>
    <w:rsid w:val="00F70EBE"/>
    <w:rsid w:val="00F7296B"/>
    <w:rsid w:val="00F72CE9"/>
    <w:rsid w:val="00F72F45"/>
    <w:rsid w:val="00F730B0"/>
    <w:rsid w:val="00F74963"/>
    <w:rsid w:val="00F75047"/>
    <w:rsid w:val="00F75D21"/>
    <w:rsid w:val="00F7722E"/>
    <w:rsid w:val="00F77CA3"/>
    <w:rsid w:val="00F813B2"/>
    <w:rsid w:val="00F81577"/>
    <w:rsid w:val="00F82417"/>
    <w:rsid w:val="00F8287F"/>
    <w:rsid w:val="00F828CF"/>
    <w:rsid w:val="00F851F1"/>
    <w:rsid w:val="00F85F31"/>
    <w:rsid w:val="00F86B14"/>
    <w:rsid w:val="00F86F90"/>
    <w:rsid w:val="00F87573"/>
    <w:rsid w:val="00F90BAF"/>
    <w:rsid w:val="00F91DF9"/>
    <w:rsid w:val="00F92B6D"/>
    <w:rsid w:val="00F93564"/>
    <w:rsid w:val="00F9356F"/>
    <w:rsid w:val="00F9433B"/>
    <w:rsid w:val="00F953BF"/>
    <w:rsid w:val="00F955A4"/>
    <w:rsid w:val="00F9570A"/>
    <w:rsid w:val="00F9635D"/>
    <w:rsid w:val="00F9695D"/>
    <w:rsid w:val="00F971BB"/>
    <w:rsid w:val="00F9759C"/>
    <w:rsid w:val="00FA00BB"/>
    <w:rsid w:val="00FA023A"/>
    <w:rsid w:val="00FA05BB"/>
    <w:rsid w:val="00FA08D9"/>
    <w:rsid w:val="00FA0920"/>
    <w:rsid w:val="00FA092C"/>
    <w:rsid w:val="00FA1C01"/>
    <w:rsid w:val="00FA240A"/>
    <w:rsid w:val="00FA2A3D"/>
    <w:rsid w:val="00FA381F"/>
    <w:rsid w:val="00FA38B7"/>
    <w:rsid w:val="00FA41DD"/>
    <w:rsid w:val="00FA42DD"/>
    <w:rsid w:val="00FA4657"/>
    <w:rsid w:val="00FA5A65"/>
    <w:rsid w:val="00FA5EA6"/>
    <w:rsid w:val="00FA6804"/>
    <w:rsid w:val="00FA6C41"/>
    <w:rsid w:val="00FA7F8F"/>
    <w:rsid w:val="00FB0150"/>
    <w:rsid w:val="00FB057C"/>
    <w:rsid w:val="00FB11FE"/>
    <w:rsid w:val="00FB248F"/>
    <w:rsid w:val="00FB2900"/>
    <w:rsid w:val="00FB2CEC"/>
    <w:rsid w:val="00FB2D38"/>
    <w:rsid w:val="00FB2D5C"/>
    <w:rsid w:val="00FB300E"/>
    <w:rsid w:val="00FB3504"/>
    <w:rsid w:val="00FB3CF7"/>
    <w:rsid w:val="00FB3DCC"/>
    <w:rsid w:val="00FB5EBA"/>
    <w:rsid w:val="00FB65D7"/>
    <w:rsid w:val="00FB70D1"/>
    <w:rsid w:val="00FB7C0D"/>
    <w:rsid w:val="00FB7E76"/>
    <w:rsid w:val="00FC0CFF"/>
    <w:rsid w:val="00FC0FBB"/>
    <w:rsid w:val="00FC1B5C"/>
    <w:rsid w:val="00FC2F6C"/>
    <w:rsid w:val="00FC34A2"/>
    <w:rsid w:val="00FC34AD"/>
    <w:rsid w:val="00FC47CF"/>
    <w:rsid w:val="00FC49A0"/>
    <w:rsid w:val="00FC5FBC"/>
    <w:rsid w:val="00FC612B"/>
    <w:rsid w:val="00FC6FB5"/>
    <w:rsid w:val="00FC76FE"/>
    <w:rsid w:val="00FD0173"/>
    <w:rsid w:val="00FD0550"/>
    <w:rsid w:val="00FD0B47"/>
    <w:rsid w:val="00FD28DC"/>
    <w:rsid w:val="00FD2988"/>
    <w:rsid w:val="00FD4091"/>
    <w:rsid w:val="00FD42C1"/>
    <w:rsid w:val="00FD4AF1"/>
    <w:rsid w:val="00FD5427"/>
    <w:rsid w:val="00FD5791"/>
    <w:rsid w:val="00FD753F"/>
    <w:rsid w:val="00FD7CD5"/>
    <w:rsid w:val="00FE0217"/>
    <w:rsid w:val="00FE06D6"/>
    <w:rsid w:val="00FE5A07"/>
    <w:rsid w:val="00FE61E7"/>
    <w:rsid w:val="00FE7915"/>
    <w:rsid w:val="00FE7DDC"/>
    <w:rsid w:val="00FF009C"/>
    <w:rsid w:val="00FF0C51"/>
    <w:rsid w:val="00FF1309"/>
    <w:rsid w:val="00FF42F5"/>
    <w:rsid w:val="00FF55E2"/>
    <w:rsid w:val="00FF5600"/>
    <w:rsid w:val="00FF632B"/>
    <w:rsid w:val="00FF6569"/>
    <w:rsid w:val="00FF6937"/>
    <w:rsid w:val="00FF7090"/>
    <w:rsid w:val="00FF70D9"/>
    <w:rsid w:val="00FF73AA"/>
    <w:rsid w:val="00FF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39f" stroke="f" strokecolor="white">
      <v:fill color="#39f" color2="#036" on="f"/>
      <v:stroke color="white" weight="1pt" on="f"/>
      <v:shadow color="black"/>
      <v:textbox inset="2.51356mm,3.5pt,2.51356mm,3.5pt"/>
    </o:shapedefaults>
    <o:shapelayout v:ext="edit">
      <o:idmap v:ext="edit" data="1"/>
    </o:shapelayout>
  </w:shapeDefaults>
  <w:decimalSymbol w:val="."/>
  <w:listSeparator w:val=","/>
  <w14:docId w14:val="37064011"/>
  <w15:docId w15:val="{039B2E86-3305-4818-835C-45EDB89A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C00"/>
    <w:pPr>
      <w:widowControl w:val="0"/>
      <w:adjustRightInd w:val="0"/>
      <w:spacing w:after="120" w:line="240" w:lineRule="atLeast"/>
      <w:jc w:val="both"/>
      <w:textAlignment w:val="baseline"/>
    </w:pPr>
    <w:rPr>
      <w:rFonts w:ascii="Arial" w:hAnsi="Arial"/>
      <w:sz w:val="22"/>
      <w:szCs w:val="22"/>
    </w:rPr>
  </w:style>
  <w:style w:type="paragraph" w:styleId="Heading1">
    <w:name w:val="heading 1"/>
    <w:aliases w:val="H1,Chapter Title,Heading 1 Char,H1 Char,Chapter Title Char"/>
    <w:basedOn w:val="Normal"/>
    <w:qFormat/>
    <w:rsid w:val="008C1F3F"/>
    <w:pPr>
      <w:keepLines/>
      <w:numPr>
        <w:numId w:val="6"/>
      </w:numPr>
      <w:pBdr>
        <w:top w:val="single" w:sz="4" w:space="1" w:color="0094D7"/>
        <w:left w:val="single" w:sz="4" w:space="4" w:color="0094D7"/>
        <w:bottom w:val="single" w:sz="4" w:space="1" w:color="0094D7"/>
        <w:right w:val="single" w:sz="4" w:space="4" w:color="0094D7"/>
      </w:pBdr>
      <w:shd w:val="clear" w:color="auto" w:fill="0094D7"/>
      <w:tabs>
        <w:tab w:val="clear" w:pos="360"/>
        <w:tab w:val="num" w:pos="2700"/>
      </w:tabs>
      <w:spacing w:before="480" w:line="360" w:lineRule="auto"/>
      <w:ind w:left="2700"/>
      <w:outlineLvl w:val="0"/>
    </w:pPr>
    <w:rPr>
      <w:b/>
      <w:color w:val="FFFFFF"/>
      <w:sz w:val="28"/>
      <w:szCs w:val="36"/>
    </w:rPr>
  </w:style>
  <w:style w:type="paragraph" w:styleId="Heading2">
    <w:name w:val="heading 2"/>
    <w:basedOn w:val="Heading2Before6pt"/>
    <w:next w:val="Normal"/>
    <w:qFormat/>
    <w:rsid w:val="00384265"/>
    <w:pPr>
      <w:numPr>
        <w:numId w:val="6"/>
      </w:numPr>
      <w:spacing w:before="280" w:after="280" w:line="120" w:lineRule="atLeast"/>
      <w:outlineLvl w:val="1"/>
    </w:pPr>
    <w:rPr>
      <w:b/>
      <w:bCs/>
      <w:sz w:val="24"/>
      <w:szCs w:val="24"/>
      <w:u w:val="single"/>
    </w:rPr>
  </w:style>
  <w:style w:type="paragraph" w:styleId="Heading3">
    <w:name w:val="heading 3"/>
    <w:aliases w:val="H3,Char Char Char"/>
    <w:basedOn w:val="Normal"/>
    <w:next w:val="Normal"/>
    <w:qFormat/>
    <w:rsid w:val="00D60092"/>
    <w:pPr>
      <w:keepNext/>
      <w:spacing w:before="240" w:after="60"/>
      <w:outlineLvl w:val="2"/>
    </w:pPr>
    <w:rPr>
      <w:rFonts w:cs="Arial"/>
      <w:b/>
      <w:bCs/>
      <w:sz w:val="26"/>
      <w:szCs w:val="26"/>
    </w:rPr>
  </w:style>
  <w:style w:type="paragraph" w:styleId="Heading4">
    <w:name w:val="heading 4"/>
    <w:basedOn w:val="Normal"/>
    <w:next w:val="Normal"/>
    <w:qFormat/>
    <w:rsid w:val="00D60092"/>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D6009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60092"/>
    <w:rPr>
      <w:color w:val="FF00FF"/>
      <w:sz w:val="16"/>
      <w:szCs w:val="16"/>
      <w:shd w:val="clear" w:color="auto" w:fill="FFFF99"/>
    </w:rPr>
  </w:style>
  <w:style w:type="paragraph" w:styleId="CommentText">
    <w:name w:val="annotation text"/>
    <w:basedOn w:val="Normal"/>
    <w:semiHidden/>
    <w:rsid w:val="00D60092"/>
    <w:rPr>
      <w:sz w:val="20"/>
      <w:szCs w:val="20"/>
    </w:rPr>
  </w:style>
  <w:style w:type="paragraph" w:styleId="CommentSubject">
    <w:name w:val="annotation subject"/>
    <w:basedOn w:val="CommentText"/>
    <w:next w:val="CommentText"/>
    <w:semiHidden/>
    <w:rsid w:val="00D60092"/>
    <w:rPr>
      <w:b/>
      <w:bCs/>
    </w:rPr>
  </w:style>
  <w:style w:type="paragraph" w:styleId="BalloonText">
    <w:name w:val="Balloon Text"/>
    <w:basedOn w:val="Normal"/>
    <w:link w:val="BalloonTextChar"/>
    <w:semiHidden/>
    <w:rsid w:val="00D60092"/>
    <w:rPr>
      <w:rFonts w:ascii="Tahoma" w:hAnsi="Tahoma" w:cs="Tahoma"/>
      <w:sz w:val="16"/>
      <w:szCs w:val="16"/>
    </w:rPr>
  </w:style>
  <w:style w:type="paragraph" w:customStyle="1" w:styleId="ConfidentialityOnCover">
    <w:name w:val="ConfidentialityOnCover"/>
    <w:basedOn w:val="Normal"/>
    <w:rsid w:val="00D60092"/>
    <w:pPr>
      <w:pBdr>
        <w:top w:val="single" w:sz="4" w:space="1" w:color="0094D7"/>
        <w:left w:val="single" w:sz="4" w:space="4" w:color="0094D7"/>
        <w:bottom w:val="single" w:sz="4" w:space="1" w:color="0094D7"/>
        <w:right w:val="single" w:sz="4" w:space="4" w:color="0094D7"/>
      </w:pBdr>
      <w:spacing w:before="120"/>
      <w:ind w:left="1152" w:right="1152"/>
    </w:pPr>
    <w:rPr>
      <w:szCs w:val="24"/>
    </w:rPr>
  </w:style>
  <w:style w:type="character" w:styleId="Emphasis">
    <w:name w:val="Emphasis"/>
    <w:basedOn w:val="DefaultParagraphFont"/>
    <w:uiPriority w:val="20"/>
    <w:qFormat/>
    <w:rsid w:val="00D60092"/>
    <w:rPr>
      <w:b/>
      <w:iCs/>
      <w:color w:val="FF0000"/>
    </w:rPr>
  </w:style>
  <w:style w:type="character" w:styleId="Hyperlink">
    <w:name w:val="Hyperlink"/>
    <w:basedOn w:val="DefaultParagraphFont"/>
    <w:uiPriority w:val="99"/>
    <w:rsid w:val="00D60092"/>
    <w:rPr>
      <w:color w:val="0000FF"/>
      <w:u w:val="single"/>
    </w:rPr>
  </w:style>
  <w:style w:type="character" w:styleId="Strong">
    <w:name w:val="Strong"/>
    <w:basedOn w:val="DefaultParagraphFont"/>
    <w:uiPriority w:val="22"/>
    <w:qFormat/>
    <w:rsid w:val="00D60092"/>
    <w:rPr>
      <w:b/>
      <w:bCs/>
    </w:rPr>
  </w:style>
  <w:style w:type="paragraph" w:styleId="Header">
    <w:name w:val="header"/>
    <w:basedOn w:val="Normal"/>
    <w:link w:val="HeaderChar"/>
    <w:uiPriority w:val="99"/>
    <w:rsid w:val="00D60092"/>
    <w:pPr>
      <w:tabs>
        <w:tab w:val="center" w:pos="4320"/>
        <w:tab w:val="right" w:pos="8640"/>
      </w:tabs>
    </w:pPr>
    <w:rPr>
      <w:sz w:val="16"/>
    </w:rPr>
  </w:style>
  <w:style w:type="paragraph" w:styleId="Footer">
    <w:name w:val="footer"/>
    <w:basedOn w:val="Normal"/>
    <w:link w:val="FooterChar"/>
    <w:uiPriority w:val="99"/>
    <w:rsid w:val="00D60092"/>
    <w:pPr>
      <w:tabs>
        <w:tab w:val="center" w:pos="4320"/>
        <w:tab w:val="right" w:pos="8640"/>
      </w:tabs>
    </w:pPr>
  </w:style>
  <w:style w:type="paragraph" w:customStyle="1" w:styleId="TableHeadingSmall">
    <w:name w:val="TableHeadingSmall"/>
    <w:basedOn w:val="Normal"/>
    <w:rsid w:val="00D60092"/>
    <w:pPr>
      <w:keepLines/>
      <w:widowControl/>
      <w:spacing w:before="40" w:after="40" w:line="240" w:lineRule="auto"/>
    </w:pPr>
    <w:rPr>
      <w:b/>
      <w:color w:val="FFFFFF"/>
      <w:sz w:val="18"/>
    </w:rPr>
  </w:style>
  <w:style w:type="paragraph" w:customStyle="1" w:styleId="TableBodySmall">
    <w:name w:val="TableBodySmall"/>
    <w:basedOn w:val="Normal"/>
    <w:rsid w:val="00D60092"/>
    <w:pPr>
      <w:widowControl/>
      <w:spacing w:before="40" w:after="40" w:line="240" w:lineRule="auto"/>
    </w:pPr>
    <w:rPr>
      <w:sz w:val="18"/>
    </w:rPr>
  </w:style>
  <w:style w:type="character" w:customStyle="1" w:styleId="TableBodySmallChar1">
    <w:name w:val="TableBodySmall Char1"/>
    <w:basedOn w:val="DefaultParagraphFont"/>
    <w:rsid w:val="00D60092"/>
    <w:rPr>
      <w:rFonts w:ascii="Arial" w:hAnsi="Arial"/>
      <w:sz w:val="18"/>
      <w:szCs w:val="22"/>
      <w:lang w:val="en-US" w:eastAsia="en-US" w:bidi="ar-SA"/>
    </w:rPr>
  </w:style>
  <w:style w:type="paragraph" w:customStyle="1" w:styleId="TableBody">
    <w:name w:val="TableBody"/>
    <w:basedOn w:val="Normal"/>
    <w:rsid w:val="00D60092"/>
    <w:pPr>
      <w:keepLines/>
      <w:spacing w:before="40" w:after="40" w:line="240" w:lineRule="auto"/>
    </w:pPr>
    <w:rPr>
      <w:sz w:val="18"/>
    </w:rPr>
  </w:style>
  <w:style w:type="paragraph" w:customStyle="1" w:styleId="Bullet1Table">
    <w:name w:val="Bullet1Table"/>
    <w:basedOn w:val="TableBody"/>
    <w:rsid w:val="00D60092"/>
    <w:pPr>
      <w:numPr>
        <w:numId w:val="1"/>
      </w:numPr>
      <w:tabs>
        <w:tab w:val="clear" w:pos="720"/>
        <w:tab w:val="num" w:pos="360"/>
      </w:tabs>
      <w:ind w:left="343" w:firstLine="0"/>
    </w:pPr>
  </w:style>
  <w:style w:type="paragraph" w:customStyle="1" w:styleId="Bullet2Table">
    <w:name w:val="Bullet2Table"/>
    <w:basedOn w:val="Bullet1Table"/>
    <w:rsid w:val="00D60092"/>
    <w:pPr>
      <w:numPr>
        <w:ilvl w:val="1"/>
      </w:numPr>
      <w:tabs>
        <w:tab w:val="clear" w:pos="1440"/>
        <w:tab w:val="num" w:pos="360"/>
      </w:tabs>
      <w:ind w:left="666"/>
    </w:pPr>
  </w:style>
  <w:style w:type="character" w:customStyle="1" w:styleId="TableBodyChar">
    <w:name w:val="TableBody Char"/>
    <w:basedOn w:val="DefaultParagraphFont"/>
    <w:rsid w:val="00D60092"/>
    <w:rPr>
      <w:rFonts w:ascii="Arial" w:hAnsi="Arial"/>
      <w:sz w:val="18"/>
      <w:szCs w:val="22"/>
      <w:lang w:val="en-US" w:eastAsia="en-US" w:bidi="ar-SA"/>
    </w:rPr>
  </w:style>
  <w:style w:type="paragraph" w:customStyle="1" w:styleId="Heading2Table">
    <w:name w:val="Heading2Table"/>
    <w:basedOn w:val="Normal"/>
    <w:next w:val="TableBodySmall"/>
    <w:rsid w:val="00D60092"/>
    <w:pPr>
      <w:keepLines/>
      <w:widowControl/>
      <w:spacing w:before="40" w:after="40" w:line="240" w:lineRule="auto"/>
      <w:outlineLvl w:val="2"/>
    </w:pPr>
    <w:rPr>
      <w:b/>
      <w:bCs/>
      <w:sz w:val="18"/>
      <w:szCs w:val="20"/>
    </w:rPr>
  </w:style>
  <w:style w:type="paragraph" w:customStyle="1" w:styleId="Bullet1">
    <w:name w:val="Bullet1"/>
    <w:basedOn w:val="Normal"/>
    <w:rsid w:val="00D60092"/>
    <w:pPr>
      <w:widowControl/>
      <w:numPr>
        <w:numId w:val="2"/>
      </w:numPr>
      <w:spacing w:before="120" w:line="240" w:lineRule="auto"/>
    </w:pPr>
    <w:rPr>
      <w:rFonts w:cs="Arial"/>
    </w:rPr>
  </w:style>
  <w:style w:type="character" w:customStyle="1" w:styleId="Bullet1Char">
    <w:name w:val="Bullet1 Char"/>
    <w:basedOn w:val="DefaultParagraphFont"/>
    <w:rsid w:val="00D60092"/>
    <w:rPr>
      <w:rFonts w:ascii="Arial" w:hAnsi="Arial" w:cs="Arial"/>
      <w:sz w:val="22"/>
      <w:szCs w:val="22"/>
      <w:lang w:val="en-US" w:eastAsia="en-US" w:bidi="ar-SA"/>
    </w:rPr>
  </w:style>
  <w:style w:type="paragraph" w:customStyle="1" w:styleId="Bullet2">
    <w:name w:val="Bullet2"/>
    <w:basedOn w:val="Bullet1"/>
    <w:rsid w:val="00D60092"/>
    <w:pPr>
      <w:numPr>
        <w:ilvl w:val="1"/>
      </w:numPr>
      <w:tabs>
        <w:tab w:val="clear" w:pos="1440"/>
        <w:tab w:val="num" w:pos="360"/>
      </w:tabs>
    </w:pPr>
  </w:style>
  <w:style w:type="paragraph" w:customStyle="1" w:styleId="CoverDateVersion">
    <w:name w:val="CoverDateVersion"/>
    <w:basedOn w:val="Normal"/>
    <w:rsid w:val="00D60092"/>
    <w:pPr>
      <w:spacing w:before="120"/>
    </w:pPr>
    <w:rPr>
      <w:b/>
    </w:rPr>
  </w:style>
  <w:style w:type="paragraph" w:styleId="Subtitle">
    <w:name w:val="Subtitle"/>
    <w:basedOn w:val="Normal"/>
    <w:qFormat/>
    <w:rsid w:val="00D60092"/>
    <w:pPr>
      <w:spacing w:after="60"/>
      <w:jc w:val="center"/>
      <w:outlineLvl w:val="1"/>
    </w:pPr>
    <w:rPr>
      <w:rFonts w:cs="Arial"/>
      <w:b/>
      <w:sz w:val="20"/>
    </w:rPr>
  </w:style>
  <w:style w:type="paragraph" w:customStyle="1" w:styleId="TOCHeading">
    <w:name w:val="TOCHeading"/>
    <w:basedOn w:val="Normal"/>
    <w:next w:val="TOC1"/>
    <w:rsid w:val="00D60092"/>
    <w:pPr>
      <w:keepLines/>
      <w:pageBreakBefore/>
      <w:widowControl/>
      <w:spacing w:before="120" w:line="120" w:lineRule="atLeast"/>
    </w:pPr>
    <w:rPr>
      <w:sz w:val="36"/>
      <w:szCs w:val="36"/>
    </w:rPr>
  </w:style>
  <w:style w:type="paragraph" w:customStyle="1" w:styleId="InfoBlue">
    <w:name w:val="InfoBlue"/>
    <w:basedOn w:val="BalloonText"/>
    <w:link w:val="InfoBlueChar"/>
    <w:rsid w:val="00D60092"/>
    <w:rPr>
      <w:rFonts w:ascii="Times New Roman" w:hAnsi="Times New Roman"/>
      <w:i/>
      <w:color w:val="0000FF"/>
    </w:rPr>
  </w:style>
  <w:style w:type="paragraph" w:styleId="TOC1">
    <w:name w:val="toc 1"/>
    <w:basedOn w:val="Normal"/>
    <w:next w:val="Normal"/>
    <w:autoRedefine/>
    <w:uiPriority w:val="39"/>
    <w:rsid w:val="006C172D"/>
    <w:pPr>
      <w:tabs>
        <w:tab w:val="left" w:pos="450"/>
        <w:tab w:val="right" w:leader="dot" w:pos="10214"/>
      </w:tabs>
    </w:pPr>
  </w:style>
  <w:style w:type="paragraph" w:styleId="TOC2">
    <w:name w:val="toc 2"/>
    <w:basedOn w:val="Normal"/>
    <w:next w:val="Normal"/>
    <w:autoRedefine/>
    <w:uiPriority w:val="39"/>
    <w:rsid w:val="00D60092"/>
    <w:pPr>
      <w:ind w:left="220"/>
    </w:pPr>
  </w:style>
  <w:style w:type="paragraph" w:styleId="TOC3">
    <w:name w:val="toc 3"/>
    <w:basedOn w:val="Normal"/>
    <w:next w:val="Normal"/>
    <w:autoRedefine/>
    <w:uiPriority w:val="39"/>
    <w:rsid w:val="00D60092"/>
    <w:pPr>
      <w:ind w:left="440"/>
    </w:pPr>
  </w:style>
  <w:style w:type="paragraph" w:styleId="Index1">
    <w:name w:val="index 1"/>
    <w:basedOn w:val="Normal"/>
    <w:next w:val="Normal"/>
    <w:autoRedefine/>
    <w:semiHidden/>
    <w:rsid w:val="00D60092"/>
    <w:pPr>
      <w:ind w:left="220" w:hanging="220"/>
    </w:pPr>
  </w:style>
  <w:style w:type="character" w:styleId="FollowedHyperlink">
    <w:name w:val="FollowedHyperlink"/>
    <w:basedOn w:val="DefaultParagraphFont"/>
    <w:rsid w:val="00D60092"/>
    <w:rPr>
      <w:color w:val="800080"/>
      <w:u w:val="single"/>
    </w:rPr>
  </w:style>
  <w:style w:type="character" w:customStyle="1" w:styleId="BalloonTextChar">
    <w:name w:val="Balloon Text Char"/>
    <w:basedOn w:val="DefaultParagraphFont"/>
    <w:link w:val="BalloonText"/>
    <w:rsid w:val="00D60092"/>
    <w:rPr>
      <w:rFonts w:ascii="Tahoma" w:hAnsi="Tahoma" w:cs="Tahoma"/>
      <w:sz w:val="16"/>
      <w:szCs w:val="16"/>
      <w:lang w:val="en-US" w:eastAsia="en-US" w:bidi="ar-SA"/>
    </w:rPr>
  </w:style>
  <w:style w:type="character" w:customStyle="1" w:styleId="InfoBlueChar">
    <w:name w:val="InfoBlue Char"/>
    <w:basedOn w:val="BalloonTextChar"/>
    <w:link w:val="InfoBlue"/>
    <w:rsid w:val="00D60092"/>
    <w:rPr>
      <w:rFonts w:ascii="Tahoma" w:hAnsi="Tahoma" w:cs="Tahoma"/>
      <w:i/>
      <w:color w:val="0000FF"/>
      <w:sz w:val="16"/>
      <w:szCs w:val="16"/>
      <w:lang w:val="en-US" w:eastAsia="en-US" w:bidi="ar-SA"/>
    </w:rPr>
  </w:style>
  <w:style w:type="paragraph" w:customStyle="1" w:styleId="Heading2Before6pt">
    <w:name w:val="Heading 2 + Before:  6 pt"/>
    <w:basedOn w:val="Normal"/>
    <w:rsid w:val="00D60092"/>
    <w:pPr>
      <w:numPr>
        <w:ilvl w:val="1"/>
        <w:numId w:val="3"/>
      </w:numPr>
    </w:pPr>
  </w:style>
  <w:style w:type="table" w:styleId="TableGrid">
    <w:name w:val="Table Grid"/>
    <w:basedOn w:val="TableNormal"/>
    <w:uiPriority w:val="59"/>
    <w:rsid w:val="00D60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60092"/>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Heading"/>
    <w:basedOn w:val="TableBody"/>
    <w:rsid w:val="00D60092"/>
    <w:pPr>
      <w:widowControl/>
      <w:spacing w:before="120" w:after="120"/>
    </w:pPr>
    <w:rPr>
      <w:b/>
      <w:color w:val="FFFFFF"/>
      <w:sz w:val="22"/>
    </w:rPr>
  </w:style>
  <w:style w:type="paragraph" w:styleId="NormalWeb">
    <w:name w:val="Normal (Web)"/>
    <w:basedOn w:val="Normal"/>
    <w:uiPriority w:val="99"/>
    <w:rsid w:val="00D60092"/>
    <w:pPr>
      <w:widowControl/>
      <w:spacing w:before="100" w:beforeAutospacing="1" w:after="100" w:afterAutospacing="1" w:line="240" w:lineRule="auto"/>
    </w:pPr>
    <w:rPr>
      <w:rFonts w:ascii="Times New Roman" w:hAnsi="Times New Roman"/>
      <w:sz w:val="24"/>
      <w:szCs w:val="24"/>
    </w:rPr>
  </w:style>
  <w:style w:type="paragraph" w:styleId="BodyTextIndent3">
    <w:name w:val="Body Text Indent 3"/>
    <w:basedOn w:val="Normal"/>
    <w:rsid w:val="00D60092"/>
    <w:pPr>
      <w:ind w:left="360"/>
    </w:pPr>
    <w:rPr>
      <w:sz w:val="16"/>
      <w:szCs w:val="16"/>
    </w:rPr>
  </w:style>
  <w:style w:type="paragraph" w:styleId="ListParagraph">
    <w:name w:val="List Paragraph"/>
    <w:basedOn w:val="Normal"/>
    <w:uiPriority w:val="34"/>
    <w:qFormat/>
    <w:rsid w:val="00D60092"/>
    <w:pPr>
      <w:widowControl/>
      <w:adjustRightInd/>
      <w:spacing w:after="200" w:line="276" w:lineRule="auto"/>
      <w:ind w:left="720"/>
      <w:contextualSpacing/>
      <w:jc w:val="left"/>
      <w:textAlignment w:val="auto"/>
    </w:pPr>
    <w:rPr>
      <w:rFonts w:ascii="Calibri" w:eastAsia="Calibri" w:hAnsi="Calibri"/>
    </w:rPr>
  </w:style>
  <w:style w:type="numbering" w:styleId="111111">
    <w:name w:val="Outline List 2"/>
    <w:basedOn w:val="NoList"/>
    <w:rsid w:val="00D60092"/>
    <w:pPr>
      <w:numPr>
        <w:numId w:val="4"/>
      </w:numPr>
    </w:pPr>
  </w:style>
  <w:style w:type="character" w:customStyle="1" w:styleId="EmailStyle551">
    <w:name w:val="EmailStyle551"/>
    <w:basedOn w:val="DefaultParagraphFont"/>
    <w:semiHidden/>
    <w:rsid w:val="00D60092"/>
    <w:rPr>
      <w:rFonts w:ascii="Arial" w:hAnsi="Arial" w:cs="Arial"/>
      <w:color w:val="auto"/>
      <w:sz w:val="20"/>
      <w:szCs w:val="20"/>
    </w:rPr>
  </w:style>
  <w:style w:type="paragraph" w:styleId="Title">
    <w:name w:val="Title"/>
    <w:basedOn w:val="Normal"/>
    <w:link w:val="TitleChar"/>
    <w:qFormat/>
    <w:rsid w:val="00D60092"/>
    <w:pPr>
      <w:adjustRightInd/>
      <w:spacing w:before="240" w:after="240" w:line="240" w:lineRule="auto"/>
      <w:ind w:left="432"/>
      <w:jc w:val="left"/>
      <w:textAlignment w:val="auto"/>
    </w:pPr>
    <w:rPr>
      <w:rFonts w:ascii="Walbaum" w:hAnsi="Walbaum"/>
      <w:b/>
      <w:color w:val="FFFFFF"/>
      <w:sz w:val="36"/>
      <w:szCs w:val="36"/>
    </w:rPr>
  </w:style>
  <w:style w:type="paragraph" w:customStyle="1" w:styleId="Normal8pt">
    <w:name w:val="Normal + 8 pt"/>
    <w:aliases w:val="Left,Before:  2.4 pt,After:  2.4 pt,Line spacing:  single"/>
    <w:basedOn w:val="Normal"/>
    <w:rsid w:val="00D60092"/>
    <w:pPr>
      <w:autoSpaceDE w:val="0"/>
      <w:autoSpaceDN w:val="0"/>
      <w:spacing w:beforeLines="20" w:afterLines="20" w:line="240" w:lineRule="auto"/>
      <w:jc w:val="left"/>
    </w:pPr>
    <w:rPr>
      <w:rFonts w:cs="Arial"/>
      <w:sz w:val="12"/>
      <w:szCs w:val="12"/>
    </w:rPr>
  </w:style>
  <w:style w:type="paragraph" w:customStyle="1" w:styleId="Default">
    <w:name w:val="Default"/>
    <w:rsid w:val="00D60092"/>
    <w:pPr>
      <w:autoSpaceDE w:val="0"/>
      <w:autoSpaceDN w:val="0"/>
      <w:adjustRightInd w:val="0"/>
    </w:pPr>
    <w:rPr>
      <w:rFonts w:ascii="Arial" w:hAnsi="Arial" w:cs="Arial"/>
      <w:color w:val="000000"/>
      <w:sz w:val="24"/>
      <w:szCs w:val="24"/>
    </w:rPr>
  </w:style>
  <w:style w:type="character" w:customStyle="1" w:styleId="EmailStyle591">
    <w:name w:val="EmailStyle591"/>
    <w:basedOn w:val="DefaultParagraphFont"/>
    <w:semiHidden/>
    <w:rsid w:val="00D60092"/>
    <w:rPr>
      <w:rFonts w:ascii="Arial" w:hAnsi="Arial" w:cs="Arial"/>
      <w:color w:val="000080"/>
      <w:sz w:val="20"/>
      <w:szCs w:val="20"/>
    </w:rPr>
  </w:style>
  <w:style w:type="paragraph" w:styleId="ListNumber">
    <w:name w:val="List Number"/>
    <w:basedOn w:val="Normal"/>
    <w:rsid w:val="00D60092"/>
    <w:pPr>
      <w:numPr>
        <w:numId w:val="5"/>
      </w:numPr>
    </w:pPr>
  </w:style>
  <w:style w:type="character" w:styleId="PageNumber">
    <w:name w:val="page number"/>
    <w:basedOn w:val="DefaultParagraphFont"/>
    <w:rsid w:val="00110756"/>
  </w:style>
  <w:style w:type="paragraph" w:styleId="DocumentMap">
    <w:name w:val="Document Map"/>
    <w:basedOn w:val="Normal"/>
    <w:semiHidden/>
    <w:rsid w:val="008B5174"/>
    <w:pPr>
      <w:shd w:val="clear" w:color="auto" w:fill="000080"/>
    </w:pPr>
    <w:rPr>
      <w:rFonts w:ascii="Tahoma" w:hAnsi="Tahoma" w:cs="Tahoma"/>
    </w:rPr>
  </w:style>
  <w:style w:type="paragraph" w:styleId="PlainText">
    <w:name w:val="Plain Text"/>
    <w:basedOn w:val="Normal"/>
    <w:rsid w:val="00060CEF"/>
    <w:pPr>
      <w:widowControl/>
      <w:adjustRightInd/>
      <w:spacing w:after="0" w:line="240" w:lineRule="auto"/>
      <w:jc w:val="left"/>
      <w:textAlignment w:val="auto"/>
    </w:pPr>
    <w:rPr>
      <w:rFonts w:ascii="Courier New" w:hAnsi="Courier New" w:cs="Courier New"/>
      <w:sz w:val="20"/>
      <w:szCs w:val="20"/>
    </w:rPr>
  </w:style>
  <w:style w:type="character" w:customStyle="1" w:styleId="EmailStyle641">
    <w:name w:val="EmailStyle641"/>
    <w:basedOn w:val="DefaultParagraphFont"/>
    <w:semiHidden/>
    <w:rsid w:val="00A31AF6"/>
    <w:rPr>
      <w:rFonts w:ascii="Arial" w:hAnsi="Arial" w:cs="Arial"/>
      <w:color w:val="auto"/>
      <w:sz w:val="20"/>
      <w:szCs w:val="20"/>
    </w:rPr>
  </w:style>
  <w:style w:type="table" w:styleId="TableClassic2">
    <w:name w:val="Table Classic 2"/>
    <w:basedOn w:val="TableNormal"/>
    <w:rsid w:val="00AA4ED4"/>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A4ED4"/>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AA4ED4"/>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AA4ED4"/>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olorful3">
    <w:name w:val="Table Colorful 3"/>
    <w:basedOn w:val="TableNormal"/>
    <w:rsid w:val="00AA4ED4"/>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3">
    <w:name w:val="Table Classic 3"/>
    <w:basedOn w:val="TableNormal"/>
    <w:rsid w:val="00AA4ED4"/>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A4ED4"/>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AA4ED4"/>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AA4ED4"/>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A4ED4"/>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rsid w:val="00C71E0D"/>
    <w:pPr>
      <w:ind w:left="360" w:hanging="360"/>
    </w:pPr>
  </w:style>
  <w:style w:type="paragraph" w:styleId="ListBullet2">
    <w:name w:val="List Bullet 2"/>
    <w:basedOn w:val="Normal"/>
    <w:rsid w:val="0072054F"/>
    <w:pPr>
      <w:numPr>
        <w:numId w:val="7"/>
      </w:numPr>
    </w:pPr>
  </w:style>
  <w:style w:type="paragraph" w:styleId="BodyText">
    <w:name w:val="Body Text"/>
    <w:basedOn w:val="Normal"/>
    <w:rsid w:val="003F362C"/>
  </w:style>
  <w:style w:type="character" w:customStyle="1" w:styleId="InternetLink">
    <w:name w:val="Internet Link"/>
    <w:rsid w:val="00F730B0"/>
    <w:rPr>
      <w:rFonts w:ascii="Arial" w:hAnsi="Arial"/>
      <w:color w:val="0091CF"/>
      <w:sz w:val="20"/>
      <w:u w:val="single"/>
    </w:rPr>
  </w:style>
  <w:style w:type="paragraph" w:styleId="NoSpacing">
    <w:name w:val="No Spacing"/>
    <w:uiPriority w:val="1"/>
    <w:qFormat/>
    <w:rsid w:val="00BE0939"/>
    <w:pPr>
      <w:widowControl w:val="0"/>
      <w:adjustRightInd w:val="0"/>
      <w:jc w:val="both"/>
      <w:textAlignment w:val="baseline"/>
    </w:pPr>
    <w:rPr>
      <w:rFonts w:ascii="Arial" w:hAnsi="Arial"/>
      <w:sz w:val="22"/>
      <w:szCs w:val="22"/>
    </w:rPr>
  </w:style>
  <w:style w:type="character" w:customStyle="1" w:styleId="TitleChar">
    <w:name w:val="Title Char"/>
    <w:basedOn w:val="DefaultParagraphFont"/>
    <w:link w:val="Title"/>
    <w:rsid w:val="001142B6"/>
    <w:rPr>
      <w:rFonts w:ascii="Walbaum" w:hAnsi="Walbaum"/>
      <w:b/>
      <w:color w:val="FFFFFF"/>
      <w:sz w:val="36"/>
      <w:szCs w:val="36"/>
    </w:rPr>
  </w:style>
  <w:style w:type="character" w:customStyle="1" w:styleId="FooterChar">
    <w:name w:val="Footer Char"/>
    <w:basedOn w:val="DefaultParagraphFont"/>
    <w:link w:val="Footer"/>
    <w:uiPriority w:val="99"/>
    <w:rsid w:val="00590A03"/>
    <w:rPr>
      <w:rFonts w:ascii="Arial" w:hAnsi="Arial"/>
      <w:sz w:val="22"/>
      <w:szCs w:val="22"/>
    </w:rPr>
  </w:style>
  <w:style w:type="character" w:customStyle="1" w:styleId="HeaderChar">
    <w:name w:val="Header Char"/>
    <w:basedOn w:val="DefaultParagraphFont"/>
    <w:link w:val="Header"/>
    <w:uiPriority w:val="99"/>
    <w:rsid w:val="00590A03"/>
    <w:rPr>
      <w:rFonts w:ascii="Arial" w:hAnsi="Arial"/>
      <w:sz w:val="16"/>
      <w:szCs w:val="22"/>
    </w:rPr>
  </w:style>
  <w:style w:type="paragraph" w:styleId="BodyTextIndent">
    <w:name w:val="Body Text Indent"/>
    <w:basedOn w:val="Normal"/>
    <w:link w:val="BodyTextIndentChar"/>
    <w:semiHidden/>
    <w:unhideWhenUsed/>
    <w:rsid w:val="00D33406"/>
    <w:pPr>
      <w:ind w:left="360"/>
    </w:pPr>
  </w:style>
  <w:style w:type="character" w:customStyle="1" w:styleId="BodyTextIndentChar">
    <w:name w:val="Body Text Indent Char"/>
    <w:basedOn w:val="DefaultParagraphFont"/>
    <w:link w:val="BodyTextIndent"/>
    <w:semiHidden/>
    <w:rsid w:val="00D33406"/>
    <w:rPr>
      <w:rFonts w:ascii="Arial" w:hAnsi="Arial"/>
      <w:sz w:val="22"/>
      <w:szCs w:val="22"/>
    </w:rPr>
  </w:style>
  <w:style w:type="paragraph" w:styleId="BodyTextFirstIndent2">
    <w:name w:val="Body Text First Indent 2"/>
    <w:basedOn w:val="BodyTextIndent"/>
    <w:link w:val="BodyTextFirstIndent2Char"/>
    <w:semiHidden/>
    <w:unhideWhenUsed/>
    <w:rsid w:val="00D33406"/>
    <w:pPr>
      <w:ind w:firstLine="360"/>
    </w:pPr>
  </w:style>
  <w:style w:type="character" w:customStyle="1" w:styleId="BodyTextFirstIndent2Char">
    <w:name w:val="Body Text First Indent 2 Char"/>
    <w:basedOn w:val="BodyTextIndentChar"/>
    <w:link w:val="BodyTextFirstIndent2"/>
    <w:semiHidden/>
    <w:rsid w:val="00D33406"/>
    <w:rPr>
      <w:rFonts w:ascii="Arial" w:hAnsi="Arial"/>
      <w:sz w:val="22"/>
      <w:szCs w:val="22"/>
    </w:rPr>
  </w:style>
  <w:style w:type="character" w:styleId="HTMLCode">
    <w:name w:val="HTML Code"/>
    <w:basedOn w:val="DefaultParagraphFont"/>
    <w:uiPriority w:val="99"/>
    <w:semiHidden/>
    <w:unhideWhenUsed/>
    <w:rsid w:val="00D33406"/>
    <w:rPr>
      <w:rFonts w:ascii="Courier New" w:eastAsia="Times New Roman" w:hAnsi="Courier New" w:cs="Courier New"/>
      <w:sz w:val="20"/>
      <w:szCs w:val="20"/>
    </w:rPr>
  </w:style>
  <w:style w:type="character" w:customStyle="1" w:styleId="platform-windows">
    <w:name w:val="platform-windows"/>
    <w:basedOn w:val="DefaultParagraphFont"/>
    <w:rsid w:val="00D33406"/>
  </w:style>
  <w:style w:type="paragraph" w:customStyle="1" w:styleId="Bodytextindent4">
    <w:name w:val="Body text indent 4"/>
    <w:basedOn w:val="BodyTextIndent3"/>
    <w:qFormat/>
    <w:rsid w:val="00D33406"/>
    <w:pPr>
      <w:widowControl/>
      <w:adjustRightInd/>
      <w:spacing w:before="60" w:line="480" w:lineRule="auto"/>
      <w:ind w:left="990"/>
      <w:jc w:val="left"/>
      <w:textAlignment w:val="auto"/>
    </w:pPr>
    <w:rPr>
      <w:rFont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866">
      <w:bodyDiv w:val="1"/>
      <w:marLeft w:val="0"/>
      <w:marRight w:val="0"/>
      <w:marTop w:val="0"/>
      <w:marBottom w:val="0"/>
      <w:divBdr>
        <w:top w:val="none" w:sz="0" w:space="0" w:color="auto"/>
        <w:left w:val="none" w:sz="0" w:space="0" w:color="auto"/>
        <w:bottom w:val="none" w:sz="0" w:space="0" w:color="auto"/>
        <w:right w:val="none" w:sz="0" w:space="0" w:color="auto"/>
      </w:divBdr>
    </w:div>
    <w:div w:id="17776238">
      <w:bodyDiv w:val="1"/>
      <w:marLeft w:val="0"/>
      <w:marRight w:val="0"/>
      <w:marTop w:val="0"/>
      <w:marBottom w:val="0"/>
      <w:divBdr>
        <w:top w:val="none" w:sz="0" w:space="0" w:color="auto"/>
        <w:left w:val="none" w:sz="0" w:space="0" w:color="auto"/>
        <w:bottom w:val="none" w:sz="0" w:space="0" w:color="auto"/>
        <w:right w:val="none" w:sz="0" w:space="0" w:color="auto"/>
      </w:divBdr>
    </w:div>
    <w:div w:id="23412813">
      <w:bodyDiv w:val="1"/>
      <w:marLeft w:val="0"/>
      <w:marRight w:val="0"/>
      <w:marTop w:val="0"/>
      <w:marBottom w:val="0"/>
      <w:divBdr>
        <w:top w:val="none" w:sz="0" w:space="0" w:color="auto"/>
        <w:left w:val="none" w:sz="0" w:space="0" w:color="auto"/>
        <w:bottom w:val="none" w:sz="0" w:space="0" w:color="auto"/>
        <w:right w:val="none" w:sz="0" w:space="0" w:color="auto"/>
      </w:divBdr>
    </w:div>
    <w:div w:id="29232022">
      <w:bodyDiv w:val="1"/>
      <w:marLeft w:val="0"/>
      <w:marRight w:val="0"/>
      <w:marTop w:val="0"/>
      <w:marBottom w:val="0"/>
      <w:divBdr>
        <w:top w:val="none" w:sz="0" w:space="0" w:color="auto"/>
        <w:left w:val="none" w:sz="0" w:space="0" w:color="auto"/>
        <w:bottom w:val="none" w:sz="0" w:space="0" w:color="auto"/>
        <w:right w:val="none" w:sz="0" w:space="0" w:color="auto"/>
      </w:divBdr>
    </w:div>
    <w:div w:id="31073732">
      <w:bodyDiv w:val="1"/>
      <w:marLeft w:val="0"/>
      <w:marRight w:val="0"/>
      <w:marTop w:val="0"/>
      <w:marBottom w:val="0"/>
      <w:divBdr>
        <w:top w:val="none" w:sz="0" w:space="0" w:color="auto"/>
        <w:left w:val="none" w:sz="0" w:space="0" w:color="auto"/>
        <w:bottom w:val="none" w:sz="0" w:space="0" w:color="auto"/>
        <w:right w:val="none" w:sz="0" w:space="0" w:color="auto"/>
      </w:divBdr>
    </w:div>
    <w:div w:id="34088931">
      <w:bodyDiv w:val="1"/>
      <w:marLeft w:val="0"/>
      <w:marRight w:val="0"/>
      <w:marTop w:val="0"/>
      <w:marBottom w:val="0"/>
      <w:divBdr>
        <w:top w:val="none" w:sz="0" w:space="0" w:color="auto"/>
        <w:left w:val="none" w:sz="0" w:space="0" w:color="auto"/>
        <w:bottom w:val="none" w:sz="0" w:space="0" w:color="auto"/>
        <w:right w:val="none" w:sz="0" w:space="0" w:color="auto"/>
      </w:divBdr>
    </w:div>
    <w:div w:id="42565211">
      <w:bodyDiv w:val="1"/>
      <w:marLeft w:val="0"/>
      <w:marRight w:val="0"/>
      <w:marTop w:val="0"/>
      <w:marBottom w:val="0"/>
      <w:divBdr>
        <w:top w:val="none" w:sz="0" w:space="0" w:color="auto"/>
        <w:left w:val="none" w:sz="0" w:space="0" w:color="auto"/>
        <w:bottom w:val="none" w:sz="0" w:space="0" w:color="auto"/>
        <w:right w:val="none" w:sz="0" w:space="0" w:color="auto"/>
      </w:divBdr>
    </w:div>
    <w:div w:id="48114167">
      <w:bodyDiv w:val="1"/>
      <w:marLeft w:val="0"/>
      <w:marRight w:val="0"/>
      <w:marTop w:val="0"/>
      <w:marBottom w:val="0"/>
      <w:divBdr>
        <w:top w:val="none" w:sz="0" w:space="0" w:color="auto"/>
        <w:left w:val="none" w:sz="0" w:space="0" w:color="auto"/>
        <w:bottom w:val="none" w:sz="0" w:space="0" w:color="auto"/>
        <w:right w:val="none" w:sz="0" w:space="0" w:color="auto"/>
      </w:divBdr>
    </w:div>
    <w:div w:id="52778560">
      <w:bodyDiv w:val="1"/>
      <w:marLeft w:val="0"/>
      <w:marRight w:val="0"/>
      <w:marTop w:val="0"/>
      <w:marBottom w:val="0"/>
      <w:divBdr>
        <w:top w:val="none" w:sz="0" w:space="0" w:color="auto"/>
        <w:left w:val="none" w:sz="0" w:space="0" w:color="auto"/>
        <w:bottom w:val="none" w:sz="0" w:space="0" w:color="auto"/>
        <w:right w:val="none" w:sz="0" w:space="0" w:color="auto"/>
      </w:divBdr>
    </w:div>
    <w:div w:id="59058199">
      <w:bodyDiv w:val="1"/>
      <w:marLeft w:val="0"/>
      <w:marRight w:val="0"/>
      <w:marTop w:val="0"/>
      <w:marBottom w:val="0"/>
      <w:divBdr>
        <w:top w:val="none" w:sz="0" w:space="0" w:color="auto"/>
        <w:left w:val="none" w:sz="0" w:space="0" w:color="auto"/>
        <w:bottom w:val="none" w:sz="0" w:space="0" w:color="auto"/>
        <w:right w:val="none" w:sz="0" w:space="0" w:color="auto"/>
      </w:divBdr>
    </w:div>
    <w:div w:id="59332050">
      <w:bodyDiv w:val="1"/>
      <w:marLeft w:val="0"/>
      <w:marRight w:val="0"/>
      <w:marTop w:val="0"/>
      <w:marBottom w:val="0"/>
      <w:divBdr>
        <w:top w:val="none" w:sz="0" w:space="0" w:color="auto"/>
        <w:left w:val="none" w:sz="0" w:space="0" w:color="auto"/>
        <w:bottom w:val="none" w:sz="0" w:space="0" w:color="auto"/>
        <w:right w:val="none" w:sz="0" w:space="0" w:color="auto"/>
      </w:divBdr>
    </w:div>
    <w:div w:id="72167400">
      <w:bodyDiv w:val="1"/>
      <w:marLeft w:val="0"/>
      <w:marRight w:val="0"/>
      <w:marTop w:val="0"/>
      <w:marBottom w:val="0"/>
      <w:divBdr>
        <w:top w:val="none" w:sz="0" w:space="0" w:color="auto"/>
        <w:left w:val="none" w:sz="0" w:space="0" w:color="auto"/>
        <w:bottom w:val="none" w:sz="0" w:space="0" w:color="auto"/>
        <w:right w:val="none" w:sz="0" w:space="0" w:color="auto"/>
      </w:divBdr>
    </w:div>
    <w:div w:id="76174354">
      <w:bodyDiv w:val="1"/>
      <w:marLeft w:val="0"/>
      <w:marRight w:val="0"/>
      <w:marTop w:val="0"/>
      <w:marBottom w:val="0"/>
      <w:divBdr>
        <w:top w:val="none" w:sz="0" w:space="0" w:color="auto"/>
        <w:left w:val="none" w:sz="0" w:space="0" w:color="auto"/>
        <w:bottom w:val="none" w:sz="0" w:space="0" w:color="auto"/>
        <w:right w:val="none" w:sz="0" w:space="0" w:color="auto"/>
      </w:divBdr>
    </w:div>
    <w:div w:id="96023135">
      <w:bodyDiv w:val="1"/>
      <w:marLeft w:val="0"/>
      <w:marRight w:val="0"/>
      <w:marTop w:val="0"/>
      <w:marBottom w:val="0"/>
      <w:divBdr>
        <w:top w:val="none" w:sz="0" w:space="0" w:color="auto"/>
        <w:left w:val="none" w:sz="0" w:space="0" w:color="auto"/>
        <w:bottom w:val="none" w:sz="0" w:space="0" w:color="auto"/>
        <w:right w:val="none" w:sz="0" w:space="0" w:color="auto"/>
      </w:divBdr>
    </w:div>
    <w:div w:id="104425890">
      <w:bodyDiv w:val="1"/>
      <w:marLeft w:val="0"/>
      <w:marRight w:val="0"/>
      <w:marTop w:val="0"/>
      <w:marBottom w:val="0"/>
      <w:divBdr>
        <w:top w:val="none" w:sz="0" w:space="0" w:color="auto"/>
        <w:left w:val="none" w:sz="0" w:space="0" w:color="auto"/>
        <w:bottom w:val="none" w:sz="0" w:space="0" w:color="auto"/>
        <w:right w:val="none" w:sz="0" w:space="0" w:color="auto"/>
      </w:divBdr>
    </w:div>
    <w:div w:id="108673185">
      <w:bodyDiv w:val="1"/>
      <w:marLeft w:val="0"/>
      <w:marRight w:val="0"/>
      <w:marTop w:val="0"/>
      <w:marBottom w:val="0"/>
      <w:divBdr>
        <w:top w:val="none" w:sz="0" w:space="0" w:color="auto"/>
        <w:left w:val="none" w:sz="0" w:space="0" w:color="auto"/>
        <w:bottom w:val="none" w:sz="0" w:space="0" w:color="auto"/>
        <w:right w:val="none" w:sz="0" w:space="0" w:color="auto"/>
      </w:divBdr>
    </w:div>
    <w:div w:id="142042861">
      <w:bodyDiv w:val="1"/>
      <w:marLeft w:val="0"/>
      <w:marRight w:val="0"/>
      <w:marTop w:val="0"/>
      <w:marBottom w:val="0"/>
      <w:divBdr>
        <w:top w:val="none" w:sz="0" w:space="0" w:color="auto"/>
        <w:left w:val="none" w:sz="0" w:space="0" w:color="auto"/>
        <w:bottom w:val="none" w:sz="0" w:space="0" w:color="auto"/>
        <w:right w:val="none" w:sz="0" w:space="0" w:color="auto"/>
      </w:divBdr>
    </w:div>
    <w:div w:id="150609655">
      <w:bodyDiv w:val="1"/>
      <w:marLeft w:val="0"/>
      <w:marRight w:val="0"/>
      <w:marTop w:val="0"/>
      <w:marBottom w:val="0"/>
      <w:divBdr>
        <w:top w:val="none" w:sz="0" w:space="0" w:color="auto"/>
        <w:left w:val="none" w:sz="0" w:space="0" w:color="auto"/>
        <w:bottom w:val="none" w:sz="0" w:space="0" w:color="auto"/>
        <w:right w:val="none" w:sz="0" w:space="0" w:color="auto"/>
      </w:divBdr>
    </w:div>
    <w:div w:id="155658449">
      <w:bodyDiv w:val="1"/>
      <w:marLeft w:val="0"/>
      <w:marRight w:val="0"/>
      <w:marTop w:val="0"/>
      <w:marBottom w:val="0"/>
      <w:divBdr>
        <w:top w:val="none" w:sz="0" w:space="0" w:color="auto"/>
        <w:left w:val="none" w:sz="0" w:space="0" w:color="auto"/>
        <w:bottom w:val="none" w:sz="0" w:space="0" w:color="auto"/>
        <w:right w:val="none" w:sz="0" w:space="0" w:color="auto"/>
      </w:divBdr>
    </w:div>
    <w:div w:id="160319728">
      <w:bodyDiv w:val="1"/>
      <w:marLeft w:val="0"/>
      <w:marRight w:val="0"/>
      <w:marTop w:val="0"/>
      <w:marBottom w:val="0"/>
      <w:divBdr>
        <w:top w:val="none" w:sz="0" w:space="0" w:color="auto"/>
        <w:left w:val="none" w:sz="0" w:space="0" w:color="auto"/>
        <w:bottom w:val="none" w:sz="0" w:space="0" w:color="auto"/>
        <w:right w:val="none" w:sz="0" w:space="0" w:color="auto"/>
      </w:divBdr>
    </w:div>
    <w:div w:id="161313674">
      <w:bodyDiv w:val="1"/>
      <w:marLeft w:val="0"/>
      <w:marRight w:val="0"/>
      <w:marTop w:val="0"/>
      <w:marBottom w:val="0"/>
      <w:divBdr>
        <w:top w:val="none" w:sz="0" w:space="0" w:color="auto"/>
        <w:left w:val="none" w:sz="0" w:space="0" w:color="auto"/>
        <w:bottom w:val="none" w:sz="0" w:space="0" w:color="auto"/>
        <w:right w:val="none" w:sz="0" w:space="0" w:color="auto"/>
      </w:divBdr>
    </w:div>
    <w:div w:id="163710499">
      <w:bodyDiv w:val="1"/>
      <w:marLeft w:val="0"/>
      <w:marRight w:val="0"/>
      <w:marTop w:val="0"/>
      <w:marBottom w:val="0"/>
      <w:divBdr>
        <w:top w:val="none" w:sz="0" w:space="0" w:color="auto"/>
        <w:left w:val="none" w:sz="0" w:space="0" w:color="auto"/>
        <w:bottom w:val="none" w:sz="0" w:space="0" w:color="auto"/>
        <w:right w:val="none" w:sz="0" w:space="0" w:color="auto"/>
      </w:divBdr>
    </w:div>
    <w:div w:id="181163632">
      <w:bodyDiv w:val="1"/>
      <w:marLeft w:val="0"/>
      <w:marRight w:val="0"/>
      <w:marTop w:val="0"/>
      <w:marBottom w:val="0"/>
      <w:divBdr>
        <w:top w:val="none" w:sz="0" w:space="0" w:color="auto"/>
        <w:left w:val="none" w:sz="0" w:space="0" w:color="auto"/>
        <w:bottom w:val="none" w:sz="0" w:space="0" w:color="auto"/>
        <w:right w:val="none" w:sz="0" w:space="0" w:color="auto"/>
      </w:divBdr>
    </w:div>
    <w:div w:id="183788284">
      <w:bodyDiv w:val="1"/>
      <w:marLeft w:val="0"/>
      <w:marRight w:val="0"/>
      <w:marTop w:val="0"/>
      <w:marBottom w:val="0"/>
      <w:divBdr>
        <w:top w:val="none" w:sz="0" w:space="0" w:color="auto"/>
        <w:left w:val="none" w:sz="0" w:space="0" w:color="auto"/>
        <w:bottom w:val="none" w:sz="0" w:space="0" w:color="auto"/>
        <w:right w:val="none" w:sz="0" w:space="0" w:color="auto"/>
      </w:divBdr>
    </w:div>
    <w:div w:id="186143511">
      <w:bodyDiv w:val="1"/>
      <w:marLeft w:val="0"/>
      <w:marRight w:val="0"/>
      <w:marTop w:val="0"/>
      <w:marBottom w:val="0"/>
      <w:divBdr>
        <w:top w:val="none" w:sz="0" w:space="0" w:color="auto"/>
        <w:left w:val="none" w:sz="0" w:space="0" w:color="auto"/>
        <w:bottom w:val="none" w:sz="0" w:space="0" w:color="auto"/>
        <w:right w:val="none" w:sz="0" w:space="0" w:color="auto"/>
      </w:divBdr>
    </w:div>
    <w:div w:id="187986439">
      <w:bodyDiv w:val="1"/>
      <w:marLeft w:val="0"/>
      <w:marRight w:val="0"/>
      <w:marTop w:val="0"/>
      <w:marBottom w:val="0"/>
      <w:divBdr>
        <w:top w:val="none" w:sz="0" w:space="0" w:color="auto"/>
        <w:left w:val="none" w:sz="0" w:space="0" w:color="auto"/>
        <w:bottom w:val="none" w:sz="0" w:space="0" w:color="auto"/>
        <w:right w:val="none" w:sz="0" w:space="0" w:color="auto"/>
      </w:divBdr>
    </w:div>
    <w:div w:id="199557525">
      <w:bodyDiv w:val="1"/>
      <w:marLeft w:val="0"/>
      <w:marRight w:val="0"/>
      <w:marTop w:val="0"/>
      <w:marBottom w:val="0"/>
      <w:divBdr>
        <w:top w:val="none" w:sz="0" w:space="0" w:color="auto"/>
        <w:left w:val="none" w:sz="0" w:space="0" w:color="auto"/>
        <w:bottom w:val="none" w:sz="0" w:space="0" w:color="auto"/>
        <w:right w:val="none" w:sz="0" w:space="0" w:color="auto"/>
      </w:divBdr>
      <w:divsChild>
        <w:div w:id="19261877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53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215">
      <w:bodyDiv w:val="1"/>
      <w:marLeft w:val="0"/>
      <w:marRight w:val="0"/>
      <w:marTop w:val="0"/>
      <w:marBottom w:val="0"/>
      <w:divBdr>
        <w:top w:val="none" w:sz="0" w:space="0" w:color="auto"/>
        <w:left w:val="none" w:sz="0" w:space="0" w:color="auto"/>
        <w:bottom w:val="none" w:sz="0" w:space="0" w:color="auto"/>
        <w:right w:val="none" w:sz="0" w:space="0" w:color="auto"/>
      </w:divBdr>
    </w:div>
    <w:div w:id="210457229">
      <w:bodyDiv w:val="1"/>
      <w:marLeft w:val="0"/>
      <w:marRight w:val="0"/>
      <w:marTop w:val="0"/>
      <w:marBottom w:val="0"/>
      <w:divBdr>
        <w:top w:val="none" w:sz="0" w:space="0" w:color="auto"/>
        <w:left w:val="none" w:sz="0" w:space="0" w:color="auto"/>
        <w:bottom w:val="none" w:sz="0" w:space="0" w:color="auto"/>
        <w:right w:val="none" w:sz="0" w:space="0" w:color="auto"/>
      </w:divBdr>
    </w:div>
    <w:div w:id="211574771">
      <w:bodyDiv w:val="1"/>
      <w:marLeft w:val="0"/>
      <w:marRight w:val="0"/>
      <w:marTop w:val="0"/>
      <w:marBottom w:val="0"/>
      <w:divBdr>
        <w:top w:val="none" w:sz="0" w:space="0" w:color="auto"/>
        <w:left w:val="none" w:sz="0" w:space="0" w:color="auto"/>
        <w:bottom w:val="none" w:sz="0" w:space="0" w:color="auto"/>
        <w:right w:val="none" w:sz="0" w:space="0" w:color="auto"/>
      </w:divBdr>
    </w:div>
    <w:div w:id="219905448">
      <w:bodyDiv w:val="1"/>
      <w:marLeft w:val="0"/>
      <w:marRight w:val="0"/>
      <w:marTop w:val="0"/>
      <w:marBottom w:val="0"/>
      <w:divBdr>
        <w:top w:val="none" w:sz="0" w:space="0" w:color="auto"/>
        <w:left w:val="none" w:sz="0" w:space="0" w:color="auto"/>
        <w:bottom w:val="none" w:sz="0" w:space="0" w:color="auto"/>
        <w:right w:val="none" w:sz="0" w:space="0" w:color="auto"/>
      </w:divBdr>
    </w:div>
    <w:div w:id="237448460">
      <w:bodyDiv w:val="1"/>
      <w:marLeft w:val="0"/>
      <w:marRight w:val="0"/>
      <w:marTop w:val="0"/>
      <w:marBottom w:val="0"/>
      <w:divBdr>
        <w:top w:val="none" w:sz="0" w:space="0" w:color="auto"/>
        <w:left w:val="none" w:sz="0" w:space="0" w:color="auto"/>
        <w:bottom w:val="none" w:sz="0" w:space="0" w:color="auto"/>
        <w:right w:val="none" w:sz="0" w:space="0" w:color="auto"/>
      </w:divBdr>
    </w:div>
    <w:div w:id="238561423">
      <w:bodyDiv w:val="1"/>
      <w:marLeft w:val="0"/>
      <w:marRight w:val="0"/>
      <w:marTop w:val="0"/>
      <w:marBottom w:val="0"/>
      <w:divBdr>
        <w:top w:val="none" w:sz="0" w:space="0" w:color="auto"/>
        <w:left w:val="none" w:sz="0" w:space="0" w:color="auto"/>
        <w:bottom w:val="none" w:sz="0" w:space="0" w:color="auto"/>
        <w:right w:val="none" w:sz="0" w:space="0" w:color="auto"/>
      </w:divBdr>
    </w:div>
    <w:div w:id="241373880">
      <w:bodyDiv w:val="1"/>
      <w:marLeft w:val="0"/>
      <w:marRight w:val="0"/>
      <w:marTop w:val="0"/>
      <w:marBottom w:val="0"/>
      <w:divBdr>
        <w:top w:val="none" w:sz="0" w:space="0" w:color="auto"/>
        <w:left w:val="none" w:sz="0" w:space="0" w:color="auto"/>
        <w:bottom w:val="none" w:sz="0" w:space="0" w:color="auto"/>
        <w:right w:val="none" w:sz="0" w:space="0" w:color="auto"/>
      </w:divBdr>
    </w:div>
    <w:div w:id="257949717">
      <w:bodyDiv w:val="1"/>
      <w:marLeft w:val="0"/>
      <w:marRight w:val="0"/>
      <w:marTop w:val="0"/>
      <w:marBottom w:val="0"/>
      <w:divBdr>
        <w:top w:val="none" w:sz="0" w:space="0" w:color="auto"/>
        <w:left w:val="none" w:sz="0" w:space="0" w:color="auto"/>
        <w:bottom w:val="none" w:sz="0" w:space="0" w:color="auto"/>
        <w:right w:val="none" w:sz="0" w:space="0" w:color="auto"/>
      </w:divBdr>
    </w:div>
    <w:div w:id="258293235">
      <w:bodyDiv w:val="1"/>
      <w:marLeft w:val="0"/>
      <w:marRight w:val="0"/>
      <w:marTop w:val="0"/>
      <w:marBottom w:val="0"/>
      <w:divBdr>
        <w:top w:val="none" w:sz="0" w:space="0" w:color="auto"/>
        <w:left w:val="none" w:sz="0" w:space="0" w:color="auto"/>
        <w:bottom w:val="none" w:sz="0" w:space="0" w:color="auto"/>
        <w:right w:val="none" w:sz="0" w:space="0" w:color="auto"/>
      </w:divBdr>
    </w:div>
    <w:div w:id="261227462">
      <w:bodyDiv w:val="1"/>
      <w:marLeft w:val="0"/>
      <w:marRight w:val="0"/>
      <w:marTop w:val="0"/>
      <w:marBottom w:val="0"/>
      <w:divBdr>
        <w:top w:val="none" w:sz="0" w:space="0" w:color="auto"/>
        <w:left w:val="none" w:sz="0" w:space="0" w:color="auto"/>
        <w:bottom w:val="none" w:sz="0" w:space="0" w:color="auto"/>
        <w:right w:val="none" w:sz="0" w:space="0" w:color="auto"/>
      </w:divBdr>
    </w:div>
    <w:div w:id="263071533">
      <w:bodyDiv w:val="1"/>
      <w:marLeft w:val="0"/>
      <w:marRight w:val="0"/>
      <w:marTop w:val="0"/>
      <w:marBottom w:val="0"/>
      <w:divBdr>
        <w:top w:val="none" w:sz="0" w:space="0" w:color="auto"/>
        <w:left w:val="none" w:sz="0" w:space="0" w:color="auto"/>
        <w:bottom w:val="none" w:sz="0" w:space="0" w:color="auto"/>
        <w:right w:val="none" w:sz="0" w:space="0" w:color="auto"/>
      </w:divBdr>
    </w:div>
    <w:div w:id="274290423">
      <w:bodyDiv w:val="1"/>
      <w:marLeft w:val="0"/>
      <w:marRight w:val="0"/>
      <w:marTop w:val="0"/>
      <w:marBottom w:val="0"/>
      <w:divBdr>
        <w:top w:val="none" w:sz="0" w:space="0" w:color="auto"/>
        <w:left w:val="none" w:sz="0" w:space="0" w:color="auto"/>
        <w:bottom w:val="none" w:sz="0" w:space="0" w:color="auto"/>
        <w:right w:val="none" w:sz="0" w:space="0" w:color="auto"/>
      </w:divBdr>
    </w:div>
    <w:div w:id="279268109">
      <w:bodyDiv w:val="1"/>
      <w:marLeft w:val="0"/>
      <w:marRight w:val="0"/>
      <w:marTop w:val="0"/>
      <w:marBottom w:val="0"/>
      <w:divBdr>
        <w:top w:val="none" w:sz="0" w:space="0" w:color="auto"/>
        <w:left w:val="none" w:sz="0" w:space="0" w:color="auto"/>
        <w:bottom w:val="none" w:sz="0" w:space="0" w:color="auto"/>
        <w:right w:val="none" w:sz="0" w:space="0" w:color="auto"/>
      </w:divBdr>
    </w:div>
    <w:div w:id="287899717">
      <w:bodyDiv w:val="1"/>
      <w:marLeft w:val="0"/>
      <w:marRight w:val="0"/>
      <w:marTop w:val="0"/>
      <w:marBottom w:val="0"/>
      <w:divBdr>
        <w:top w:val="none" w:sz="0" w:space="0" w:color="auto"/>
        <w:left w:val="none" w:sz="0" w:space="0" w:color="auto"/>
        <w:bottom w:val="none" w:sz="0" w:space="0" w:color="auto"/>
        <w:right w:val="none" w:sz="0" w:space="0" w:color="auto"/>
      </w:divBdr>
    </w:div>
    <w:div w:id="297298726">
      <w:bodyDiv w:val="1"/>
      <w:marLeft w:val="0"/>
      <w:marRight w:val="0"/>
      <w:marTop w:val="0"/>
      <w:marBottom w:val="0"/>
      <w:divBdr>
        <w:top w:val="none" w:sz="0" w:space="0" w:color="auto"/>
        <w:left w:val="none" w:sz="0" w:space="0" w:color="auto"/>
        <w:bottom w:val="none" w:sz="0" w:space="0" w:color="auto"/>
        <w:right w:val="none" w:sz="0" w:space="0" w:color="auto"/>
      </w:divBdr>
    </w:div>
    <w:div w:id="322777840">
      <w:bodyDiv w:val="1"/>
      <w:marLeft w:val="0"/>
      <w:marRight w:val="0"/>
      <w:marTop w:val="0"/>
      <w:marBottom w:val="0"/>
      <w:divBdr>
        <w:top w:val="none" w:sz="0" w:space="0" w:color="auto"/>
        <w:left w:val="none" w:sz="0" w:space="0" w:color="auto"/>
        <w:bottom w:val="none" w:sz="0" w:space="0" w:color="auto"/>
        <w:right w:val="none" w:sz="0" w:space="0" w:color="auto"/>
      </w:divBdr>
    </w:div>
    <w:div w:id="332489992">
      <w:bodyDiv w:val="1"/>
      <w:marLeft w:val="0"/>
      <w:marRight w:val="0"/>
      <w:marTop w:val="0"/>
      <w:marBottom w:val="0"/>
      <w:divBdr>
        <w:top w:val="none" w:sz="0" w:space="0" w:color="auto"/>
        <w:left w:val="none" w:sz="0" w:space="0" w:color="auto"/>
        <w:bottom w:val="none" w:sz="0" w:space="0" w:color="auto"/>
        <w:right w:val="none" w:sz="0" w:space="0" w:color="auto"/>
      </w:divBdr>
    </w:div>
    <w:div w:id="344793991">
      <w:bodyDiv w:val="1"/>
      <w:marLeft w:val="0"/>
      <w:marRight w:val="0"/>
      <w:marTop w:val="0"/>
      <w:marBottom w:val="0"/>
      <w:divBdr>
        <w:top w:val="none" w:sz="0" w:space="0" w:color="auto"/>
        <w:left w:val="none" w:sz="0" w:space="0" w:color="auto"/>
        <w:bottom w:val="none" w:sz="0" w:space="0" w:color="auto"/>
        <w:right w:val="none" w:sz="0" w:space="0" w:color="auto"/>
      </w:divBdr>
    </w:div>
    <w:div w:id="345209927">
      <w:bodyDiv w:val="1"/>
      <w:marLeft w:val="0"/>
      <w:marRight w:val="0"/>
      <w:marTop w:val="0"/>
      <w:marBottom w:val="0"/>
      <w:divBdr>
        <w:top w:val="none" w:sz="0" w:space="0" w:color="auto"/>
        <w:left w:val="none" w:sz="0" w:space="0" w:color="auto"/>
        <w:bottom w:val="none" w:sz="0" w:space="0" w:color="auto"/>
        <w:right w:val="none" w:sz="0" w:space="0" w:color="auto"/>
      </w:divBdr>
    </w:div>
    <w:div w:id="353119328">
      <w:bodyDiv w:val="1"/>
      <w:marLeft w:val="0"/>
      <w:marRight w:val="0"/>
      <w:marTop w:val="0"/>
      <w:marBottom w:val="0"/>
      <w:divBdr>
        <w:top w:val="none" w:sz="0" w:space="0" w:color="auto"/>
        <w:left w:val="none" w:sz="0" w:space="0" w:color="auto"/>
        <w:bottom w:val="none" w:sz="0" w:space="0" w:color="auto"/>
        <w:right w:val="none" w:sz="0" w:space="0" w:color="auto"/>
      </w:divBdr>
    </w:div>
    <w:div w:id="355542522">
      <w:bodyDiv w:val="1"/>
      <w:marLeft w:val="0"/>
      <w:marRight w:val="0"/>
      <w:marTop w:val="0"/>
      <w:marBottom w:val="0"/>
      <w:divBdr>
        <w:top w:val="none" w:sz="0" w:space="0" w:color="auto"/>
        <w:left w:val="none" w:sz="0" w:space="0" w:color="auto"/>
        <w:bottom w:val="none" w:sz="0" w:space="0" w:color="auto"/>
        <w:right w:val="none" w:sz="0" w:space="0" w:color="auto"/>
      </w:divBdr>
    </w:div>
    <w:div w:id="377895406">
      <w:bodyDiv w:val="1"/>
      <w:marLeft w:val="0"/>
      <w:marRight w:val="0"/>
      <w:marTop w:val="0"/>
      <w:marBottom w:val="0"/>
      <w:divBdr>
        <w:top w:val="none" w:sz="0" w:space="0" w:color="auto"/>
        <w:left w:val="none" w:sz="0" w:space="0" w:color="auto"/>
        <w:bottom w:val="none" w:sz="0" w:space="0" w:color="auto"/>
        <w:right w:val="none" w:sz="0" w:space="0" w:color="auto"/>
      </w:divBdr>
    </w:div>
    <w:div w:id="384915626">
      <w:bodyDiv w:val="1"/>
      <w:marLeft w:val="0"/>
      <w:marRight w:val="0"/>
      <w:marTop w:val="0"/>
      <w:marBottom w:val="0"/>
      <w:divBdr>
        <w:top w:val="none" w:sz="0" w:space="0" w:color="auto"/>
        <w:left w:val="none" w:sz="0" w:space="0" w:color="auto"/>
        <w:bottom w:val="none" w:sz="0" w:space="0" w:color="auto"/>
        <w:right w:val="none" w:sz="0" w:space="0" w:color="auto"/>
      </w:divBdr>
    </w:div>
    <w:div w:id="391391823">
      <w:bodyDiv w:val="1"/>
      <w:marLeft w:val="0"/>
      <w:marRight w:val="0"/>
      <w:marTop w:val="0"/>
      <w:marBottom w:val="0"/>
      <w:divBdr>
        <w:top w:val="none" w:sz="0" w:space="0" w:color="auto"/>
        <w:left w:val="none" w:sz="0" w:space="0" w:color="auto"/>
        <w:bottom w:val="none" w:sz="0" w:space="0" w:color="auto"/>
        <w:right w:val="none" w:sz="0" w:space="0" w:color="auto"/>
      </w:divBdr>
    </w:div>
    <w:div w:id="396056631">
      <w:bodyDiv w:val="1"/>
      <w:marLeft w:val="0"/>
      <w:marRight w:val="0"/>
      <w:marTop w:val="0"/>
      <w:marBottom w:val="0"/>
      <w:divBdr>
        <w:top w:val="none" w:sz="0" w:space="0" w:color="auto"/>
        <w:left w:val="none" w:sz="0" w:space="0" w:color="auto"/>
        <w:bottom w:val="none" w:sz="0" w:space="0" w:color="auto"/>
        <w:right w:val="none" w:sz="0" w:space="0" w:color="auto"/>
      </w:divBdr>
    </w:div>
    <w:div w:id="413432738">
      <w:bodyDiv w:val="1"/>
      <w:marLeft w:val="0"/>
      <w:marRight w:val="0"/>
      <w:marTop w:val="0"/>
      <w:marBottom w:val="0"/>
      <w:divBdr>
        <w:top w:val="none" w:sz="0" w:space="0" w:color="auto"/>
        <w:left w:val="none" w:sz="0" w:space="0" w:color="auto"/>
        <w:bottom w:val="none" w:sz="0" w:space="0" w:color="auto"/>
        <w:right w:val="none" w:sz="0" w:space="0" w:color="auto"/>
      </w:divBdr>
    </w:div>
    <w:div w:id="415981753">
      <w:bodyDiv w:val="1"/>
      <w:marLeft w:val="0"/>
      <w:marRight w:val="0"/>
      <w:marTop w:val="0"/>
      <w:marBottom w:val="0"/>
      <w:divBdr>
        <w:top w:val="none" w:sz="0" w:space="0" w:color="auto"/>
        <w:left w:val="none" w:sz="0" w:space="0" w:color="auto"/>
        <w:bottom w:val="none" w:sz="0" w:space="0" w:color="auto"/>
        <w:right w:val="none" w:sz="0" w:space="0" w:color="auto"/>
      </w:divBdr>
    </w:div>
    <w:div w:id="430048772">
      <w:bodyDiv w:val="1"/>
      <w:marLeft w:val="0"/>
      <w:marRight w:val="0"/>
      <w:marTop w:val="0"/>
      <w:marBottom w:val="0"/>
      <w:divBdr>
        <w:top w:val="none" w:sz="0" w:space="0" w:color="auto"/>
        <w:left w:val="none" w:sz="0" w:space="0" w:color="auto"/>
        <w:bottom w:val="none" w:sz="0" w:space="0" w:color="auto"/>
        <w:right w:val="none" w:sz="0" w:space="0" w:color="auto"/>
      </w:divBdr>
    </w:div>
    <w:div w:id="432625913">
      <w:bodyDiv w:val="1"/>
      <w:marLeft w:val="0"/>
      <w:marRight w:val="0"/>
      <w:marTop w:val="0"/>
      <w:marBottom w:val="0"/>
      <w:divBdr>
        <w:top w:val="none" w:sz="0" w:space="0" w:color="auto"/>
        <w:left w:val="none" w:sz="0" w:space="0" w:color="auto"/>
        <w:bottom w:val="none" w:sz="0" w:space="0" w:color="auto"/>
        <w:right w:val="none" w:sz="0" w:space="0" w:color="auto"/>
      </w:divBdr>
    </w:div>
    <w:div w:id="454375224">
      <w:bodyDiv w:val="1"/>
      <w:marLeft w:val="0"/>
      <w:marRight w:val="0"/>
      <w:marTop w:val="0"/>
      <w:marBottom w:val="0"/>
      <w:divBdr>
        <w:top w:val="none" w:sz="0" w:space="0" w:color="auto"/>
        <w:left w:val="none" w:sz="0" w:space="0" w:color="auto"/>
        <w:bottom w:val="none" w:sz="0" w:space="0" w:color="auto"/>
        <w:right w:val="none" w:sz="0" w:space="0" w:color="auto"/>
      </w:divBdr>
    </w:div>
    <w:div w:id="463499715">
      <w:bodyDiv w:val="1"/>
      <w:marLeft w:val="0"/>
      <w:marRight w:val="0"/>
      <w:marTop w:val="0"/>
      <w:marBottom w:val="0"/>
      <w:divBdr>
        <w:top w:val="none" w:sz="0" w:space="0" w:color="auto"/>
        <w:left w:val="none" w:sz="0" w:space="0" w:color="auto"/>
        <w:bottom w:val="none" w:sz="0" w:space="0" w:color="auto"/>
        <w:right w:val="none" w:sz="0" w:space="0" w:color="auto"/>
      </w:divBdr>
    </w:div>
    <w:div w:id="465700940">
      <w:bodyDiv w:val="1"/>
      <w:marLeft w:val="0"/>
      <w:marRight w:val="0"/>
      <w:marTop w:val="0"/>
      <w:marBottom w:val="0"/>
      <w:divBdr>
        <w:top w:val="none" w:sz="0" w:space="0" w:color="auto"/>
        <w:left w:val="none" w:sz="0" w:space="0" w:color="auto"/>
        <w:bottom w:val="none" w:sz="0" w:space="0" w:color="auto"/>
        <w:right w:val="none" w:sz="0" w:space="0" w:color="auto"/>
      </w:divBdr>
    </w:div>
    <w:div w:id="472529586">
      <w:bodyDiv w:val="1"/>
      <w:marLeft w:val="0"/>
      <w:marRight w:val="0"/>
      <w:marTop w:val="0"/>
      <w:marBottom w:val="0"/>
      <w:divBdr>
        <w:top w:val="none" w:sz="0" w:space="0" w:color="auto"/>
        <w:left w:val="none" w:sz="0" w:space="0" w:color="auto"/>
        <w:bottom w:val="none" w:sz="0" w:space="0" w:color="auto"/>
        <w:right w:val="none" w:sz="0" w:space="0" w:color="auto"/>
      </w:divBdr>
    </w:div>
    <w:div w:id="484667260">
      <w:bodyDiv w:val="1"/>
      <w:marLeft w:val="0"/>
      <w:marRight w:val="0"/>
      <w:marTop w:val="0"/>
      <w:marBottom w:val="0"/>
      <w:divBdr>
        <w:top w:val="none" w:sz="0" w:space="0" w:color="auto"/>
        <w:left w:val="none" w:sz="0" w:space="0" w:color="auto"/>
        <w:bottom w:val="none" w:sz="0" w:space="0" w:color="auto"/>
        <w:right w:val="none" w:sz="0" w:space="0" w:color="auto"/>
      </w:divBdr>
    </w:div>
    <w:div w:id="485243396">
      <w:bodyDiv w:val="1"/>
      <w:marLeft w:val="0"/>
      <w:marRight w:val="0"/>
      <w:marTop w:val="0"/>
      <w:marBottom w:val="0"/>
      <w:divBdr>
        <w:top w:val="none" w:sz="0" w:space="0" w:color="auto"/>
        <w:left w:val="none" w:sz="0" w:space="0" w:color="auto"/>
        <w:bottom w:val="none" w:sz="0" w:space="0" w:color="auto"/>
        <w:right w:val="none" w:sz="0" w:space="0" w:color="auto"/>
      </w:divBdr>
    </w:div>
    <w:div w:id="486285739">
      <w:bodyDiv w:val="1"/>
      <w:marLeft w:val="0"/>
      <w:marRight w:val="0"/>
      <w:marTop w:val="0"/>
      <w:marBottom w:val="0"/>
      <w:divBdr>
        <w:top w:val="none" w:sz="0" w:space="0" w:color="auto"/>
        <w:left w:val="none" w:sz="0" w:space="0" w:color="auto"/>
        <w:bottom w:val="none" w:sz="0" w:space="0" w:color="auto"/>
        <w:right w:val="none" w:sz="0" w:space="0" w:color="auto"/>
      </w:divBdr>
    </w:div>
    <w:div w:id="489709182">
      <w:bodyDiv w:val="1"/>
      <w:marLeft w:val="0"/>
      <w:marRight w:val="0"/>
      <w:marTop w:val="0"/>
      <w:marBottom w:val="0"/>
      <w:divBdr>
        <w:top w:val="none" w:sz="0" w:space="0" w:color="auto"/>
        <w:left w:val="none" w:sz="0" w:space="0" w:color="auto"/>
        <w:bottom w:val="none" w:sz="0" w:space="0" w:color="auto"/>
        <w:right w:val="none" w:sz="0" w:space="0" w:color="auto"/>
      </w:divBdr>
    </w:div>
    <w:div w:id="490146326">
      <w:bodyDiv w:val="1"/>
      <w:marLeft w:val="0"/>
      <w:marRight w:val="0"/>
      <w:marTop w:val="0"/>
      <w:marBottom w:val="0"/>
      <w:divBdr>
        <w:top w:val="none" w:sz="0" w:space="0" w:color="auto"/>
        <w:left w:val="none" w:sz="0" w:space="0" w:color="auto"/>
        <w:bottom w:val="none" w:sz="0" w:space="0" w:color="auto"/>
        <w:right w:val="none" w:sz="0" w:space="0" w:color="auto"/>
      </w:divBdr>
    </w:div>
    <w:div w:id="512107508">
      <w:bodyDiv w:val="1"/>
      <w:marLeft w:val="0"/>
      <w:marRight w:val="0"/>
      <w:marTop w:val="0"/>
      <w:marBottom w:val="0"/>
      <w:divBdr>
        <w:top w:val="none" w:sz="0" w:space="0" w:color="auto"/>
        <w:left w:val="none" w:sz="0" w:space="0" w:color="auto"/>
        <w:bottom w:val="none" w:sz="0" w:space="0" w:color="auto"/>
        <w:right w:val="none" w:sz="0" w:space="0" w:color="auto"/>
      </w:divBdr>
    </w:div>
    <w:div w:id="517427799">
      <w:bodyDiv w:val="1"/>
      <w:marLeft w:val="0"/>
      <w:marRight w:val="0"/>
      <w:marTop w:val="0"/>
      <w:marBottom w:val="0"/>
      <w:divBdr>
        <w:top w:val="none" w:sz="0" w:space="0" w:color="auto"/>
        <w:left w:val="none" w:sz="0" w:space="0" w:color="auto"/>
        <w:bottom w:val="none" w:sz="0" w:space="0" w:color="auto"/>
        <w:right w:val="none" w:sz="0" w:space="0" w:color="auto"/>
      </w:divBdr>
    </w:div>
    <w:div w:id="538664956">
      <w:bodyDiv w:val="1"/>
      <w:marLeft w:val="0"/>
      <w:marRight w:val="0"/>
      <w:marTop w:val="0"/>
      <w:marBottom w:val="0"/>
      <w:divBdr>
        <w:top w:val="none" w:sz="0" w:space="0" w:color="auto"/>
        <w:left w:val="none" w:sz="0" w:space="0" w:color="auto"/>
        <w:bottom w:val="none" w:sz="0" w:space="0" w:color="auto"/>
        <w:right w:val="none" w:sz="0" w:space="0" w:color="auto"/>
      </w:divBdr>
    </w:div>
    <w:div w:id="539364051">
      <w:bodyDiv w:val="1"/>
      <w:marLeft w:val="0"/>
      <w:marRight w:val="0"/>
      <w:marTop w:val="0"/>
      <w:marBottom w:val="0"/>
      <w:divBdr>
        <w:top w:val="none" w:sz="0" w:space="0" w:color="auto"/>
        <w:left w:val="none" w:sz="0" w:space="0" w:color="auto"/>
        <w:bottom w:val="none" w:sz="0" w:space="0" w:color="auto"/>
        <w:right w:val="none" w:sz="0" w:space="0" w:color="auto"/>
      </w:divBdr>
    </w:div>
    <w:div w:id="550458628">
      <w:bodyDiv w:val="1"/>
      <w:marLeft w:val="0"/>
      <w:marRight w:val="0"/>
      <w:marTop w:val="0"/>
      <w:marBottom w:val="0"/>
      <w:divBdr>
        <w:top w:val="none" w:sz="0" w:space="0" w:color="auto"/>
        <w:left w:val="none" w:sz="0" w:space="0" w:color="auto"/>
        <w:bottom w:val="none" w:sz="0" w:space="0" w:color="auto"/>
        <w:right w:val="none" w:sz="0" w:space="0" w:color="auto"/>
      </w:divBdr>
    </w:div>
    <w:div w:id="555313143">
      <w:bodyDiv w:val="1"/>
      <w:marLeft w:val="0"/>
      <w:marRight w:val="0"/>
      <w:marTop w:val="0"/>
      <w:marBottom w:val="0"/>
      <w:divBdr>
        <w:top w:val="none" w:sz="0" w:space="0" w:color="auto"/>
        <w:left w:val="none" w:sz="0" w:space="0" w:color="auto"/>
        <w:bottom w:val="none" w:sz="0" w:space="0" w:color="auto"/>
        <w:right w:val="none" w:sz="0" w:space="0" w:color="auto"/>
      </w:divBdr>
    </w:div>
    <w:div w:id="560672738">
      <w:bodyDiv w:val="1"/>
      <w:marLeft w:val="0"/>
      <w:marRight w:val="0"/>
      <w:marTop w:val="0"/>
      <w:marBottom w:val="0"/>
      <w:divBdr>
        <w:top w:val="none" w:sz="0" w:space="0" w:color="auto"/>
        <w:left w:val="none" w:sz="0" w:space="0" w:color="auto"/>
        <w:bottom w:val="none" w:sz="0" w:space="0" w:color="auto"/>
        <w:right w:val="none" w:sz="0" w:space="0" w:color="auto"/>
      </w:divBdr>
    </w:div>
    <w:div w:id="566115253">
      <w:bodyDiv w:val="1"/>
      <w:marLeft w:val="0"/>
      <w:marRight w:val="0"/>
      <w:marTop w:val="0"/>
      <w:marBottom w:val="0"/>
      <w:divBdr>
        <w:top w:val="none" w:sz="0" w:space="0" w:color="auto"/>
        <w:left w:val="none" w:sz="0" w:space="0" w:color="auto"/>
        <w:bottom w:val="none" w:sz="0" w:space="0" w:color="auto"/>
        <w:right w:val="none" w:sz="0" w:space="0" w:color="auto"/>
      </w:divBdr>
    </w:div>
    <w:div w:id="569074113">
      <w:bodyDiv w:val="1"/>
      <w:marLeft w:val="0"/>
      <w:marRight w:val="0"/>
      <w:marTop w:val="0"/>
      <w:marBottom w:val="0"/>
      <w:divBdr>
        <w:top w:val="none" w:sz="0" w:space="0" w:color="auto"/>
        <w:left w:val="none" w:sz="0" w:space="0" w:color="auto"/>
        <w:bottom w:val="none" w:sz="0" w:space="0" w:color="auto"/>
        <w:right w:val="none" w:sz="0" w:space="0" w:color="auto"/>
      </w:divBdr>
    </w:div>
    <w:div w:id="588083928">
      <w:bodyDiv w:val="1"/>
      <w:marLeft w:val="0"/>
      <w:marRight w:val="0"/>
      <w:marTop w:val="0"/>
      <w:marBottom w:val="0"/>
      <w:divBdr>
        <w:top w:val="none" w:sz="0" w:space="0" w:color="auto"/>
        <w:left w:val="none" w:sz="0" w:space="0" w:color="auto"/>
        <w:bottom w:val="none" w:sz="0" w:space="0" w:color="auto"/>
        <w:right w:val="none" w:sz="0" w:space="0" w:color="auto"/>
      </w:divBdr>
    </w:div>
    <w:div w:id="610018352">
      <w:bodyDiv w:val="1"/>
      <w:marLeft w:val="0"/>
      <w:marRight w:val="0"/>
      <w:marTop w:val="0"/>
      <w:marBottom w:val="0"/>
      <w:divBdr>
        <w:top w:val="none" w:sz="0" w:space="0" w:color="auto"/>
        <w:left w:val="none" w:sz="0" w:space="0" w:color="auto"/>
        <w:bottom w:val="none" w:sz="0" w:space="0" w:color="auto"/>
        <w:right w:val="none" w:sz="0" w:space="0" w:color="auto"/>
      </w:divBdr>
    </w:div>
    <w:div w:id="613707967">
      <w:bodyDiv w:val="1"/>
      <w:marLeft w:val="0"/>
      <w:marRight w:val="0"/>
      <w:marTop w:val="0"/>
      <w:marBottom w:val="0"/>
      <w:divBdr>
        <w:top w:val="none" w:sz="0" w:space="0" w:color="auto"/>
        <w:left w:val="none" w:sz="0" w:space="0" w:color="auto"/>
        <w:bottom w:val="none" w:sz="0" w:space="0" w:color="auto"/>
        <w:right w:val="none" w:sz="0" w:space="0" w:color="auto"/>
      </w:divBdr>
    </w:div>
    <w:div w:id="629821827">
      <w:bodyDiv w:val="1"/>
      <w:marLeft w:val="0"/>
      <w:marRight w:val="0"/>
      <w:marTop w:val="0"/>
      <w:marBottom w:val="0"/>
      <w:divBdr>
        <w:top w:val="none" w:sz="0" w:space="0" w:color="auto"/>
        <w:left w:val="none" w:sz="0" w:space="0" w:color="auto"/>
        <w:bottom w:val="none" w:sz="0" w:space="0" w:color="auto"/>
        <w:right w:val="none" w:sz="0" w:space="0" w:color="auto"/>
      </w:divBdr>
    </w:div>
    <w:div w:id="641468865">
      <w:bodyDiv w:val="1"/>
      <w:marLeft w:val="0"/>
      <w:marRight w:val="0"/>
      <w:marTop w:val="0"/>
      <w:marBottom w:val="0"/>
      <w:divBdr>
        <w:top w:val="none" w:sz="0" w:space="0" w:color="auto"/>
        <w:left w:val="none" w:sz="0" w:space="0" w:color="auto"/>
        <w:bottom w:val="none" w:sz="0" w:space="0" w:color="auto"/>
        <w:right w:val="none" w:sz="0" w:space="0" w:color="auto"/>
      </w:divBdr>
    </w:div>
    <w:div w:id="643513217">
      <w:bodyDiv w:val="1"/>
      <w:marLeft w:val="0"/>
      <w:marRight w:val="0"/>
      <w:marTop w:val="0"/>
      <w:marBottom w:val="0"/>
      <w:divBdr>
        <w:top w:val="none" w:sz="0" w:space="0" w:color="auto"/>
        <w:left w:val="none" w:sz="0" w:space="0" w:color="auto"/>
        <w:bottom w:val="none" w:sz="0" w:space="0" w:color="auto"/>
        <w:right w:val="none" w:sz="0" w:space="0" w:color="auto"/>
      </w:divBdr>
    </w:div>
    <w:div w:id="659389403">
      <w:bodyDiv w:val="1"/>
      <w:marLeft w:val="0"/>
      <w:marRight w:val="0"/>
      <w:marTop w:val="0"/>
      <w:marBottom w:val="0"/>
      <w:divBdr>
        <w:top w:val="none" w:sz="0" w:space="0" w:color="auto"/>
        <w:left w:val="none" w:sz="0" w:space="0" w:color="auto"/>
        <w:bottom w:val="none" w:sz="0" w:space="0" w:color="auto"/>
        <w:right w:val="none" w:sz="0" w:space="0" w:color="auto"/>
      </w:divBdr>
    </w:div>
    <w:div w:id="661739443">
      <w:bodyDiv w:val="1"/>
      <w:marLeft w:val="0"/>
      <w:marRight w:val="0"/>
      <w:marTop w:val="0"/>
      <w:marBottom w:val="0"/>
      <w:divBdr>
        <w:top w:val="none" w:sz="0" w:space="0" w:color="auto"/>
        <w:left w:val="none" w:sz="0" w:space="0" w:color="auto"/>
        <w:bottom w:val="none" w:sz="0" w:space="0" w:color="auto"/>
        <w:right w:val="none" w:sz="0" w:space="0" w:color="auto"/>
      </w:divBdr>
    </w:div>
    <w:div w:id="668871287">
      <w:bodyDiv w:val="1"/>
      <w:marLeft w:val="0"/>
      <w:marRight w:val="0"/>
      <w:marTop w:val="0"/>
      <w:marBottom w:val="0"/>
      <w:divBdr>
        <w:top w:val="none" w:sz="0" w:space="0" w:color="auto"/>
        <w:left w:val="none" w:sz="0" w:space="0" w:color="auto"/>
        <w:bottom w:val="none" w:sz="0" w:space="0" w:color="auto"/>
        <w:right w:val="none" w:sz="0" w:space="0" w:color="auto"/>
      </w:divBdr>
    </w:div>
    <w:div w:id="668944011">
      <w:bodyDiv w:val="1"/>
      <w:marLeft w:val="0"/>
      <w:marRight w:val="0"/>
      <w:marTop w:val="0"/>
      <w:marBottom w:val="0"/>
      <w:divBdr>
        <w:top w:val="none" w:sz="0" w:space="0" w:color="auto"/>
        <w:left w:val="none" w:sz="0" w:space="0" w:color="auto"/>
        <w:bottom w:val="none" w:sz="0" w:space="0" w:color="auto"/>
        <w:right w:val="none" w:sz="0" w:space="0" w:color="auto"/>
      </w:divBdr>
    </w:div>
    <w:div w:id="679621155">
      <w:bodyDiv w:val="1"/>
      <w:marLeft w:val="0"/>
      <w:marRight w:val="0"/>
      <w:marTop w:val="0"/>
      <w:marBottom w:val="0"/>
      <w:divBdr>
        <w:top w:val="none" w:sz="0" w:space="0" w:color="auto"/>
        <w:left w:val="none" w:sz="0" w:space="0" w:color="auto"/>
        <w:bottom w:val="none" w:sz="0" w:space="0" w:color="auto"/>
        <w:right w:val="none" w:sz="0" w:space="0" w:color="auto"/>
      </w:divBdr>
    </w:div>
    <w:div w:id="680470827">
      <w:bodyDiv w:val="1"/>
      <w:marLeft w:val="0"/>
      <w:marRight w:val="0"/>
      <w:marTop w:val="0"/>
      <w:marBottom w:val="0"/>
      <w:divBdr>
        <w:top w:val="none" w:sz="0" w:space="0" w:color="auto"/>
        <w:left w:val="none" w:sz="0" w:space="0" w:color="auto"/>
        <w:bottom w:val="none" w:sz="0" w:space="0" w:color="auto"/>
        <w:right w:val="none" w:sz="0" w:space="0" w:color="auto"/>
      </w:divBdr>
    </w:div>
    <w:div w:id="685208132">
      <w:bodyDiv w:val="1"/>
      <w:marLeft w:val="0"/>
      <w:marRight w:val="0"/>
      <w:marTop w:val="0"/>
      <w:marBottom w:val="0"/>
      <w:divBdr>
        <w:top w:val="none" w:sz="0" w:space="0" w:color="auto"/>
        <w:left w:val="none" w:sz="0" w:space="0" w:color="auto"/>
        <w:bottom w:val="none" w:sz="0" w:space="0" w:color="auto"/>
        <w:right w:val="none" w:sz="0" w:space="0" w:color="auto"/>
      </w:divBdr>
    </w:div>
    <w:div w:id="687220077">
      <w:bodyDiv w:val="1"/>
      <w:marLeft w:val="0"/>
      <w:marRight w:val="0"/>
      <w:marTop w:val="0"/>
      <w:marBottom w:val="0"/>
      <w:divBdr>
        <w:top w:val="none" w:sz="0" w:space="0" w:color="auto"/>
        <w:left w:val="none" w:sz="0" w:space="0" w:color="auto"/>
        <w:bottom w:val="none" w:sz="0" w:space="0" w:color="auto"/>
        <w:right w:val="none" w:sz="0" w:space="0" w:color="auto"/>
      </w:divBdr>
    </w:div>
    <w:div w:id="692078486">
      <w:bodyDiv w:val="1"/>
      <w:marLeft w:val="0"/>
      <w:marRight w:val="0"/>
      <w:marTop w:val="0"/>
      <w:marBottom w:val="0"/>
      <w:divBdr>
        <w:top w:val="none" w:sz="0" w:space="0" w:color="auto"/>
        <w:left w:val="none" w:sz="0" w:space="0" w:color="auto"/>
        <w:bottom w:val="none" w:sz="0" w:space="0" w:color="auto"/>
        <w:right w:val="none" w:sz="0" w:space="0" w:color="auto"/>
      </w:divBdr>
    </w:div>
    <w:div w:id="708720913">
      <w:bodyDiv w:val="1"/>
      <w:marLeft w:val="0"/>
      <w:marRight w:val="0"/>
      <w:marTop w:val="0"/>
      <w:marBottom w:val="0"/>
      <w:divBdr>
        <w:top w:val="none" w:sz="0" w:space="0" w:color="auto"/>
        <w:left w:val="none" w:sz="0" w:space="0" w:color="auto"/>
        <w:bottom w:val="none" w:sz="0" w:space="0" w:color="auto"/>
        <w:right w:val="none" w:sz="0" w:space="0" w:color="auto"/>
      </w:divBdr>
    </w:div>
    <w:div w:id="708918834">
      <w:bodyDiv w:val="1"/>
      <w:marLeft w:val="0"/>
      <w:marRight w:val="0"/>
      <w:marTop w:val="0"/>
      <w:marBottom w:val="0"/>
      <w:divBdr>
        <w:top w:val="none" w:sz="0" w:space="0" w:color="auto"/>
        <w:left w:val="none" w:sz="0" w:space="0" w:color="auto"/>
        <w:bottom w:val="none" w:sz="0" w:space="0" w:color="auto"/>
        <w:right w:val="none" w:sz="0" w:space="0" w:color="auto"/>
      </w:divBdr>
    </w:div>
    <w:div w:id="711266847">
      <w:bodyDiv w:val="1"/>
      <w:marLeft w:val="0"/>
      <w:marRight w:val="0"/>
      <w:marTop w:val="0"/>
      <w:marBottom w:val="0"/>
      <w:divBdr>
        <w:top w:val="none" w:sz="0" w:space="0" w:color="auto"/>
        <w:left w:val="none" w:sz="0" w:space="0" w:color="auto"/>
        <w:bottom w:val="none" w:sz="0" w:space="0" w:color="auto"/>
        <w:right w:val="none" w:sz="0" w:space="0" w:color="auto"/>
      </w:divBdr>
    </w:div>
    <w:div w:id="717051962">
      <w:bodyDiv w:val="1"/>
      <w:marLeft w:val="0"/>
      <w:marRight w:val="0"/>
      <w:marTop w:val="0"/>
      <w:marBottom w:val="0"/>
      <w:divBdr>
        <w:top w:val="none" w:sz="0" w:space="0" w:color="auto"/>
        <w:left w:val="none" w:sz="0" w:space="0" w:color="auto"/>
        <w:bottom w:val="none" w:sz="0" w:space="0" w:color="auto"/>
        <w:right w:val="none" w:sz="0" w:space="0" w:color="auto"/>
      </w:divBdr>
    </w:div>
    <w:div w:id="735402217">
      <w:bodyDiv w:val="1"/>
      <w:marLeft w:val="0"/>
      <w:marRight w:val="0"/>
      <w:marTop w:val="0"/>
      <w:marBottom w:val="0"/>
      <w:divBdr>
        <w:top w:val="none" w:sz="0" w:space="0" w:color="auto"/>
        <w:left w:val="none" w:sz="0" w:space="0" w:color="auto"/>
        <w:bottom w:val="none" w:sz="0" w:space="0" w:color="auto"/>
        <w:right w:val="none" w:sz="0" w:space="0" w:color="auto"/>
      </w:divBdr>
    </w:div>
    <w:div w:id="766581086">
      <w:bodyDiv w:val="1"/>
      <w:marLeft w:val="0"/>
      <w:marRight w:val="0"/>
      <w:marTop w:val="0"/>
      <w:marBottom w:val="0"/>
      <w:divBdr>
        <w:top w:val="none" w:sz="0" w:space="0" w:color="auto"/>
        <w:left w:val="none" w:sz="0" w:space="0" w:color="auto"/>
        <w:bottom w:val="none" w:sz="0" w:space="0" w:color="auto"/>
        <w:right w:val="none" w:sz="0" w:space="0" w:color="auto"/>
      </w:divBdr>
    </w:div>
    <w:div w:id="776289285">
      <w:bodyDiv w:val="1"/>
      <w:marLeft w:val="0"/>
      <w:marRight w:val="0"/>
      <w:marTop w:val="0"/>
      <w:marBottom w:val="0"/>
      <w:divBdr>
        <w:top w:val="none" w:sz="0" w:space="0" w:color="auto"/>
        <w:left w:val="none" w:sz="0" w:space="0" w:color="auto"/>
        <w:bottom w:val="none" w:sz="0" w:space="0" w:color="auto"/>
        <w:right w:val="none" w:sz="0" w:space="0" w:color="auto"/>
      </w:divBdr>
    </w:div>
    <w:div w:id="779644648">
      <w:bodyDiv w:val="1"/>
      <w:marLeft w:val="0"/>
      <w:marRight w:val="0"/>
      <w:marTop w:val="0"/>
      <w:marBottom w:val="0"/>
      <w:divBdr>
        <w:top w:val="none" w:sz="0" w:space="0" w:color="auto"/>
        <w:left w:val="none" w:sz="0" w:space="0" w:color="auto"/>
        <w:bottom w:val="none" w:sz="0" w:space="0" w:color="auto"/>
        <w:right w:val="none" w:sz="0" w:space="0" w:color="auto"/>
      </w:divBdr>
    </w:div>
    <w:div w:id="788548616">
      <w:bodyDiv w:val="1"/>
      <w:marLeft w:val="0"/>
      <w:marRight w:val="0"/>
      <w:marTop w:val="0"/>
      <w:marBottom w:val="0"/>
      <w:divBdr>
        <w:top w:val="none" w:sz="0" w:space="0" w:color="auto"/>
        <w:left w:val="none" w:sz="0" w:space="0" w:color="auto"/>
        <w:bottom w:val="none" w:sz="0" w:space="0" w:color="auto"/>
        <w:right w:val="none" w:sz="0" w:space="0" w:color="auto"/>
      </w:divBdr>
    </w:div>
    <w:div w:id="797721256">
      <w:bodyDiv w:val="1"/>
      <w:marLeft w:val="0"/>
      <w:marRight w:val="0"/>
      <w:marTop w:val="0"/>
      <w:marBottom w:val="0"/>
      <w:divBdr>
        <w:top w:val="none" w:sz="0" w:space="0" w:color="auto"/>
        <w:left w:val="none" w:sz="0" w:space="0" w:color="auto"/>
        <w:bottom w:val="none" w:sz="0" w:space="0" w:color="auto"/>
        <w:right w:val="none" w:sz="0" w:space="0" w:color="auto"/>
      </w:divBdr>
    </w:div>
    <w:div w:id="815726594">
      <w:bodyDiv w:val="1"/>
      <w:marLeft w:val="0"/>
      <w:marRight w:val="0"/>
      <w:marTop w:val="0"/>
      <w:marBottom w:val="0"/>
      <w:divBdr>
        <w:top w:val="none" w:sz="0" w:space="0" w:color="auto"/>
        <w:left w:val="none" w:sz="0" w:space="0" w:color="auto"/>
        <w:bottom w:val="none" w:sz="0" w:space="0" w:color="auto"/>
        <w:right w:val="none" w:sz="0" w:space="0" w:color="auto"/>
      </w:divBdr>
    </w:div>
    <w:div w:id="818814185">
      <w:bodyDiv w:val="1"/>
      <w:marLeft w:val="0"/>
      <w:marRight w:val="0"/>
      <w:marTop w:val="0"/>
      <w:marBottom w:val="0"/>
      <w:divBdr>
        <w:top w:val="none" w:sz="0" w:space="0" w:color="auto"/>
        <w:left w:val="none" w:sz="0" w:space="0" w:color="auto"/>
        <w:bottom w:val="none" w:sz="0" w:space="0" w:color="auto"/>
        <w:right w:val="none" w:sz="0" w:space="0" w:color="auto"/>
      </w:divBdr>
    </w:div>
    <w:div w:id="819882980">
      <w:bodyDiv w:val="1"/>
      <w:marLeft w:val="0"/>
      <w:marRight w:val="0"/>
      <w:marTop w:val="0"/>
      <w:marBottom w:val="0"/>
      <w:divBdr>
        <w:top w:val="none" w:sz="0" w:space="0" w:color="auto"/>
        <w:left w:val="none" w:sz="0" w:space="0" w:color="auto"/>
        <w:bottom w:val="none" w:sz="0" w:space="0" w:color="auto"/>
        <w:right w:val="none" w:sz="0" w:space="0" w:color="auto"/>
      </w:divBdr>
    </w:div>
    <w:div w:id="839275092">
      <w:bodyDiv w:val="1"/>
      <w:marLeft w:val="0"/>
      <w:marRight w:val="0"/>
      <w:marTop w:val="0"/>
      <w:marBottom w:val="0"/>
      <w:divBdr>
        <w:top w:val="none" w:sz="0" w:space="0" w:color="auto"/>
        <w:left w:val="none" w:sz="0" w:space="0" w:color="auto"/>
        <w:bottom w:val="none" w:sz="0" w:space="0" w:color="auto"/>
        <w:right w:val="none" w:sz="0" w:space="0" w:color="auto"/>
      </w:divBdr>
    </w:div>
    <w:div w:id="855386390">
      <w:bodyDiv w:val="1"/>
      <w:marLeft w:val="0"/>
      <w:marRight w:val="0"/>
      <w:marTop w:val="0"/>
      <w:marBottom w:val="0"/>
      <w:divBdr>
        <w:top w:val="none" w:sz="0" w:space="0" w:color="auto"/>
        <w:left w:val="none" w:sz="0" w:space="0" w:color="auto"/>
        <w:bottom w:val="none" w:sz="0" w:space="0" w:color="auto"/>
        <w:right w:val="none" w:sz="0" w:space="0" w:color="auto"/>
      </w:divBdr>
    </w:div>
    <w:div w:id="856776010">
      <w:bodyDiv w:val="1"/>
      <w:marLeft w:val="0"/>
      <w:marRight w:val="0"/>
      <w:marTop w:val="0"/>
      <w:marBottom w:val="0"/>
      <w:divBdr>
        <w:top w:val="none" w:sz="0" w:space="0" w:color="auto"/>
        <w:left w:val="none" w:sz="0" w:space="0" w:color="auto"/>
        <w:bottom w:val="none" w:sz="0" w:space="0" w:color="auto"/>
        <w:right w:val="none" w:sz="0" w:space="0" w:color="auto"/>
      </w:divBdr>
    </w:div>
    <w:div w:id="858010901">
      <w:bodyDiv w:val="1"/>
      <w:marLeft w:val="0"/>
      <w:marRight w:val="0"/>
      <w:marTop w:val="0"/>
      <w:marBottom w:val="0"/>
      <w:divBdr>
        <w:top w:val="none" w:sz="0" w:space="0" w:color="auto"/>
        <w:left w:val="none" w:sz="0" w:space="0" w:color="auto"/>
        <w:bottom w:val="none" w:sz="0" w:space="0" w:color="auto"/>
        <w:right w:val="none" w:sz="0" w:space="0" w:color="auto"/>
      </w:divBdr>
    </w:div>
    <w:div w:id="858813725">
      <w:bodyDiv w:val="1"/>
      <w:marLeft w:val="0"/>
      <w:marRight w:val="0"/>
      <w:marTop w:val="0"/>
      <w:marBottom w:val="0"/>
      <w:divBdr>
        <w:top w:val="none" w:sz="0" w:space="0" w:color="auto"/>
        <w:left w:val="none" w:sz="0" w:space="0" w:color="auto"/>
        <w:bottom w:val="none" w:sz="0" w:space="0" w:color="auto"/>
        <w:right w:val="none" w:sz="0" w:space="0" w:color="auto"/>
      </w:divBdr>
    </w:div>
    <w:div w:id="862015118">
      <w:bodyDiv w:val="1"/>
      <w:marLeft w:val="0"/>
      <w:marRight w:val="0"/>
      <w:marTop w:val="0"/>
      <w:marBottom w:val="0"/>
      <w:divBdr>
        <w:top w:val="none" w:sz="0" w:space="0" w:color="auto"/>
        <w:left w:val="none" w:sz="0" w:space="0" w:color="auto"/>
        <w:bottom w:val="none" w:sz="0" w:space="0" w:color="auto"/>
        <w:right w:val="none" w:sz="0" w:space="0" w:color="auto"/>
      </w:divBdr>
    </w:div>
    <w:div w:id="862137025">
      <w:bodyDiv w:val="1"/>
      <w:marLeft w:val="0"/>
      <w:marRight w:val="0"/>
      <w:marTop w:val="0"/>
      <w:marBottom w:val="0"/>
      <w:divBdr>
        <w:top w:val="none" w:sz="0" w:space="0" w:color="auto"/>
        <w:left w:val="none" w:sz="0" w:space="0" w:color="auto"/>
        <w:bottom w:val="none" w:sz="0" w:space="0" w:color="auto"/>
        <w:right w:val="none" w:sz="0" w:space="0" w:color="auto"/>
      </w:divBdr>
    </w:div>
    <w:div w:id="868377063">
      <w:bodyDiv w:val="1"/>
      <w:marLeft w:val="0"/>
      <w:marRight w:val="0"/>
      <w:marTop w:val="0"/>
      <w:marBottom w:val="0"/>
      <w:divBdr>
        <w:top w:val="none" w:sz="0" w:space="0" w:color="auto"/>
        <w:left w:val="none" w:sz="0" w:space="0" w:color="auto"/>
        <w:bottom w:val="none" w:sz="0" w:space="0" w:color="auto"/>
        <w:right w:val="none" w:sz="0" w:space="0" w:color="auto"/>
      </w:divBdr>
    </w:div>
    <w:div w:id="886336017">
      <w:bodyDiv w:val="1"/>
      <w:marLeft w:val="0"/>
      <w:marRight w:val="0"/>
      <w:marTop w:val="0"/>
      <w:marBottom w:val="0"/>
      <w:divBdr>
        <w:top w:val="none" w:sz="0" w:space="0" w:color="auto"/>
        <w:left w:val="none" w:sz="0" w:space="0" w:color="auto"/>
        <w:bottom w:val="none" w:sz="0" w:space="0" w:color="auto"/>
        <w:right w:val="none" w:sz="0" w:space="0" w:color="auto"/>
      </w:divBdr>
    </w:div>
    <w:div w:id="895555467">
      <w:bodyDiv w:val="1"/>
      <w:marLeft w:val="0"/>
      <w:marRight w:val="0"/>
      <w:marTop w:val="0"/>
      <w:marBottom w:val="0"/>
      <w:divBdr>
        <w:top w:val="none" w:sz="0" w:space="0" w:color="auto"/>
        <w:left w:val="none" w:sz="0" w:space="0" w:color="auto"/>
        <w:bottom w:val="none" w:sz="0" w:space="0" w:color="auto"/>
        <w:right w:val="none" w:sz="0" w:space="0" w:color="auto"/>
      </w:divBdr>
    </w:div>
    <w:div w:id="897936613">
      <w:bodyDiv w:val="1"/>
      <w:marLeft w:val="0"/>
      <w:marRight w:val="0"/>
      <w:marTop w:val="0"/>
      <w:marBottom w:val="0"/>
      <w:divBdr>
        <w:top w:val="none" w:sz="0" w:space="0" w:color="auto"/>
        <w:left w:val="none" w:sz="0" w:space="0" w:color="auto"/>
        <w:bottom w:val="none" w:sz="0" w:space="0" w:color="auto"/>
        <w:right w:val="none" w:sz="0" w:space="0" w:color="auto"/>
      </w:divBdr>
    </w:div>
    <w:div w:id="911626811">
      <w:bodyDiv w:val="1"/>
      <w:marLeft w:val="0"/>
      <w:marRight w:val="0"/>
      <w:marTop w:val="0"/>
      <w:marBottom w:val="0"/>
      <w:divBdr>
        <w:top w:val="none" w:sz="0" w:space="0" w:color="auto"/>
        <w:left w:val="none" w:sz="0" w:space="0" w:color="auto"/>
        <w:bottom w:val="none" w:sz="0" w:space="0" w:color="auto"/>
        <w:right w:val="none" w:sz="0" w:space="0" w:color="auto"/>
      </w:divBdr>
    </w:div>
    <w:div w:id="912398248">
      <w:bodyDiv w:val="1"/>
      <w:marLeft w:val="0"/>
      <w:marRight w:val="0"/>
      <w:marTop w:val="0"/>
      <w:marBottom w:val="0"/>
      <w:divBdr>
        <w:top w:val="none" w:sz="0" w:space="0" w:color="auto"/>
        <w:left w:val="none" w:sz="0" w:space="0" w:color="auto"/>
        <w:bottom w:val="none" w:sz="0" w:space="0" w:color="auto"/>
        <w:right w:val="none" w:sz="0" w:space="0" w:color="auto"/>
      </w:divBdr>
    </w:div>
    <w:div w:id="926160301">
      <w:bodyDiv w:val="1"/>
      <w:marLeft w:val="0"/>
      <w:marRight w:val="0"/>
      <w:marTop w:val="0"/>
      <w:marBottom w:val="0"/>
      <w:divBdr>
        <w:top w:val="none" w:sz="0" w:space="0" w:color="auto"/>
        <w:left w:val="none" w:sz="0" w:space="0" w:color="auto"/>
        <w:bottom w:val="none" w:sz="0" w:space="0" w:color="auto"/>
        <w:right w:val="none" w:sz="0" w:space="0" w:color="auto"/>
      </w:divBdr>
    </w:div>
    <w:div w:id="926500427">
      <w:bodyDiv w:val="1"/>
      <w:marLeft w:val="0"/>
      <w:marRight w:val="0"/>
      <w:marTop w:val="0"/>
      <w:marBottom w:val="0"/>
      <w:divBdr>
        <w:top w:val="none" w:sz="0" w:space="0" w:color="auto"/>
        <w:left w:val="none" w:sz="0" w:space="0" w:color="auto"/>
        <w:bottom w:val="none" w:sz="0" w:space="0" w:color="auto"/>
        <w:right w:val="none" w:sz="0" w:space="0" w:color="auto"/>
      </w:divBdr>
    </w:div>
    <w:div w:id="928923975">
      <w:bodyDiv w:val="1"/>
      <w:marLeft w:val="0"/>
      <w:marRight w:val="0"/>
      <w:marTop w:val="0"/>
      <w:marBottom w:val="0"/>
      <w:divBdr>
        <w:top w:val="none" w:sz="0" w:space="0" w:color="auto"/>
        <w:left w:val="none" w:sz="0" w:space="0" w:color="auto"/>
        <w:bottom w:val="none" w:sz="0" w:space="0" w:color="auto"/>
        <w:right w:val="none" w:sz="0" w:space="0" w:color="auto"/>
      </w:divBdr>
    </w:div>
    <w:div w:id="934703766">
      <w:bodyDiv w:val="1"/>
      <w:marLeft w:val="0"/>
      <w:marRight w:val="0"/>
      <w:marTop w:val="0"/>
      <w:marBottom w:val="0"/>
      <w:divBdr>
        <w:top w:val="none" w:sz="0" w:space="0" w:color="auto"/>
        <w:left w:val="none" w:sz="0" w:space="0" w:color="auto"/>
        <w:bottom w:val="none" w:sz="0" w:space="0" w:color="auto"/>
        <w:right w:val="none" w:sz="0" w:space="0" w:color="auto"/>
      </w:divBdr>
    </w:div>
    <w:div w:id="943348011">
      <w:bodyDiv w:val="1"/>
      <w:marLeft w:val="0"/>
      <w:marRight w:val="0"/>
      <w:marTop w:val="0"/>
      <w:marBottom w:val="0"/>
      <w:divBdr>
        <w:top w:val="none" w:sz="0" w:space="0" w:color="auto"/>
        <w:left w:val="none" w:sz="0" w:space="0" w:color="auto"/>
        <w:bottom w:val="none" w:sz="0" w:space="0" w:color="auto"/>
        <w:right w:val="none" w:sz="0" w:space="0" w:color="auto"/>
      </w:divBdr>
    </w:div>
    <w:div w:id="968710286">
      <w:bodyDiv w:val="1"/>
      <w:marLeft w:val="0"/>
      <w:marRight w:val="0"/>
      <w:marTop w:val="0"/>
      <w:marBottom w:val="0"/>
      <w:divBdr>
        <w:top w:val="none" w:sz="0" w:space="0" w:color="auto"/>
        <w:left w:val="none" w:sz="0" w:space="0" w:color="auto"/>
        <w:bottom w:val="none" w:sz="0" w:space="0" w:color="auto"/>
        <w:right w:val="none" w:sz="0" w:space="0" w:color="auto"/>
      </w:divBdr>
    </w:div>
    <w:div w:id="981926550">
      <w:bodyDiv w:val="1"/>
      <w:marLeft w:val="0"/>
      <w:marRight w:val="0"/>
      <w:marTop w:val="0"/>
      <w:marBottom w:val="0"/>
      <w:divBdr>
        <w:top w:val="none" w:sz="0" w:space="0" w:color="auto"/>
        <w:left w:val="none" w:sz="0" w:space="0" w:color="auto"/>
        <w:bottom w:val="none" w:sz="0" w:space="0" w:color="auto"/>
        <w:right w:val="none" w:sz="0" w:space="0" w:color="auto"/>
      </w:divBdr>
    </w:div>
    <w:div w:id="988048819">
      <w:bodyDiv w:val="1"/>
      <w:marLeft w:val="0"/>
      <w:marRight w:val="0"/>
      <w:marTop w:val="0"/>
      <w:marBottom w:val="0"/>
      <w:divBdr>
        <w:top w:val="none" w:sz="0" w:space="0" w:color="auto"/>
        <w:left w:val="none" w:sz="0" w:space="0" w:color="auto"/>
        <w:bottom w:val="none" w:sz="0" w:space="0" w:color="auto"/>
        <w:right w:val="none" w:sz="0" w:space="0" w:color="auto"/>
      </w:divBdr>
    </w:div>
    <w:div w:id="993995517">
      <w:bodyDiv w:val="1"/>
      <w:marLeft w:val="0"/>
      <w:marRight w:val="0"/>
      <w:marTop w:val="0"/>
      <w:marBottom w:val="0"/>
      <w:divBdr>
        <w:top w:val="none" w:sz="0" w:space="0" w:color="auto"/>
        <w:left w:val="none" w:sz="0" w:space="0" w:color="auto"/>
        <w:bottom w:val="none" w:sz="0" w:space="0" w:color="auto"/>
        <w:right w:val="none" w:sz="0" w:space="0" w:color="auto"/>
      </w:divBdr>
    </w:div>
    <w:div w:id="1010373971">
      <w:bodyDiv w:val="1"/>
      <w:marLeft w:val="0"/>
      <w:marRight w:val="0"/>
      <w:marTop w:val="0"/>
      <w:marBottom w:val="0"/>
      <w:divBdr>
        <w:top w:val="none" w:sz="0" w:space="0" w:color="auto"/>
        <w:left w:val="none" w:sz="0" w:space="0" w:color="auto"/>
        <w:bottom w:val="none" w:sz="0" w:space="0" w:color="auto"/>
        <w:right w:val="none" w:sz="0" w:space="0" w:color="auto"/>
      </w:divBdr>
    </w:div>
    <w:div w:id="1010522706">
      <w:bodyDiv w:val="1"/>
      <w:marLeft w:val="0"/>
      <w:marRight w:val="0"/>
      <w:marTop w:val="0"/>
      <w:marBottom w:val="0"/>
      <w:divBdr>
        <w:top w:val="none" w:sz="0" w:space="0" w:color="auto"/>
        <w:left w:val="none" w:sz="0" w:space="0" w:color="auto"/>
        <w:bottom w:val="none" w:sz="0" w:space="0" w:color="auto"/>
        <w:right w:val="none" w:sz="0" w:space="0" w:color="auto"/>
      </w:divBdr>
    </w:div>
    <w:div w:id="1014041179">
      <w:bodyDiv w:val="1"/>
      <w:marLeft w:val="0"/>
      <w:marRight w:val="0"/>
      <w:marTop w:val="0"/>
      <w:marBottom w:val="0"/>
      <w:divBdr>
        <w:top w:val="none" w:sz="0" w:space="0" w:color="auto"/>
        <w:left w:val="none" w:sz="0" w:space="0" w:color="auto"/>
        <w:bottom w:val="none" w:sz="0" w:space="0" w:color="auto"/>
        <w:right w:val="none" w:sz="0" w:space="0" w:color="auto"/>
      </w:divBdr>
    </w:div>
    <w:div w:id="1017657707">
      <w:bodyDiv w:val="1"/>
      <w:marLeft w:val="0"/>
      <w:marRight w:val="0"/>
      <w:marTop w:val="0"/>
      <w:marBottom w:val="0"/>
      <w:divBdr>
        <w:top w:val="none" w:sz="0" w:space="0" w:color="auto"/>
        <w:left w:val="none" w:sz="0" w:space="0" w:color="auto"/>
        <w:bottom w:val="none" w:sz="0" w:space="0" w:color="auto"/>
        <w:right w:val="none" w:sz="0" w:space="0" w:color="auto"/>
      </w:divBdr>
    </w:div>
    <w:div w:id="1022434701">
      <w:bodyDiv w:val="1"/>
      <w:marLeft w:val="0"/>
      <w:marRight w:val="0"/>
      <w:marTop w:val="0"/>
      <w:marBottom w:val="0"/>
      <w:divBdr>
        <w:top w:val="none" w:sz="0" w:space="0" w:color="auto"/>
        <w:left w:val="none" w:sz="0" w:space="0" w:color="auto"/>
        <w:bottom w:val="none" w:sz="0" w:space="0" w:color="auto"/>
        <w:right w:val="none" w:sz="0" w:space="0" w:color="auto"/>
      </w:divBdr>
    </w:div>
    <w:div w:id="1023284741">
      <w:bodyDiv w:val="1"/>
      <w:marLeft w:val="0"/>
      <w:marRight w:val="0"/>
      <w:marTop w:val="0"/>
      <w:marBottom w:val="0"/>
      <w:divBdr>
        <w:top w:val="none" w:sz="0" w:space="0" w:color="auto"/>
        <w:left w:val="none" w:sz="0" w:space="0" w:color="auto"/>
        <w:bottom w:val="none" w:sz="0" w:space="0" w:color="auto"/>
        <w:right w:val="none" w:sz="0" w:space="0" w:color="auto"/>
      </w:divBdr>
    </w:div>
    <w:div w:id="1038506511">
      <w:bodyDiv w:val="1"/>
      <w:marLeft w:val="0"/>
      <w:marRight w:val="0"/>
      <w:marTop w:val="0"/>
      <w:marBottom w:val="0"/>
      <w:divBdr>
        <w:top w:val="none" w:sz="0" w:space="0" w:color="auto"/>
        <w:left w:val="none" w:sz="0" w:space="0" w:color="auto"/>
        <w:bottom w:val="none" w:sz="0" w:space="0" w:color="auto"/>
        <w:right w:val="none" w:sz="0" w:space="0" w:color="auto"/>
      </w:divBdr>
    </w:div>
    <w:div w:id="1054083990">
      <w:bodyDiv w:val="1"/>
      <w:marLeft w:val="0"/>
      <w:marRight w:val="0"/>
      <w:marTop w:val="0"/>
      <w:marBottom w:val="0"/>
      <w:divBdr>
        <w:top w:val="none" w:sz="0" w:space="0" w:color="auto"/>
        <w:left w:val="none" w:sz="0" w:space="0" w:color="auto"/>
        <w:bottom w:val="none" w:sz="0" w:space="0" w:color="auto"/>
        <w:right w:val="none" w:sz="0" w:space="0" w:color="auto"/>
      </w:divBdr>
    </w:div>
    <w:div w:id="1064719672">
      <w:bodyDiv w:val="1"/>
      <w:marLeft w:val="0"/>
      <w:marRight w:val="0"/>
      <w:marTop w:val="0"/>
      <w:marBottom w:val="0"/>
      <w:divBdr>
        <w:top w:val="none" w:sz="0" w:space="0" w:color="auto"/>
        <w:left w:val="none" w:sz="0" w:space="0" w:color="auto"/>
        <w:bottom w:val="none" w:sz="0" w:space="0" w:color="auto"/>
        <w:right w:val="none" w:sz="0" w:space="0" w:color="auto"/>
      </w:divBdr>
    </w:div>
    <w:div w:id="1071585644">
      <w:bodyDiv w:val="1"/>
      <w:marLeft w:val="0"/>
      <w:marRight w:val="0"/>
      <w:marTop w:val="0"/>
      <w:marBottom w:val="0"/>
      <w:divBdr>
        <w:top w:val="none" w:sz="0" w:space="0" w:color="auto"/>
        <w:left w:val="none" w:sz="0" w:space="0" w:color="auto"/>
        <w:bottom w:val="none" w:sz="0" w:space="0" w:color="auto"/>
        <w:right w:val="none" w:sz="0" w:space="0" w:color="auto"/>
      </w:divBdr>
    </w:div>
    <w:div w:id="1080643654">
      <w:bodyDiv w:val="1"/>
      <w:marLeft w:val="0"/>
      <w:marRight w:val="0"/>
      <w:marTop w:val="0"/>
      <w:marBottom w:val="0"/>
      <w:divBdr>
        <w:top w:val="none" w:sz="0" w:space="0" w:color="auto"/>
        <w:left w:val="none" w:sz="0" w:space="0" w:color="auto"/>
        <w:bottom w:val="none" w:sz="0" w:space="0" w:color="auto"/>
        <w:right w:val="none" w:sz="0" w:space="0" w:color="auto"/>
      </w:divBdr>
    </w:div>
    <w:div w:id="1083337696">
      <w:bodyDiv w:val="1"/>
      <w:marLeft w:val="0"/>
      <w:marRight w:val="0"/>
      <w:marTop w:val="0"/>
      <w:marBottom w:val="0"/>
      <w:divBdr>
        <w:top w:val="none" w:sz="0" w:space="0" w:color="auto"/>
        <w:left w:val="none" w:sz="0" w:space="0" w:color="auto"/>
        <w:bottom w:val="none" w:sz="0" w:space="0" w:color="auto"/>
        <w:right w:val="none" w:sz="0" w:space="0" w:color="auto"/>
      </w:divBdr>
    </w:div>
    <w:div w:id="1092315330">
      <w:bodyDiv w:val="1"/>
      <w:marLeft w:val="0"/>
      <w:marRight w:val="0"/>
      <w:marTop w:val="0"/>
      <w:marBottom w:val="0"/>
      <w:divBdr>
        <w:top w:val="none" w:sz="0" w:space="0" w:color="auto"/>
        <w:left w:val="none" w:sz="0" w:space="0" w:color="auto"/>
        <w:bottom w:val="none" w:sz="0" w:space="0" w:color="auto"/>
        <w:right w:val="none" w:sz="0" w:space="0" w:color="auto"/>
      </w:divBdr>
    </w:div>
    <w:div w:id="1098872859">
      <w:bodyDiv w:val="1"/>
      <w:marLeft w:val="0"/>
      <w:marRight w:val="0"/>
      <w:marTop w:val="0"/>
      <w:marBottom w:val="0"/>
      <w:divBdr>
        <w:top w:val="none" w:sz="0" w:space="0" w:color="auto"/>
        <w:left w:val="none" w:sz="0" w:space="0" w:color="auto"/>
        <w:bottom w:val="none" w:sz="0" w:space="0" w:color="auto"/>
        <w:right w:val="none" w:sz="0" w:space="0" w:color="auto"/>
      </w:divBdr>
    </w:div>
    <w:div w:id="1102069281">
      <w:bodyDiv w:val="1"/>
      <w:marLeft w:val="0"/>
      <w:marRight w:val="0"/>
      <w:marTop w:val="0"/>
      <w:marBottom w:val="0"/>
      <w:divBdr>
        <w:top w:val="none" w:sz="0" w:space="0" w:color="auto"/>
        <w:left w:val="none" w:sz="0" w:space="0" w:color="auto"/>
        <w:bottom w:val="none" w:sz="0" w:space="0" w:color="auto"/>
        <w:right w:val="none" w:sz="0" w:space="0" w:color="auto"/>
      </w:divBdr>
    </w:div>
    <w:div w:id="1111120962">
      <w:bodyDiv w:val="1"/>
      <w:marLeft w:val="0"/>
      <w:marRight w:val="0"/>
      <w:marTop w:val="0"/>
      <w:marBottom w:val="0"/>
      <w:divBdr>
        <w:top w:val="none" w:sz="0" w:space="0" w:color="auto"/>
        <w:left w:val="none" w:sz="0" w:space="0" w:color="auto"/>
        <w:bottom w:val="none" w:sz="0" w:space="0" w:color="auto"/>
        <w:right w:val="none" w:sz="0" w:space="0" w:color="auto"/>
      </w:divBdr>
    </w:div>
    <w:div w:id="1115635585">
      <w:bodyDiv w:val="1"/>
      <w:marLeft w:val="0"/>
      <w:marRight w:val="0"/>
      <w:marTop w:val="0"/>
      <w:marBottom w:val="0"/>
      <w:divBdr>
        <w:top w:val="none" w:sz="0" w:space="0" w:color="auto"/>
        <w:left w:val="none" w:sz="0" w:space="0" w:color="auto"/>
        <w:bottom w:val="none" w:sz="0" w:space="0" w:color="auto"/>
        <w:right w:val="none" w:sz="0" w:space="0" w:color="auto"/>
      </w:divBdr>
    </w:div>
    <w:div w:id="1116683257">
      <w:bodyDiv w:val="1"/>
      <w:marLeft w:val="0"/>
      <w:marRight w:val="0"/>
      <w:marTop w:val="0"/>
      <w:marBottom w:val="0"/>
      <w:divBdr>
        <w:top w:val="none" w:sz="0" w:space="0" w:color="auto"/>
        <w:left w:val="none" w:sz="0" w:space="0" w:color="auto"/>
        <w:bottom w:val="none" w:sz="0" w:space="0" w:color="auto"/>
        <w:right w:val="none" w:sz="0" w:space="0" w:color="auto"/>
      </w:divBdr>
    </w:div>
    <w:div w:id="1133206343">
      <w:bodyDiv w:val="1"/>
      <w:marLeft w:val="0"/>
      <w:marRight w:val="0"/>
      <w:marTop w:val="0"/>
      <w:marBottom w:val="0"/>
      <w:divBdr>
        <w:top w:val="none" w:sz="0" w:space="0" w:color="auto"/>
        <w:left w:val="none" w:sz="0" w:space="0" w:color="auto"/>
        <w:bottom w:val="none" w:sz="0" w:space="0" w:color="auto"/>
        <w:right w:val="none" w:sz="0" w:space="0" w:color="auto"/>
      </w:divBdr>
    </w:div>
    <w:div w:id="1137336897">
      <w:bodyDiv w:val="1"/>
      <w:marLeft w:val="0"/>
      <w:marRight w:val="0"/>
      <w:marTop w:val="0"/>
      <w:marBottom w:val="0"/>
      <w:divBdr>
        <w:top w:val="none" w:sz="0" w:space="0" w:color="auto"/>
        <w:left w:val="none" w:sz="0" w:space="0" w:color="auto"/>
        <w:bottom w:val="none" w:sz="0" w:space="0" w:color="auto"/>
        <w:right w:val="none" w:sz="0" w:space="0" w:color="auto"/>
      </w:divBdr>
    </w:div>
    <w:div w:id="1148285764">
      <w:bodyDiv w:val="1"/>
      <w:marLeft w:val="0"/>
      <w:marRight w:val="0"/>
      <w:marTop w:val="0"/>
      <w:marBottom w:val="0"/>
      <w:divBdr>
        <w:top w:val="none" w:sz="0" w:space="0" w:color="auto"/>
        <w:left w:val="none" w:sz="0" w:space="0" w:color="auto"/>
        <w:bottom w:val="none" w:sz="0" w:space="0" w:color="auto"/>
        <w:right w:val="none" w:sz="0" w:space="0" w:color="auto"/>
      </w:divBdr>
    </w:div>
    <w:div w:id="1153331829">
      <w:bodyDiv w:val="1"/>
      <w:marLeft w:val="0"/>
      <w:marRight w:val="0"/>
      <w:marTop w:val="0"/>
      <w:marBottom w:val="0"/>
      <w:divBdr>
        <w:top w:val="none" w:sz="0" w:space="0" w:color="auto"/>
        <w:left w:val="none" w:sz="0" w:space="0" w:color="auto"/>
        <w:bottom w:val="none" w:sz="0" w:space="0" w:color="auto"/>
        <w:right w:val="none" w:sz="0" w:space="0" w:color="auto"/>
      </w:divBdr>
    </w:div>
    <w:div w:id="1164005304">
      <w:bodyDiv w:val="1"/>
      <w:marLeft w:val="0"/>
      <w:marRight w:val="0"/>
      <w:marTop w:val="0"/>
      <w:marBottom w:val="0"/>
      <w:divBdr>
        <w:top w:val="none" w:sz="0" w:space="0" w:color="auto"/>
        <w:left w:val="none" w:sz="0" w:space="0" w:color="auto"/>
        <w:bottom w:val="none" w:sz="0" w:space="0" w:color="auto"/>
        <w:right w:val="none" w:sz="0" w:space="0" w:color="auto"/>
      </w:divBdr>
    </w:div>
    <w:div w:id="1174102625">
      <w:bodyDiv w:val="1"/>
      <w:marLeft w:val="0"/>
      <w:marRight w:val="0"/>
      <w:marTop w:val="0"/>
      <w:marBottom w:val="0"/>
      <w:divBdr>
        <w:top w:val="none" w:sz="0" w:space="0" w:color="auto"/>
        <w:left w:val="none" w:sz="0" w:space="0" w:color="auto"/>
        <w:bottom w:val="none" w:sz="0" w:space="0" w:color="auto"/>
        <w:right w:val="none" w:sz="0" w:space="0" w:color="auto"/>
      </w:divBdr>
    </w:div>
    <w:div w:id="1194735634">
      <w:bodyDiv w:val="1"/>
      <w:marLeft w:val="0"/>
      <w:marRight w:val="0"/>
      <w:marTop w:val="0"/>
      <w:marBottom w:val="0"/>
      <w:divBdr>
        <w:top w:val="none" w:sz="0" w:space="0" w:color="auto"/>
        <w:left w:val="none" w:sz="0" w:space="0" w:color="auto"/>
        <w:bottom w:val="none" w:sz="0" w:space="0" w:color="auto"/>
        <w:right w:val="none" w:sz="0" w:space="0" w:color="auto"/>
      </w:divBdr>
    </w:div>
    <w:div w:id="1209609828">
      <w:bodyDiv w:val="1"/>
      <w:marLeft w:val="0"/>
      <w:marRight w:val="0"/>
      <w:marTop w:val="0"/>
      <w:marBottom w:val="0"/>
      <w:divBdr>
        <w:top w:val="none" w:sz="0" w:space="0" w:color="auto"/>
        <w:left w:val="none" w:sz="0" w:space="0" w:color="auto"/>
        <w:bottom w:val="none" w:sz="0" w:space="0" w:color="auto"/>
        <w:right w:val="none" w:sz="0" w:space="0" w:color="auto"/>
      </w:divBdr>
    </w:div>
    <w:div w:id="1217738881">
      <w:bodyDiv w:val="1"/>
      <w:marLeft w:val="0"/>
      <w:marRight w:val="0"/>
      <w:marTop w:val="0"/>
      <w:marBottom w:val="0"/>
      <w:divBdr>
        <w:top w:val="none" w:sz="0" w:space="0" w:color="auto"/>
        <w:left w:val="none" w:sz="0" w:space="0" w:color="auto"/>
        <w:bottom w:val="none" w:sz="0" w:space="0" w:color="auto"/>
        <w:right w:val="none" w:sz="0" w:space="0" w:color="auto"/>
      </w:divBdr>
    </w:div>
    <w:div w:id="1220898141">
      <w:bodyDiv w:val="1"/>
      <w:marLeft w:val="0"/>
      <w:marRight w:val="0"/>
      <w:marTop w:val="0"/>
      <w:marBottom w:val="0"/>
      <w:divBdr>
        <w:top w:val="none" w:sz="0" w:space="0" w:color="auto"/>
        <w:left w:val="none" w:sz="0" w:space="0" w:color="auto"/>
        <w:bottom w:val="none" w:sz="0" w:space="0" w:color="auto"/>
        <w:right w:val="none" w:sz="0" w:space="0" w:color="auto"/>
      </w:divBdr>
    </w:div>
    <w:div w:id="1224946234">
      <w:bodyDiv w:val="1"/>
      <w:marLeft w:val="0"/>
      <w:marRight w:val="0"/>
      <w:marTop w:val="0"/>
      <w:marBottom w:val="0"/>
      <w:divBdr>
        <w:top w:val="none" w:sz="0" w:space="0" w:color="auto"/>
        <w:left w:val="none" w:sz="0" w:space="0" w:color="auto"/>
        <w:bottom w:val="none" w:sz="0" w:space="0" w:color="auto"/>
        <w:right w:val="none" w:sz="0" w:space="0" w:color="auto"/>
      </w:divBdr>
    </w:div>
    <w:div w:id="1229461592">
      <w:bodyDiv w:val="1"/>
      <w:marLeft w:val="0"/>
      <w:marRight w:val="0"/>
      <w:marTop w:val="0"/>
      <w:marBottom w:val="0"/>
      <w:divBdr>
        <w:top w:val="none" w:sz="0" w:space="0" w:color="auto"/>
        <w:left w:val="none" w:sz="0" w:space="0" w:color="auto"/>
        <w:bottom w:val="none" w:sz="0" w:space="0" w:color="auto"/>
        <w:right w:val="none" w:sz="0" w:space="0" w:color="auto"/>
      </w:divBdr>
    </w:div>
    <w:div w:id="1232424455">
      <w:bodyDiv w:val="1"/>
      <w:marLeft w:val="0"/>
      <w:marRight w:val="0"/>
      <w:marTop w:val="0"/>
      <w:marBottom w:val="0"/>
      <w:divBdr>
        <w:top w:val="none" w:sz="0" w:space="0" w:color="auto"/>
        <w:left w:val="none" w:sz="0" w:space="0" w:color="auto"/>
        <w:bottom w:val="none" w:sz="0" w:space="0" w:color="auto"/>
        <w:right w:val="none" w:sz="0" w:space="0" w:color="auto"/>
      </w:divBdr>
    </w:div>
    <w:div w:id="1244606223">
      <w:bodyDiv w:val="1"/>
      <w:marLeft w:val="0"/>
      <w:marRight w:val="0"/>
      <w:marTop w:val="0"/>
      <w:marBottom w:val="0"/>
      <w:divBdr>
        <w:top w:val="none" w:sz="0" w:space="0" w:color="auto"/>
        <w:left w:val="none" w:sz="0" w:space="0" w:color="auto"/>
        <w:bottom w:val="none" w:sz="0" w:space="0" w:color="auto"/>
        <w:right w:val="none" w:sz="0" w:space="0" w:color="auto"/>
      </w:divBdr>
    </w:div>
    <w:div w:id="1246498041">
      <w:bodyDiv w:val="1"/>
      <w:marLeft w:val="0"/>
      <w:marRight w:val="0"/>
      <w:marTop w:val="0"/>
      <w:marBottom w:val="0"/>
      <w:divBdr>
        <w:top w:val="none" w:sz="0" w:space="0" w:color="auto"/>
        <w:left w:val="none" w:sz="0" w:space="0" w:color="auto"/>
        <w:bottom w:val="none" w:sz="0" w:space="0" w:color="auto"/>
        <w:right w:val="none" w:sz="0" w:space="0" w:color="auto"/>
      </w:divBdr>
    </w:div>
    <w:div w:id="1248465423">
      <w:bodyDiv w:val="1"/>
      <w:marLeft w:val="0"/>
      <w:marRight w:val="0"/>
      <w:marTop w:val="0"/>
      <w:marBottom w:val="0"/>
      <w:divBdr>
        <w:top w:val="none" w:sz="0" w:space="0" w:color="auto"/>
        <w:left w:val="none" w:sz="0" w:space="0" w:color="auto"/>
        <w:bottom w:val="none" w:sz="0" w:space="0" w:color="auto"/>
        <w:right w:val="none" w:sz="0" w:space="0" w:color="auto"/>
      </w:divBdr>
    </w:div>
    <w:div w:id="1250695916">
      <w:bodyDiv w:val="1"/>
      <w:marLeft w:val="0"/>
      <w:marRight w:val="0"/>
      <w:marTop w:val="0"/>
      <w:marBottom w:val="0"/>
      <w:divBdr>
        <w:top w:val="none" w:sz="0" w:space="0" w:color="auto"/>
        <w:left w:val="none" w:sz="0" w:space="0" w:color="auto"/>
        <w:bottom w:val="none" w:sz="0" w:space="0" w:color="auto"/>
        <w:right w:val="none" w:sz="0" w:space="0" w:color="auto"/>
      </w:divBdr>
    </w:div>
    <w:div w:id="1256939404">
      <w:bodyDiv w:val="1"/>
      <w:marLeft w:val="0"/>
      <w:marRight w:val="0"/>
      <w:marTop w:val="0"/>
      <w:marBottom w:val="0"/>
      <w:divBdr>
        <w:top w:val="none" w:sz="0" w:space="0" w:color="auto"/>
        <w:left w:val="none" w:sz="0" w:space="0" w:color="auto"/>
        <w:bottom w:val="none" w:sz="0" w:space="0" w:color="auto"/>
        <w:right w:val="none" w:sz="0" w:space="0" w:color="auto"/>
      </w:divBdr>
    </w:div>
    <w:div w:id="1260793149">
      <w:bodyDiv w:val="1"/>
      <w:marLeft w:val="0"/>
      <w:marRight w:val="0"/>
      <w:marTop w:val="0"/>
      <w:marBottom w:val="0"/>
      <w:divBdr>
        <w:top w:val="none" w:sz="0" w:space="0" w:color="auto"/>
        <w:left w:val="none" w:sz="0" w:space="0" w:color="auto"/>
        <w:bottom w:val="none" w:sz="0" w:space="0" w:color="auto"/>
        <w:right w:val="none" w:sz="0" w:space="0" w:color="auto"/>
      </w:divBdr>
    </w:div>
    <w:div w:id="1263030579">
      <w:bodyDiv w:val="1"/>
      <w:marLeft w:val="0"/>
      <w:marRight w:val="0"/>
      <w:marTop w:val="0"/>
      <w:marBottom w:val="0"/>
      <w:divBdr>
        <w:top w:val="none" w:sz="0" w:space="0" w:color="auto"/>
        <w:left w:val="none" w:sz="0" w:space="0" w:color="auto"/>
        <w:bottom w:val="none" w:sz="0" w:space="0" w:color="auto"/>
        <w:right w:val="none" w:sz="0" w:space="0" w:color="auto"/>
      </w:divBdr>
    </w:div>
    <w:div w:id="1263999344">
      <w:bodyDiv w:val="1"/>
      <w:marLeft w:val="0"/>
      <w:marRight w:val="0"/>
      <w:marTop w:val="0"/>
      <w:marBottom w:val="0"/>
      <w:divBdr>
        <w:top w:val="none" w:sz="0" w:space="0" w:color="auto"/>
        <w:left w:val="none" w:sz="0" w:space="0" w:color="auto"/>
        <w:bottom w:val="none" w:sz="0" w:space="0" w:color="auto"/>
        <w:right w:val="none" w:sz="0" w:space="0" w:color="auto"/>
      </w:divBdr>
    </w:div>
    <w:div w:id="1269779678">
      <w:bodyDiv w:val="1"/>
      <w:marLeft w:val="0"/>
      <w:marRight w:val="0"/>
      <w:marTop w:val="0"/>
      <w:marBottom w:val="0"/>
      <w:divBdr>
        <w:top w:val="none" w:sz="0" w:space="0" w:color="auto"/>
        <w:left w:val="none" w:sz="0" w:space="0" w:color="auto"/>
        <w:bottom w:val="none" w:sz="0" w:space="0" w:color="auto"/>
        <w:right w:val="none" w:sz="0" w:space="0" w:color="auto"/>
      </w:divBdr>
    </w:div>
    <w:div w:id="1270236931">
      <w:bodyDiv w:val="1"/>
      <w:marLeft w:val="0"/>
      <w:marRight w:val="0"/>
      <w:marTop w:val="0"/>
      <w:marBottom w:val="0"/>
      <w:divBdr>
        <w:top w:val="none" w:sz="0" w:space="0" w:color="auto"/>
        <w:left w:val="none" w:sz="0" w:space="0" w:color="auto"/>
        <w:bottom w:val="none" w:sz="0" w:space="0" w:color="auto"/>
        <w:right w:val="none" w:sz="0" w:space="0" w:color="auto"/>
      </w:divBdr>
    </w:div>
    <w:div w:id="1275746866">
      <w:bodyDiv w:val="1"/>
      <w:marLeft w:val="0"/>
      <w:marRight w:val="0"/>
      <w:marTop w:val="0"/>
      <w:marBottom w:val="0"/>
      <w:divBdr>
        <w:top w:val="none" w:sz="0" w:space="0" w:color="auto"/>
        <w:left w:val="none" w:sz="0" w:space="0" w:color="auto"/>
        <w:bottom w:val="none" w:sz="0" w:space="0" w:color="auto"/>
        <w:right w:val="none" w:sz="0" w:space="0" w:color="auto"/>
      </w:divBdr>
    </w:div>
    <w:div w:id="1298143108">
      <w:bodyDiv w:val="1"/>
      <w:marLeft w:val="0"/>
      <w:marRight w:val="0"/>
      <w:marTop w:val="0"/>
      <w:marBottom w:val="0"/>
      <w:divBdr>
        <w:top w:val="none" w:sz="0" w:space="0" w:color="auto"/>
        <w:left w:val="none" w:sz="0" w:space="0" w:color="auto"/>
        <w:bottom w:val="none" w:sz="0" w:space="0" w:color="auto"/>
        <w:right w:val="none" w:sz="0" w:space="0" w:color="auto"/>
      </w:divBdr>
    </w:div>
    <w:div w:id="1301301456">
      <w:bodyDiv w:val="1"/>
      <w:marLeft w:val="0"/>
      <w:marRight w:val="0"/>
      <w:marTop w:val="0"/>
      <w:marBottom w:val="0"/>
      <w:divBdr>
        <w:top w:val="none" w:sz="0" w:space="0" w:color="auto"/>
        <w:left w:val="none" w:sz="0" w:space="0" w:color="auto"/>
        <w:bottom w:val="none" w:sz="0" w:space="0" w:color="auto"/>
        <w:right w:val="none" w:sz="0" w:space="0" w:color="auto"/>
      </w:divBdr>
    </w:div>
    <w:div w:id="1315448093">
      <w:bodyDiv w:val="1"/>
      <w:marLeft w:val="0"/>
      <w:marRight w:val="0"/>
      <w:marTop w:val="0"/>
      <w:marBottom w:val="0"/>
      <w:divBdr>
        <w:top w:val="none" w:sz="0" w:space="0" w:color="auto"/>
        <w:left w:val="none" w:sz="0" w:space="0" w:color="auto"/>
        <w:bottom w:val="none" w:sz="0" w:space="0" w:color="auto"/>
        <w:right w:val="none" w:sz="0" w:space="0" w:color="auto"/>
      </w:divBdr>
    </w:div>
    <w:div w:id="1316302258">
      <w:bodyDiv w:val="1"/>
      <w:marLeft w:val="0"/>
      <w:marRight w:val="0"/>
      <w:marTop w:val="0"/>
      <w:marBottom w:val="0"/>
      <w:divBdr>
        <w:top w:val="none" w:sz="0" w:space="0" w:color="auto"/>
        <w:left w:val="none" w:sz="0" w:space="0" w:color="auto"/>
        <w:bottom w:val="none" w:sz="0" w:space="0" w:color="auto"/>
        <w:right w:val="none" w:sz="0" w:space="0" w:color="auto"/>
      </w:divBdr>
    </w:div>
    <w:div w:id="1322006259">
      <w:bodyDiv w:val="1"/>
      <w:marLeft w:val="0"/>
      <w:marRight w:val="0"/>
      <w:marTop w:val="0"/>
      <w:marBottom w:val="0"/>
      <w:divBdr>
        <w:top w:val="none" w:sz="0" w:space="0" w:color="auto"/>
        <w:left w:val="none" w:sz="0" w:space="0" w:color="auto"/>
        <w:bottom w:val="none" w:sz="0" w:space="0" w:color="auto"/>
        <w:right w:val="none" w:sz="0" w:space="0" w:color="auto"/>
      </w:divBdr>
    </w:div>
    <w:div w:id="1325820714">
      <w:bodyDiv w:val="1"/>
      <w:marLeft w:val="0"/>
      <w:marRight w:val="0"/>
      <w:marTop w:val="0"/>
      <w:marBottom w:val="0"/>
      <w:divBdr>
        <w:top w:val="none" w:sz="0" w:space="0" w:color="auto"/>
        <w:left w:val="none" w:sz="0" w:space="0" w:color="auto"/>
        <w:bottom w:val="none" w:sz="0" w:space="0" w:color="auto"/>
        <w:right w:val="none" w:sz="0" w:space="0" w:color="auto"/>
      </w:divBdr>
    </w:div>
    <w:div w:id="1330400827">
      <w:bodyDiv w:val="1"/>
      <w:marLeft w:val="0"/>
      <w:marRight w:val="0"/>
      <w:marTop w:val="0"/>
      <w:marBottom w:val="0"/>
      <w:divBdr>
        <w:top w:val="none" w:sz="0" w:space="0" w:color="auto"/>
        <w:left w:val="none" w:sz="0" w:space="0" w:color="auto"/>
        <w:bottom w:val="none" w:sz="0" w:space="0" w:color="auto"/>
        <w:right w:val="none" w:sz="0" w:space="0" w:color="auto"/>
      </w:divBdr>
    </w:div>
    <w:div w:id="1342778544">
      <w:bodyDiv w:val="1"/>
      <w:marLeft w:val="0"/>
      <w:marRight w:val="0"/>
      <w:marTop w:val="0"/>
      <w:marBottom w:val="0"/>
      <w:divBdr>
        <w:top w:val="none" w:sz="0" w:space="0" w:color="auto"/>
        <w:left w:val="none" w:sz="0" w:space="0" w:color="auto"/>
        <w:bottom w:val="none" w:sz="0" w:space="0" w:color="auto"/>
        <w:right w:val="none" w:sz="0" w:space="0" w:color="auto"/>
      </w:divBdr>
    </w:div>
    <w:div w:id="1356492557">
      <w:bodyDiv w:val="1"/>
      <w:marLeft w:val="0"/>
      <w:marRight w:val="0"/>
      <w:marTop w:val="0"/>
      <w:marBottom w:val="0"/>
      <w:divBdr>
        <w:top w:val="none" w:sz="0" w:space="0" w:color="auto"/>
        <w:left w:val="none" w:sz="0" w:space="0" w:color="auto"/>
        <w:bottom w:val="none" w:sz="0" w:space="0" w:color="auto"/>
        <w:right w:val="none" w:sz="0" w:space="0" w:color="auto"/>
      </w:divBdr>
    </w:div>
    <w:div w:id="1360357101">
      <w:bodyDiv w:val="1"/>
      <w:marLeft w:val="0"/>
      <w:marRight w:val="0"/>
      <w:marTop w:val="0"/>
      <w:marBottom w:val="0"/>
      <w:divBdr>
        <w:top w:val="none" w:sz="0" w:space="0" w:color="auto"/>
        <w:left w:val="none" w:sz="0" w:space="0" w:color="auto"/>
        <w:bottom w:val="none" w:sz="0" w:space="0" w:color="auto"/>
        <w:right w:val="none" w:sz="0" w:space="0" w:color="auto"/>
      </w:divBdr>
    </w:div>
    <w:div w:id="1362512947">
      <w:bodyDiv w:val="1"/>
      <w:marLeft w:val="0"/>
      <w:marRight w:val="0"/>
      <w:marTop w:val="0"/>
      <w:marBottom w:val="0"/>
      <w:divBdr>
        <w:top w:val="none" w:sz="0" w:space="0" w:color="auto"/>
        <w:left w:val="none" w:sz="0" w:space="0" w:color="auto"/>
        <w:bottom w:val="none" w:sz="0" w:space="0" w:color="auto"/>
        <w:right w:val="none" w:sz="0" w:space="0" w:color="auto"/>
      </w:divBdr>
    </w:div>
    <w:div w:id="1362591394">
      <w:bodyDiv w:val="1"/>
      <w:marLeft w:val="0"/>
      <w:marRight w:val="0"/>
      <w:marTop w:val="0"/>
      <w:marBottom w:val="0"/>
      <w:divBdr>
        <w:top w:val="none" w:sz="0" w:space="0" w:color="auto"/>
        <w:left w:val="none" w:sz="0" w:space="0" w:color="auto"/>
        <w:bottom w:val="none" w:sz="0" w:space="0" w:color="auto"/>
        <w:right w:val="none" w:sz="0" w:space="0" w:color="auto"/>
      </w:divBdr>
    </w:div>
    <w:div w:id="1378159292">
      <w:bodyDiv w:val="1"/>
      <w:marLeft w:val="0"/>
      <w:marRight w:val="0"/>
      <w:marTop w:val="0"/>
      <w:marBottom w:val="0"/>
      <w:divBdr>
        <w:top w:val="none" w:sz="0" w:space="0" w:color="auto"/>
        <w:left w:val="none" w:sz="0" w:space="0" w:color="auto"/>
        <w:bottom w:val="none" w:sz="0" w:space="0" w:color="auto"/>
        <w:right w:val="none" w:sz="0" w:space="0" w:color="auto"/>
      </w:divBdr>
    </w:div>
    <w:div w:id="1420518984">
      <w:bodyDiv w:val="1"/>
      <w:marLeft w:val="0"/>
      <w:marRight w:val="0"/>
      <w:marTop w:val="0"/>
      <w:marBottom w:val="0"/>
      <w:divBdr>
        <w:top w:val="none" w:sz="0" w:space="0" w:color="auto"/>
        <w:left w:val="none" w:sz="0" w:space="0" w:color="auto"/>
        <w:bottom w:val="none" w:sz="0" w:space="0" w:color="auto"/>
        <w:right w:val="none" w:sz="0" w:space="0" w:color="auto"/>
      </w:divBdr>
    </w:div>
    <w:div w:id="1434394571">
      <w:bodyDiv w:val="1"/>
      <w:marLeft w:val="0"/>
      <w:marRight w:val="0"/>
      <w:marTop w:val="0"/>
      <w:marBottom w:val="0"/>
      <w:divBdr>
        <w:top w:val="none" w:sz="0" w:space="0" w:color="auto"/>
        <w:left w:val="none" w:sz="0" w:space="0" w:color="auto"/>
        <w:bottom w:val="none" w:sz="0" w:space="0" w:color="auto"/>
        <w:right w:val="none" w:sz="0" w:space="0" w:color="auto"/>
      </w:divBdr>
    </w:div>
    <w:div w:id="1435592599">
      <w:bodyDiv w:val="1"/>
      <w:marLeft w:val="0"/>
      <w:marRight w:val="0"/>
      <w:marTop w:val="0"/>
      <w:marBottom w:val="0"/>
      <w:divBdr>
        <w:top w:val="none" w:sz="0" w:space="0" w:color="auto"/>
        <w:left w:val="none" w:sz="0" w:space="0" w:color="auto"/>
        <w:bottom w:val="none" w:sz="0" w:space="0" w:color="auto"/>
        <w:right w:val="none" w:sz="0" w:space="0" w:color="auto"/>
      </w:divBdr>
    </w:div>
    <w:div w:id="1445072304">
      <w:bodyDiv w:val="1"/>
      <w:marLeft w:val="0"/>
      <w:marRight w:val="0"/>
      <w:marTop w:val="0"/>
      <w:marBottom w:val="0"/>
      <w:divBdr>
        <w:top w:val="none" w:sz="0" w:space="0" w:color="auto"/>
        <w:left w:val="none" w:sz="0" w:space="0" w:color="auto"/>
        <w:bottom w:val="none" w:sz="0" w:space="0" w:color="auto"/>
        <w:right w:val="none" w:sz="0" w:space="0" w:color="auto"/>
      </w:divBdr>
    </w:div>
    <w:div w:id="1445491614">
      <w:bodyDiv w:val="1"/>
      <w:marLeft w:val="0"/>
      <w:marRight w:val="0"/>
      <w:marTop w:val="0"/>
      <w:marBottom w:val="0"/>
      <w:divBdr>
        <w:top w:val="none" w:sz="0" w:space="0" w:color="auto"/>
        <w:left w:val="none" w:sz="0" w:space="0" w:color="auto"/>
        <w:bottom w:val="none" w:sz="0" w:space="0" w:color="auto"/>
        <w:right w:val="none" w:sz="0" w:space="0" w:color="auto"/>
      </w:divBdr>
    </w:div>
    <w:div w:id="1446464384">
      <w:bodyDiv w:val="1"/>
      <w:marLeft w:val="0"/>
      <w:marRight w:val="0"/>
      <w:marTop w:val="0"/>
      <w:marBottom w:val="0"/>
      <w:divBdr>
        <w:top w:val="none" w:sz="0" w:space="0" w:color="auto"/>
        <w:left w:val="none" w:sz="0" w:space="0" w:color="auto"/>
        <w:bottom w:val="none" w:sz="0" w:space="0" w:color="auto"/>
        <w:right w:val="none" w:sz="0" w:space="0" w:color="auto"/>
      </w:divBdr>
    </w:div>
    <w:div w:id="1453085716">
      <w:bodyDiv w:val="1"/>
      <w:marLeft w:val="0"/>
      <w:marRight w:val="0"/>
      <w:marTop w:val="0"/>
      <w:marBottom w:val="0"/>
      <w:divBdr>
        <w:top w:val="none" w:sz="0" w:space="0" w:color="auto"/>
        <w:left w:val="none" w:sz="0" w:space="0" w:color="auto"/>
        <w:bottom w:val="none" w:sz="0" w:space="0" w:color="auto"/>
        <w:right w:val="none" w:sz="0" w:space="0" w:color="auto"/>
      </w:divBdr>
    </w:div>
    <w:div w:id="1457866492">
      <w:bodyDiv w:val="1"/>
      <w:marLeft w:val="0"/>
      <w:marRight w:val="0"/>
      <w:marTop w:val="0"/>
      <w:marBottom w:val="0"/>
      <w:divBdr>
        <w:top w:val="none" w:sz="0" w:space="0" w:color="auto"/>
        <w:left w:val="none" w:sz="0" w:space="0" w:color="auto"/>
        <w:bottom w:val="none" w:sz="0" w:space="0" w:color="auto"/>
        <w:right w:val="none" w:sz="0" w:space="0" w:color="auto"/>
      </w:divBdr>
    </w:div>
    <w:div w:id="1461798506">
      <w:bodyDiv w:val="1"/>
      <w:marLeft w:val="0"/>
      <w:marRight w:val="0"/>
      <w:marTop w:val="0"/>
      <w:marBottom w:val="0"/>
      <w:divBdr>
        <w:top w:val="none" w:sz="0" w:space="0" w:color="auto"/>
        <w:left w:val="none" w:sz="0" w:space="0" w:color="auto"/>
        <w:bottom w:val="none" w:sz="0" w:space="0" w:color="auto"/>
        <w:right w:val="none" w:sz="0" w:space="0" w:color="auto"/>
      </w:divBdr>
    </w:div>
    <w:div w:id="1475676611">
      <w:bodyDiv w:val="1"/>
      <w:marLeft w:val="0"/>
      <w:marRight w:val="0"/>
      <w:marTop w:val="0"/>
      <w:marBottom w:val="0"/>
      <w:divBdr>
        <w:top w:val="none" w:sz="0" w:space="0" w:color="auto"/>
        <w:left w:val="none" w:sz="0" w:space="0" w:color="auto"/>
        <w:bottom w:val="none" w:sz="0" w:space="0" w:color="auto"/>
        <w:right w:val="none" w:sz="0" w:space="0" w:color="auto"/>
      </w:divBdr>
    </w:div>
    <w:div w:id="1477644076">
      <w:bodyDiv w:val="1"/>
      <w:marLeft w:val="0"/>
      <w:marRight w:val="0"/>
      <w:marTop w:val="0"/>
      <w:marBottom w:val="0"/>
      <w:divBdr>
        <w:top w:val="none" w:sz="0" w:space="0" w:color="auto"/>
        <w:left w:val="none" w:sz="0" w:space="0" w:color="auto"/>
        <w:bottom w:val="none" w:sz="0" w:space="0" w:color="auto"/>
        <w:right w:val="none" w:sz="0" w:space="0" w:color="auto"/>
      </w:divBdr>
    </w:div>
    <w:div w:id="1488015024">
      <w:bodyDiv w:val="1"/>
      <w:marLeft w:val="0"/>
      <w:marRight w:val="0"/>
      <w:marTop w:val="0"/>
      <w:marBottom w:val="0"/>
      <w:divBdr>
        <w:top w:val="none" w:sz="0" w:space="0" w:color="auto"/>
        <w:left w:val="none" w:sz="0" w:space="0" w:color="auto"/>
        <w:bottom w:val="none" w:sz="0" w:space="0" w:color="auto"/>
        <w:right w:val="none" w:sz="0" w:space="0" w:color="auto"/>
      </w:divBdr>
    </w:div>
    <w:div w:id="1491209482">
      <w:bodyDiv w:val="1"/>
      <w:marLeft w:val="0"/>
      <w:marRight w:val="0"/>
      <w:marTop w:val="0"/>
      <w:marBottom w:val="0"/>
      <w:divBdr>
        <w:top w:val="none" w:sz="0" w:space="0" w:color="auto"/>
        <w:left w:val="none" w:sz="0" w:space="0" w:color="auto"/>
        <w:bottom w:val="none" w:sz="0" w:space="0" w:color="auto"/>
        <w:right w:val="none" w:sz="0" w:space="0" w:color="auto"/>
      </w:divBdr>
    </w:div>
    <w:div w:id="1499156972">
      <w:bodyDiv w:val="1"/>
      <w:marLeft w:val="0"/>
      <w:marRight w:val="0"/>
      <w:marTop w:val="0"/>
      <w:marBottom w:val="0"/>
      <w:divBdr>
        <w:top w:val="none" w:sz="0" w:space="0" w:color="auto"/>
        <w:left w:val="none" w:sz="0" w:space="0" w:color="auto"/>
        <w:bottom w:val="none" w:sz="0" w:space="0" w:color="auto"/>
        <w:right w:val="none" w:sz="0" w:space="0" w:color="auto"/>
      </w:divBdr>
    </w:div>
    <w:div w:id="1503662261">
      <w:bodyDiv w:val="1"/>
      <w:marLeft w:val="0"/>
      <w:marRight w:val="0"/>
      <w:marTop w:val="0"/>
      <w:marBottom w:val="0"/>
      <w:divBdr>
        <w:top w:val="none" w:sz="0" w:space="0" w:color="auto"/>
        <w:left w:val="none" w:sz="0" w:space="0" w:color="auto"/>
        <w:bottom w:val="none" w:sz="0" w:space="0" w:color="auto"/>
        <w:right w:val="none" w:sz="0" w:space="0" w:color="auto"/>
      </w:divBdr>
    </w:div>
    <w:div w:id="1511682144">
      <w:bodyDiv w:val="1"/>
      <w:marLeft w:val="0"/>
      <w:marRight w:val="0"/>
      <w:marTop w:val="0"/>
      <w:marBottom w:val="0"/>
      <w:divBdr>
        <w:top w:val="none" w:sz="0" w:space="0" w:color="auto"/>
        <w:left w:val="none" w:sz="0" w:space="0" w:color="auto"/>
        <w:bottom w:val="none" w:sz="0" w:space="0" w:color="auto"/>
        <w:right w:val="none" w:sz="0" w:space="0" w:color="auto"/>
      </w:divBdr>
    </w:div>
    <w:div w:id="1517421070">
      <w:bodyDiv w:val="1"/>
      <w:marLeft w:val="0"/>
      <w:marRight w:val="0"/>
      <w:marTop w:val="0"/>
      <w:marBottom w:val="0"/>
      <w:divBdr>
        <w:top w:val="none" w:sz="0" w:space="0" w:color="auto"/>
        <w:left w:val="none" w:sz="0" w:space="0" w:color="auto"/>
        <w:bottom w:val="none" w:sz="0" w:space="0" w:color="auto"/>
        <w:right w:val="none" w:sz="0" w:space="0" w:color="auto"/>
      </w:divBdr>
    </w:div>
    <w:div w:id="1521746676">
      <w:bodyDiv w:val="1"/>
      <w:marLeft w:val="0"/>
      <w:marRight w:val="0"/>
      <w:marTop w:val="0"/>
      <w:marBottom w:val="0"/>
      <w:divBdr>
        <w:top w:val="none" w:sz="0" w:space="0" w:color="auto"/>
        <w:left w:val="none" w:sz="0" w:space="0" w:color="auto"/>
        <w:bottom w:val="none" w:sz="0" w:space="0" w:color="auto"/>
        <w:right w:val="none" w:sz="0" w:space="0" w:color="auto"/>
      </w:divBdr>
    </w:div>
    <w:div w:id="1521889379">
      <w:bodyDiv w:val="1"/>
      <w:marLeft w:val="0"/>
      <w:marRight w:val="0"/>
      <w:marTop w:val="0"/>
      <w:marBottom w:val="0"/>
      <w:divBdr>
        <w:top w:val="none" w:sz="0" w:space="0" w:color="auto"/>
        <w:left w:val="none" w:sz="0" w:space="0" w:color="auto"/>
        <w:bottom w:val="none" w:sz="0" w:space="0" w:color="auto"/>
        <w:right w:val="none" w:sz="0" w:space="0" w:color="auto"/>
      </w:divBdr>
    </w:div>
    <w:div w:id="1543059528">
      <w:bodyDiv w:val="1"/>
      <w:marLeft w:val="0"/>
      <w:marRight w:val="0"/>
      <w:marTop w:val="0"/>
      <w:marBottom w:val="0"/>
      <w:divBdr>
        <w:top w:val="none" w:sz="0" w:space="0" w:color="auto"/>
        <w:left w:val="none" w:sz="0" w:space="0" w:color="auto"/>
        <w:bottom w:val="none" w:sz="0" w:space="0" w:color="auto"/>
        <w:right w:val="none" w:sz="0" w:space="0" w:color="auto"/>
      </w:divBdr>
    </w:div>
    <w:div w:id="1546024658">
      <w:bodyDiv w:val="1"/>
      <w:marLeft w:val="0"/>
      <w:marRight w:val="0"/>
      <w:marTop w:val="0"/>
      <w:marBottom w:val="0"/>
      <w:divBdr>
        <w:top w:val="none" w:sz="0" w:space="0" w:color="auto"/>
        <w:left w:val="none" w:sz="0" w:space="0" w:color="auto"/>
        <w:bottom w:val="none" w:sz="0" w:space="0" w:color="auto"/>
        <w:right w:val="none" w:sz="0" w:space="0" w:color="auto"/>
      </w:divBdr>
    </w:div>
    <w:div w:id="1553999374">
      <w:bodyDiv w:val="1"/>
      <w:marLeft w:val="0"/>
      <w:marRight w:val="0"/>
      <w:marTop w:val="0"/>
      <w:marBottom w:val="0"/>
      <w:divBdr>
        <w:top w:val="none" w:sz="0" w:space="0" w:color="auto"/>
        <w:left w:val="none" w:sz="0" w:space="0" w:color="auto"/>
        <w:bottom w:val="none" w:sz="0" w:space="0" w:color="auto"/>
        <w:right w:val="none" w:sz="0" w:space="0" w:color="auto"/>
      </w:divBdr>
    </w:div>
    <w:div w:id="1564024480">
      <w:bodyDiv w:val="1"/>
      <w:marLeft w:val="0"/>
      <w:marRight w:val="0"/>
      <w:marTop w:val="0"/>
      <w:marBottom w:val="0"/>
      <w:divBdr>
        <w:top w:val="none" w:sz="0" w:space="0" w:color="auto"/>
        <w:left w:val="none" w:sz="0" w:space="0" w:color="auto"/>
        <w:bottom w:val="none" w:sz="0" w:space="0" w:color="auto"/>
        <w:right w:val="none" w:sz="0" w:space="0" w:color="auto"/>
      </w:divBdr>
    </w:div>
    <w:div w:id="1576013422">
      <w:bodyDiv w:val="1"/>
      <w:marLeft w:val="0"/>
      <w:marRight w:val="0"/>
      <w:marTop w:val="0"/>
      <w:marBottom w:val="0"/>
      <w:divBdr>
        <w:top w:val="none" w:sz="0" w:space="0" w:color="auto"/>
        <w:left w:val="none" w:sz="0" w:space="0" w:color="auto"/>
        <w:bottom w:val="none" w:sz="0" w:space="0" w:color="auto"/>
        <w:right w:val="none" w:sz="0" w:space="0" w:color="auto"/>
      </w:divBdr>
    </w:div>
    <w:div w:id="1576282245">
      <w:bodyDiv w:val="1"/>
      <w:marLeft w:val="0"/>
      <w:marRight w:val="0"/>
      <w:marTop w:val="0"/>
      <w:marBottom w:val="0"/>
      <w:divBdr>
        <w:top w:val="none" w:sz="0" w:space="0" w:color="auto"/>
        <w:left w:val="none" w:sz="0" w:space="0" w:color="auto"/>
        <w:bottom w:val="none" w:sz="0" w:space="0" w:color="auto"/>
        <w:right w:val="none" w:sz="0" w:space="0" w:color="auto"/>
      </w:divBdr>
    </w:div>
    <w:div w:id="1577008927">
      <w:bodyDiv w:val="1"/>
      <w:marLeft w:val="0"/>
      <w:marRight w:val="0"/>
      <w:marTop w:val="0"/>
      <w:marBottom w:val="0"/>
      <w:divBdr>
        <w:top w:val="none" w:sz="0" w:space="0" w:color="auto"/>
        <w:left w:val="none" w:sz="0" w:space="0" w:color="auto"/>
        <w:bottom w:val="none" w:sz="0" w:space="0" w:color="auto"/>
        <w:right w:val="none" w:sz="0" w:space="0" w:color="auto"/>
      </w:divBdr>
    </w:div>
    <w:div w:id="1583950030">
      <w:bodyDiv w:val="1"/>
      <w:marLeft w:val="0"/>
      <w:marRight w:val="0"/>
      <w:marTop w:val="0"/>
      <w:marBottom w:val="0"/>
      <w:divBdr>
        <w:top w:val="none" w:sz="0" w:space="0" w:color="auto"/>
        <w:left w:val="none" w:sz="0" w:space="0" w:color="auto"/>
        <w:bottom w:val="none" w:sz="0" w:space="0" w:color="auto"/>
        <w:right w:val="none" w:sz="0" w:space="0" w:color="auto"/>
      </w:divBdr>
    </w:div>
    <w:div w:id="1591154895">
      <w:bodyDiv w:val="1"/>
      <w:marLeft w:val="0"/>
      <w:marRight w:val="0"/>
      <w:marTop w:val="0"/>
      <w:marBottom w:val="0"/>
      <w:divBdr>
        <w:top w:val="none" w:sz="0" w:space="0" w:color="auto"/>
        <w:left w:val="none" w:sz="0" w:space="0" w:color="auto"/>
        <w:bottom w:val="none" w:sz="0" w:space="0" w:color="auto"/>
        <w:right w:val="none" w:sz="0" w:space="0" w:color="auto"/>
      </w:divBdr>
    </w:div>
    <w:div w:id="1593852921">
      <w:bodyDiv w:val="1"/>
      <w:marLeft w:val="0"/>
      <w:marRight w:val="0"/>
      <w:marTop w:val="0"/>
      <w:marBottom w:val="0"/>
      <w:divBdr>
        <w:top w:val="none" w:sz="0" w:space="0" w:color="auto"/>
        <w:left w:val="none" w:sz="0" w:space="0" w:color="auto"/>
        <w:bottom w:val="none" w:sz="0" w:space="0" w:color="auto"/>
        <w:right w:val="none" w:sz="0" w:space="0" w:color="auto"/>
      </w:divBdr>
    </w:div>
    <w:div w:id="1630358947">
      <w:bodyDiv w:val="1"/>
      <w:marLeft w:val="0"/>
      <w:marRight w:val="0"/>
      <w:marTop w:val="0"/>
      <w:marBottom w:val="0"/>
      <w:divBdr>
        <w:top w:val="none" w:sz="0" w:space="0" w:color="auto"/>
        <w:left w:val="none" w:sz="0" w:space="0" w:color="auto"/>
        <w:bottom w:val="none" w:sz="0" w:space="0" w:color="auto"/>
        <w:right w:val="none" w:sz="0" w:space="0" w:color="auto"/>
      </w:divBdr>
    </w:div>
    <w:div w:id="1631597243">
      <w:bodyDiv w:val="1"/>
      <w:marLeft w:val="0"/>
      <w:marRight w:val="0"/>
      <w:marTop w:val="0"/>
      <w:marBottom w:val="0"/>
      <w:divBdr>
        <w:top w:val="none" w:sz="0" w:space="0" w:color="auto"/>
        <w:left w:val="none" w:sz="0" w:space="0" w:color="auto"/>
        <w:bottom w:val="none" w:sz="0" w:space="0" w:color="auto"/>
        <w:right w:val="none" w:sz="0" w:space="0" w:color="auto"/>
      </w:divBdr>
    </w:div>
    <w:div w:id="1654289359">
      <w:bodyDiv w:val="1"/>
      <w:marLeft w:val="0"/>
      <w:marRight w:val="0"/>
      <w:marTop w:val="0"/>
      <w:marBottom w:val="0"/>
      <w:divBdr>
        <w:top w:val="none" w:sz="0" w:space="0" w:color="auto"/>
        <w:left w:val="none" w:sz="0" w:space="0" w:color="auto"/>
        <w:bottom w:val="none" w:sz="0" w:space="0" w:color="auto"/>
        <w:right w:val="none" w:sz="0" w:space="0" w:color="auto"/>
      </w:divBdr>
    </w:div>
    <w:div w:id="1659771865">
      <w:bodyDiv w:val="1"/>
      <w:marLeft w:val="0"/>
      <w:marRight w:val="0"/>
      <w:marTop w:val="0"/>
      <w:marBottom w:val="0"/>
      <w:divBdr>
        <w:top w:val="none" w:sz="0" w:space="0" w:color="auto"/>
        <w:left w:val="none" w:sz="0" w:space="0" w:color="auto"/>
        <w:bottom w:val="none" w:sz="0" w:space="0" w:color="auto"/>
        <w:right w:val="none" w:sz="0" w:space="0" w:color="auto"/>
      </w:divBdr>
    </w:div>
    <w:div w:id="1665205453">
      <w:bodyDiv w:val="1"/>
      <w:marLeft w:val="0"/>
      <w:marRight w:val="0"/>
      <w:marTop w:val="0"/>
      <w:marBottom w:val="0"/>
      <w:divBdr>
        <w:top w:val="none" w:sz="0" w:space="0" w:color="auto"/>
        <w:left w:val="none" w:sz="0" w:space="0" w:color="auto"/>
        <w:bottom w:val="none" w:sz="0" w:space="0" w:color="auto"/>
        <w:right w:val="none" w:sz="0" w:space="0" w:color="auto"/>
      </w:divBdr>
    </w:div>
    <w:div w:id="1676419700">
      <w:bodyDiv w:val="1"/>
      <w:marLeft w:val="0"/>
      <w:marRight w:val="0"/>
      <w:marTop w:val="0"/>
      <w:marBottom w:val="0"/>
      <w:divBdr>
        <w:top w:val="none" w:sz="0" w:space="0" w:color="auto"/>
        <w:left w:val="none" w:sz="0" w:space="0" w:color="auto"/>
        <w:bottom w:val="none" w:sz="0" w:space="0" w:color="auto"/>
        <w:right w:val="none" w:sz="0" w:space="0" w:color="auto"/>
      </w:divBdr>
    </w:div>
    <w:div w:id="1676960493">
      <w:bodyDiv w:val="1"/>
      <w:marLeft w:val="0"/>
      <w:marRight w:val="0"/>
      <w:marTop w:val="0"/>
      <w:marBottom w:val="0"/>
      <w:divBdr>
        <w:top w:val="none" w:sz="0" w:space="0" w:color="auto"/>
        <w:left w:val="none" w:sz="0" w:space="0" w:color="auto"/>
        <w:bottom w:val="none" w:sz="0" w:space="0" w:color="auto"/>
        <w:right w:val="none" w:sz="0" w:space="0" w:color="auto"/>
      </w:divBdr>
    </w:div>
    <w:div w:id="1678925213">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97148587">
      <w:bodyDiv w:val="1"/>
      <w:marLeft w:val="0"/>
      <w:marRight w:val="0"/>
      <w:marTop w:val="0"/>
      <w:marBottom w:val="0"/>
      <w:divBdr>
        <w:top w:val="none" w:sz="0" w:space="0" w:color="auto"/>
        <w:left w:val="none" w:sz="0" w:space="0" w:color="auto"/>
        <w:bottom w:val="none" w:sz="0" w:space="0" w:color="auto"/>
        <w:right w:val="none" w:sz="0" w:space="0" w:color="auto"/>
      </w:divBdr>
    </w:div>
    <w:div w:id="1700160694">
      <w:bodyDiv w:val="1"/>
      <w:marLeft w:val="0"/>
      <w:marRight w:val="0"/>
      <w:marTop w:val="0"/>
      <w:marBottom w:val="0"/>
      <w:divBdr>
        <w:top w:val="none" w:sz="0" w:space="0" w:color="auto"/>
        <w:left w:val="none" w:sz="0" w:space="0" w:color="auto"/>
        <w:bottom w:val="none" w:sz="0" w:space="0" w:color="auto"/>
        <w:right w:val="none" w:sz="0" w:space="0" w:color="auto"/>
      </w:divBdr>
    </w:div>
    <w:div w:id="1730493312">
      <w:bodyDiv w:val="1"/>
      <w:marLeft w:val="0"/>
      <w:marRight w:val="0"/>
      <w:marTop w:val="0"/>
      <w:marBottom w:val="0"/>
      <w:divBdr>
        <w:top w:val="none" w:sz="0" w:space="0" w:color="auto"/>
        <w:left w:val="none" w:sz="0" w:space="0" w:color="auto"/>
        <w:bottom w:val="none" w:sz="0" w:space="0" w:color="auto"/>
        <w:right w:val="none" w:sz="0" w:space="0" w:color="auto"/>
      </w:divBdr>
    </w:div>
    <w:div w:id="1750302445">
      <w:bodyDiv w:val="1"/>
      <w:marLeft w:val="0"/>
      <w:marRight w:val="0"/>
      <w:marTop w:val="0"/>
      <w:marBottom w:val="0"/>
      <w:divBdr>
        <w:top w:val="none" w:sz="0" w:space="0" w:color="auto"/>
        <w:left w:val="none" w:sz="0" w:space="0" w:color="auto"/>
        <w:bottom w:val="none" w:sz="0" w:space="0" w:color="auto"/>
        <w:right w:val="none" w:sz="0" w:space="0" w:color="auto"/>
      </w:divBdr>
    </w:div>
    <w:div w:id="1752003330">
      <w:bodyDiv w:val="1"/>
      <w:marLeft w:val="0"/>
      <w:marRight w:val="0"/>
      <w:marTop w:val="0"/>
      <w:marBottom w:val="0"/>
      <w:divBdr>
        <w:top w:val="none" w:sz="0" w:space="0" w:color="auto"/>
        <w:left w:val="none" w:sz="0" w:space="0" w:color="auto"/>
        <w:bottom w:val="none" w:sz="0" w:space="0" w:color="auto"/>
        <w:right w:val="none" w:sz="0" w:space="0" w:color="auto"/>
      </w:divBdr>
    </w:div>
    <w:div w:id="1752114754">
      <w:bodyDiv w:val="1"/>
      <w:marLeft w:val="0"/>
      <w:marRight w:val="0"/>
      <w:marTop w:val="0"/>
      <w:marBottom w:val="0"/>
      <w:divBdr>
        <w:top w:val="none" w:sz="0" w:space="0" w:color="auto"/>
        <w:left w:val="none" w:sz="0" w:space="0" w:color="auto"/>
        <w:bottom w:val="none" w:sz="0" w:space="0" w:color="auto"/>
        <w:right w:val="none" w:sz="0" w:space="0" w:color="auto"/>
      </w:divBdr>
    </w:div>
    <w:div w:id="1769618487">
      <w:bodyDiv w:val="1"/>
      <w:marLeft w:val="0"/>
      <w:marRight w:val="0"/>
      <w:marTop w:val="0"/>
      <w:marBottom w:val="0"/>
      <w:divBdr>
        <w:top w:val="none" w:sz="0" w:space="0" w:color="auto"/>
        <w:left w:val="none" w:sz="0" w:space="0" w:color="auto"/>
        <w:bottom w:val="none" w:sz="0" w:space="0" w:color="auto"/>
        <w:right w:val="none" w:sz="0" w:space="0" w:color="auto"/>
      </w:divBdr>
    </w:div>
    <w:div w:id="1776171313">
      <w:bodyDiv w:val="1"/>
      <w:marLeft w:val="0"/>
      <w:marRight w:val="0"/>
      <w:marTop w:val="0"/>
      <w:marBottom w:val="0"/>
      <w:divBdr>
        <w:top w:val="none" w:sz="0" w:space="0" w:color="auto"/>
        <w:left w:val="none" w:sz="0" w:space="0" w:color="auto"/>
        <w:bottom w:val="none" w:sz="0" w:space="0" w:color="auto"/>
        <w:right w:val="none" w:sz="0" w:space="0" w:color="auto"/>
      </w:divBdr>
    </w:div>
    <w:div w:id="1795949562">
      <w:bodyDiv w:val="1"/>
      <w:marLeft w:val="0"/>
      <w:marRight w:val="0"/>
      <w:marTop w:val="0"/>
      <w:marBottom w:val="0"/>
      <w:divBdr>
        <w:top w:val="none" w:sz="0" w:space="0" w:color="auto"/>
        <w:left w:val="none" w:sz="0" w:space="0" w:color="auto"/>
        <w:bottom w:val="none" w:sz="0" w:space="0" w:color="auto"/>
        <w:right w:val="none" w:sz="0" w:space="0" w:color="auto"/>
      </w:divBdr>
    </w:div>
    <w:div w:id="1796675057">
      <w:bodyDiv w:val="1"/>
      <w:marLeft w:val="0"/>
      <w:marRight w:val="0"/>
      <w:marTop w:val="0"/>
      <w:marBottom w:val="0"/>
      <w:divBdr>
        <w:top w:val="none" w:sz="0" w:space="0" w:color="auto"/>
        <w:left w:val="none" w:sz="0" w:space="0" w:color="auto"/>
        <w:bottom w:val="none" w:sz="0" w:space="0" w:color="auto"/>
        <w:right w:val="none" w:sz="0" w:space="0" w:color="auto"/>
      </w:divBdr>
    </w:div>
    <w:div w:id="1813907768">
      <w:bodyDiv w:val="1"/>
      <w:marLeft w:val="0"/>
      <w:marRight w:val="0"/>
      <w:marTop w:val="0"/>
      <w:marBottom w:val="0"/>
      <w:divBdr>
        <w:top w:val="none" w:sz="0" w:space="0" w:color="auto"/>
        <w:left w:val="none" w:sz="0" w:space="0" w:color="auto"/>
        <w:bottom w:val="none" w:sz="0" w:space="0" w:color="auto"/>
        <w:right w:val="none" w:sz="0" w:space="0" w:color="auto"/>
      </w:divBdr>
    </w:div>
    <w:div w:id="1840804008">
      <w:bodyDiv w:val="1"/>
      <w:marLeft w:val="0"/>
      <w:marRight w:val="0"/>
      <w:marTop w:val="0"/>
      <w:marBottom w:val="0"/>
      <w:divBdr>
        <w:top w:val="none" w:sz="0" w:space="0" w:color="auto"/>
        <w:left w:val="none" w:sz="0" w:space="0" w:color="auto"/>
        <w:bottom w:val="none" w:sz="0" w:space="0" w:color="auto"/>
        <w:right w:val="none" w:sz="0" w:space="0" w:color="auto"/>
      </w:divBdr>
    </w:div>
    <w:div w:id="1856456853">
      <w:bodyDiv w:val="1"/>
      <w:marLeft w:val="0"/>
      <w:marRight w:val="0"/>
      <w:marTop w:val="0"/>
      <w:marBottom w:val="0"/>
      <w:divBdr>
        <w:top w:val="none" w:sz="0" w:space="0" w:color="auto"/>
        <w:left w:val="none" w:sz="0" w:space="0" w:color="auto"/>
        <w:bottom w:val="none" w:sz="0" w:space="0" w:color="auto"/>
        <w:right w:val="none" w:sz="0" w:space="0" w:color="auto"/>
      </w:divBdr>
    </w:div>
    <w:div w:id="1867281312">
      <w:bodyDiv w:val="1"/>
      <w:marLeft w:val="0"/>
      <w:marRight w:val="0"/>
      <w:marTop w:val="0"/>
      <w:marBottom w:val="0"/>
      <w:divBdr>
        <w:top w:val="none" w:sz="0" w:space="0" w:color="auto"/>
        <w:left w:val="none" w:sz="0" w:space="0" w:color="auto"/>
        <w:bottom w:val="none" w:sz="0" w:space="0" w:color="auto"/>
        <w:right w:val="none" w:sz="0" w:space="0" w:color="auto"/>
      </w:divBdr>
    </w:div>
    <w:div w:id="1882474285">
      <w:bodyDiv w:val="1"/>
      <w:marLeft w:val="0"/>
      <w:marRight w:val="0"/>
      <w:marTop w:val="0"/>
      <w:marBottom w:val="0"/>
      <w:divBdr>
        <w:top w:val="none" w:sz="0" w:space="0" w:color="auto"/>
        <w:left w:val="none" w:sz="0" w:space="0" w:color="auto"/>
        <w:bottom w:val="none" w:sz="0" w:space="0" w:color="auto"/>
        <w:right w:val="none" w:sz="0" w:space="0" w:color="auto"/>
      </w:divBdr>
    </w:div>
    <w:div w:id="1883396256">
      <w:bodyDiv w:val="1"/>
      <w:marLeft w:val="0"/>
      <w:marRight w:val="0"/>
      <w:marTop w:val="0"/>
      <w:marBottom w:val="0"/>
      <w:divBdr>
        <w:top w:val="none" w:sz="0" w:space="0" w:color="auto"/>
        <w:left w:val="none" w:sz="0" w:space="0" w:color="auto"/>
        <w:bottom w:val="none" w:sz="0" w:space="0" w:color="auto"/>
        <w:right w:val="none" w:sz="0" w:space="0" w:color="auto"/>
      </w:divBdr>
    </w:div>
    <w:div w:id="1901745034">
      <w:bodyDiv w:val="1"/>
      <w:marLeft w:val="0"/>
      <w:marRight w:val="0"/>
      <w:marTop w:val="0"/>
      <w:marBottom w:val="0"/>
      <w:divBdr>
        <w:top w:val="none" w:sz="0" w:space="0" w:color="auto"/>
        <w:left w:val="none" w:sz="0" w:space="0" w:color="auto"/>
        <w:bottom w:val="none" w:sz="0" w:space="0" w:color="auto"/>
        <w:right w:val="none" w:sz="0" w:space="0" w:color="auto"/>
      </w:divBdr>
    </w:div>
    <w:div w:id="1909419818">
      <w:bodyDiv w:val="1"/>
      <w:marLeft w:val="0"/>
      <w:marRight w:val="0"/>
      <w:marTop w:val="0"/>
      <w:marBottom w:val="0"/>
      <w:divBdr>
        <w:top w:val="none" w:sz="0" w:space="0" w:color="auto"/>
        <w:left w:val="none" w:sz="0" w:space="0" w:color="auto"/>
        <w:bottom w:val="none" w:sz="0" w:space="0" w:color="auto"/>
        <w:right w:val="none" w:sz="0" w:space="0" w:color="auto"/>
      </w:divBdr>
    </w:div>
    <w:div w:id="1912234929">
      <w:bodyDiv w:val="1"/>
      <w:marLeft w:val="0"/>
      <w:marRight w:val="0"/>
      <w:marTop w:val="0"/>
      <w:marBottom w:val="0"/>
      <w:divBdr>
        <w:top w:val="none" w:sz="0" w:space="0" w:color="auto"/>
        <w:left w:val="none" w:sz="0" w:space="0" w:color="auto"/>
        <w:bottom w:val="none" w:sz="0" w:space="0" w:color="auto"/>
        <w:right w:val="none" w:sz="0" w:space="0" w:color="auto"/>
      </w:divBdr>
    </w:div>
    <w:div w:id="1961569936">
      <w:bodyDiv w:val="1"/>
      <w:marLeft w:val="0"/>
      <w:marRight w:val="0"/>
      <w:marTop w:val="0"/>
      <w:marBottom w:val="0"/>
      <w:divBdr>
        <w:top w:val="none" w:sz="0" w:space="0" w:color="auto"/>
        <w:left w:val="none" w:sz="0" w:space="0" w:color="auto"/>
        <w:bottom w:val="none" w:sz="0" w:space="0" w:color="auto"/>
        <w:right w:val="none" w:sz="0" w:space="0" w:color="auto"/>
      </w:divBdr>
    </w:div>
    <w:div w:id="1979257239">
      <w:bodyDiv w:val="1"/>
      <w:marLeft w:val="0"/>
      <w:marRight w:val="0"/>
      <w:marTop w:val="0"/>
      <w:marBottom w:val="0"/>
      <w:divBdr>
        <w:top w:val="none" w:sz="0" w:space="0" w:color="auto"/>
        <w:left w:val="none" w:sz="0" w:space="0" w:color="auto"/>
        <w:bottom w:val="none" w:sz="0" w:space="0" w:color="auto"/>
        <w:right w:val="none" w:sz="0" w:space="0" w:color="auto"/>
      </w:divBdr>
    </w:div>
    <w:div w:id="1979332848">
      <w:bodyDiv w:val="1"/>
      <w:marLeft w:val="0"/>
      <w:marRight w:val="0"/>
      <w:marTop w:val="0"/>
      <w:marBottom w:val="0"/>
      <w:divBdr>
        <w:top w:val="none" w:sz="0" w:space="0" w:color="auto"/>
        <w:left w:val="none" w:sz="0" w:space="0" w:color="auto"/>
        <w:bottom w:val="none" w:sz="0" w:space="0" w:color="auto"/>
        <w:right w:val="none" w:sz="0" w:space="0" w:color="auto"/>
      </w:divBdr>
    </w:div>
    <w:div w:id="1981418176">
      <w:bodyDiv w:val="1"/>
      <w:marLeft w:val="0"/>
      <w:marRight w:val="0"/>
      <w:marTop w:val="0"/>
      <w:marBottom w:val="0"/>
      <w:divBdr>
        <w:top w:val="none" w:sz="0" w:space="0" w:color="auto"/>
        <w:left w:val="none" w:sz="0" w:space="0" w:color="auto"/>
        <w:bottom w:val="none" w:sz="0" w:space="0" w:color="auto"/>
        <w:right w:val="none" w:sz="0" w:space="0" w:color="auto"/>
      </w:divBdr>
    </w:div>
    <w:div w:id="1992707163">
      <w:bodyDiv w:val="1"/>
      <w:marLeft w:val="0"/>
      <w:marRight w:val="0"/>
      <w:marTop w:val="0"/>
      <w:marBottom w:val="0"/>
      <w:divBdr>
        <w:top w:val="none" w:sz="0" w:space="0" w:color="auto"/>
        <w:left w:val="none" w:sz="0" w:space="0" w:color="auto"/>
        <w:bottom w:val="none" w:sz="0" w:space="0" w:color="auto"/>
        <w:right w:val="none" w:sz="0" w:space="0" w:color="auto"/>
      </w:divBdr>
    </w:div>
    <w:div w:id="1993488341">
      <w:bodyDiv w:val="1"/>
      <w:marLeft w:val="0"/>
      <w:marRight w:val="0"/>
      <w:marTop w:val="0"/>
      <w:marBottom w:val="0"/>
      <w:divBdr>
        <w:top w:val="none" w:sz="0" w:space="0" w:color="auto"/>
        <w:left w:val="none" w:sz="0" w:space="0" w:color="auto"/>
        <w:bottom w:val="none" w:sz="0" w:space="0" w:color="auto"/>
        <w:right w:val="none" w:sz="0" w:space="0" w:color="auto"/>
      </w:divBdr>
    </w:div>
    <w:div w:id="2010257451">
      <w:bodyDiv w:val="1"/>
      <w:marLeft w:val="0"/>
      <w:marRight w:val="0"/>
      <w:marTop w:val="0"/>
      <w:marBottom w:val="0"/>
      <w:divBdr>
        <w:top w:val="none" w:sz="0" w:space="0" w:color="auto"/>
        <w:left w:val="none" w:sz="0" w:space="0" w:color="auto"/>
        <w:bottom w:val="none" w:sz="0" w:space="0" w:color="auto"/>
        <w:right w:val="none" w:sz="0" w:space="0" w:color="auto"/>
      </w:divBdr>
    </w:div>
    <w:div w:id="2015297886">
      <w:bodyDiv w:val="1"/>
      <w:marLeft w:val="0"/>
      <w:marRight w:val="0"/>
      <w:marTop w:val="0"/>
      <w:marBottom w:val="0"/>
      <w:divBdr>
        <w:top w:val="none" w:sz="0" w:space="0" w:color="auto"/>
        <w:left w:val="none" w:sz="0" w:space="0" w:color="auto"/>
        <w:bottom w:val="none" w:sz="0" w:space="0" w:color="auto"/>
        <w:right w:val="none" w:sz="0" w:space="0" w:color="auto"/>
      </w:divBdr>
    </w:div>
    <w:div w:id="2024895067">
      <w:bodyDiv w:val="1"/>
      <w:marLeft w:val="0"/>
      <w:marRight w:val="0"/>
      <w:marTop w:val="0"/>
      <w:marBottom w:val="0"/>
      <w:divBdr>
        <w:top w:val="none" w:sz="0" w:space="0" w:color="auto"/>
        <w:left w:val="none" w:sz="0" w:space="0" w:color="auto"/>
        <w:bottom w:val="none" w:sz="0" w:space="0" w:color="auto"/>
        <w:right w:val="none" w:sz="0" w:space="0" w:color="auto"/>
      </w:divBdr>
    </w:div>
    <w:div w:id="2033140883">
      <w:bodyDiv w:val="1"/>
      <w:marLeft w:val="0"/>
      <w:marRight w:val="0"/>
      <w:marTop w:val="0"/>
      <w:marBottom w:val="0"/>
      <w:divBdr>
        <w:top w:val="none" w:sz="0" w:space="0" w:color="auto"/>
        <w:left w:val="none" w:sz="0" w:space="0" w:color="auto"/>
        <w:bottom w:val="none" w:sz="0" w:space="0" w:color="auto"/>
        <w:right w:val="none" w:sz="0" w:space="0" w:color="auto"/>
      </w:divBdr>
    </w:div>
    <w:div w:id="2066417357">
      <w:bodyDiv w:val="1"/>
      <w:marLeft w:val="0"/>
      <w:marRight w:val="0"/>
      <w:marTop w:val="0"/>
      <w:marBottom w:val="0"/>
      <w:divBdr>
        <w:top w:val="none" w:sz="0" w:space="0" w:color="auto"/>
        <w:left w:val="none" w:sz="0" w:space="0" w:color="auto"/>
        <w:bottom w:val="none" w:sz="0" w:space="0" w:color="auto"/>
        <w:right w:val="none" w:sz="0" w:space="0" w:color="auto"/>
      </w:divBdr>
    </w:div>
    <w:div w:id="2067023000">
      <w:bodyDiv w:val="1"/>
      <w:marLeft w:val="0"/>
      <w:marRight w:val="0"/>
      <w:marTop w:val="0"/>
      <w:marBottom w:val="0"/>
      <w:divBdr>
        <w:top w:val="none" w:sz="0" w:space="0" w:color="auto"/>
        <w:left w:val="none" w:sz="0" w:space="0" w:color="auto"/>
        <w:bottom w:val="none" w:sz="0" w:space="0" w:color="auto"/>
        <w:right w:val="none" w:sz="0" w:space="0" w:color="auto"/>
      </w:divBdr>
      <w:divsChild>
        <w:div w:id="1642732595">
          <w:marLeft w:val="0"/>
          <w:marRight w:val="0"/>
          <w:marTop w:val="0"/>
          <w:marBottom w:val="0"/>
          <w:divBdr>
            <w:top w:val="none" w:sz="0" w:space="0" w:color="auto"/>
            <w:left w:val="none" w:sz="0" w:space="0" w:color="auto"/>
            <w:bottom w:val="none" w:sz="0" w:space="0" w:color="auto"/>
            <w:right w:val="none" w:sz="0" w:space="0" w:color="auto"/>
          </w:divBdr>
          <w:divsChild>
            <w:div w:id="377358426">
              <w:marLeft w:val="0"/>
              <w:marRight w:val="0"/>
              <w:marTop w:val="0"/>
              <w:marBottom w:val="0"/>
              <w:divBdr>
                <w:top w:val="none" w:sz="0" w:space="0" w:color="auto"/>
                <w:left w:val="none" w:sz="0" w:space="0" w:color="auto"/>
                <w:bottom w:val="none" w:sz="0" w:space="0" w:color="auto"/>
                <w:right w:val="none" w:sz="0" w:space="0" w:color="auto"/>
              </w:divBdr>
            </w:div>
          </w:divsChild>
        </w:div>
        <w:div w:id="1804302412">
          <w:marLeft w:val="0"/>
          <w:marRight w:val="0"/>
          <w:marTop w:val="0"/>
          <w:marBottom w:val="0"/>
          <w:divBdr>
            <w:top w:val="none" w:sz="0" w:space="0" w:color="auto"/>
            <w:left w:val="none" w:sz="0" w:space="0" w:color="auto"/>
            <w:bottom w:val="none" w:sz="0" w:space="0" w:color="auto"/>
            <w:right w:val="none" w:sz="0" w:space="0" w:color="auto"/>
          </w:divBdr>
        </w:div>
        <w:div w:id="1977680192">
          <w:marLeft w:val="0"/>
          <w:marRight w:val="0"/>
          <w:marTop w:val="0"/>
          <w:marBottom w:val="0"/>
          <w:divBdr>
            <w:top w:val="none" w:sz="0" w:space="0" w:color="auto"/>
            <w:left w:val="none" w:sz="0" w:space="0" w:color="auto"/>
            <w:bottom w:val="none" w:sz="0" w:space="0" w:color="auto"/>
            <w:right w:val="none" w:sz="0" w:space="0" w:color="auto"/>
          </w:divBdr>
        </w:div>
        <w:div w:id="2124377422">
          <w:marLeft w:val="0"/>
          <w:marRight w:val="0"/>
          <w:marTop w:val="0"/>
          <w:marBottom w:val="0"/>
          <w:divBdr>
            <w:top w:val="none" w:sz="0" w:space="0" w:color="auto"/>
            <w:left w:val="none" w:sz="0" w:space="0" w:color="auto"/>
            <w:bottom w:val="none" w:sz="0" w:space="0" w:color="auto"/>
            <w:right w:val="none" w:sz="0" w:space="0" w:color="auto"/>
          </w:divBdr>
          <w:divsChild>
            <w:div w:id="175924301">
              <w:marLeft w:val="0"/>
              <w:marRight w:val="0"/>
              <w:marTop w:val="0"/>
              <w:marBottom w:val="0"/>
              <w:divBdr>
                <w:top w:val="none" w:sz="0" w:space="0" w:color="auto"/>
                <w:left w:val="none" w:sz="0" w:space="0" w:color="auto"/>
                <w:bottom w:val="none" w:sz="0" w:space="0" w:color="auto"/>
                <w:right w:val="none" w:sz="0" w:space="0" w:color="auto"/>
              </w:divBdr>
            </w:div>
            <w:div w:id="235171836">
              <w:marLeft w:val="0"/>
              <w:marRight w:val="0"/>
              <w:marTop w:val="0"/>
              <w:marBottom w:val="0"/>
              <w:divBdr>
                <w:top w:val="none" w:sz="0" w:space="0" w:color="auto"/>
                <w:left w:val="none" w:sz="0" w:space="0" w:color="auto"/>
                <w:bottom w:val="none" w:sz="0" w:space="0" w:color="auto"/>
                <w:right w:val="none" w:sz="0" w:space="0" w:color="auto"/>
              </w:divBdr>
            </w:div>
            <w:div w:id="1296645091">
              <w:marLeft w:val="0"/>
              <w:marRight w:val="0"/>
              <w:marTop w:val="0"/>
              <w:marBottom w:val="0"/>
              <w:divBdr>
                <w:top w:val="none" w:sz="0" w:space="0" w:color="auto"/>
                <w:left w:val="none" w:sz="0" w:space="0" w:color="auto"/>
                <w:bottom w:val="none" w:sz="0" w:space="0" w:color="auto"/>
                <w:right w:val="none" w:sz="0" w:space="0" w:color="auto"/>
              </w:divBdr>
            </w:div>
            <w:div w:id="1391221672">
              <w:marLeft w:val="0"/>
              <w:marRight w:val="0"/>
              <w:marTop w:val="0"/>
              <w:marBottom w:val="0"/>
              <w:divBdr>
                <w:top w:val="none" w:sz="0" w:space="0" w:color="auto"/>
                <w:left w:val="none" w:sz="0" w:space="0" w:color="auto"/>
                <w:bottom w:val="none" w:sz="0" w:space="0" w:color="auto"/>
                <w:right w:val="none" w:sz="0" w:space="0" w:color="auto"/>
              </w:divBdr>
              <w:divsChild>
                <w:div w:id="1716810765">
                  <w:marLeft w:val="0"/>
                  <w:marRight w:val="0"/>
                  <w:marTop w:val="0"/>
                  <w:marBottom w:val="0"/>
                  <w:divBdr>
                    <w:top w:val="none" w:sz="0" w:space="0" w:color="auto"/>
                    <w:left w:val="none" w:sz="0" w:space="0" w:color="auto"/>
                    <w:bottom w:val="none" w:sz="0" w:space="0" w:color="auto"/>
                    <w:right w:val="none" w:sz="0" w:space="0" w:color="auto"/>
                  </w:divBdr>
                </w:div>
              </w:divsChild>
            </w:div>
            <w:div w:id="16689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419">
      <w:bodyDiv w:val="1"/>
      <w:marLeft w:val="0"/>
      <w:marRight w:val="0"/>
      <w:marTop w:val="0"/>
      <w:marBottom w:val="0"/>
      <w:divBdr>
        <w:top w:val="none" w:sz="0" w:space="0" w:color="auto"/>
        <w:left w:val="none" w:sz="0" w:space="0" w:color="auto"/>
        <w:bottom w:val="none" w:sz="0" w:space="0" w:color="auto"/>
        <w:right w:val="none" w:sz="0" w:space="0" w:color="auto"/>
      </w:divBdr>
    </w:div>
    <w:div w:id="2075927373">
      <w:bodyDiv w:val="1"/>
      <w:marLeft w:val="0"/>
      <w:marRight w:val="0"/>
      <w:marTop w:val="0"/>
      <w:marBottom w:val="0"/>
      <w:divBdr>
        <w:top w:val="none" w:sz="0" w:space="0" w:color="auto"/>
        <w:left w:val="none" w:sz="0" w:space="0" w:color="auto"/>
        <w:bottom w:val="none" w:sz="0" w:space="0" w:color="auto"/>
        <w:right w:val="none" w:sz="0" w:space="0" w:color="auto"/>
      </w:divBdr>
    </w:div>
    <w:div w:id="2079091396">
      <w:bodyDiv w:val="1"/>
      <w:marLeft w:val="0"/>
      <w:marRight w:val="0"/>
      <w:marTop w:val="0"/>
      <w:marBottom w:val="0"/>
      <w:divBdr>
        <w:top w:val="none" w:sz="0" w:space="0" w:color="auto"/>
        <w:left w:val="none" w:sz="0" w:space="0" w:color="auto"/>
        <w:bottom w:val="none" w:sz="0" w:space="0" w:color="auto"/>
        <w:right w:val="none" w:sz="0" w:space="0" w:color="auto"/>
      </w:divBdr>
    </w:div>
    <w:div w:id="2081905637">
      <w:bodyDiv w:val="1"/>
      <w:marLeft w:val="0"/>
      <w:marRight w:val="0"/>
      <w:marTop w:val="0"/>
      <w:marBottom w:val="0"/>
      <w:divBdr>
        <w:top w:val="none" w:sz="0" w:space="0" w:color="auto"/>
        <w:left w:val="none" w:sz="0" w:space="0" w:color="auto"/>
        <w:bottom w:val="none" w:sz="0" w:space="0" w:color="auto"/>
        <w:right w:val="none" w:sz="0" w:space="0" w:color="auto"/>
      </w:divBdr>
    </w:div>
    <w:div w:id="2106489481">
      <w:bodyDiv w:val="1"/>
      <w:marLeft w:val="0"/>
      <w:marRight w:val="0"/>
      <w:marTop w:val="0"/>
      <w:marBottom w:val="0"/>
      <w:divBdr>
        <w:top w:val="none" w:sz="0" w:space="0" w:color="auto"/>
        <w:left w:val="none" w:sz="0" w:space="0" w:color="auto"/>
        <w:bottom w:val="none" w:sz="0" w:space="0" w:color="auto"/>
        <w:right w:val="none" w:sz="0" w:space="0" w:color="auto"/>
      </w:divBdr>
    </w:div>
    <w:div w:id="2106533758">
      <w:bodyDiv w:val="1"/>
      <w:marLeft w:val="0"/>
      <w:marRight w:val="0"/>
      <w:marTop w:val="0"/>
      <w:marBottom w:val="0"/>
      <w:divBdr>
        <w:top w:val="none" w:sz="0" w:space="0" w:color="auto"/>
        <w:left w:val="none" w:sz="0" w:space="0" w:color="auto"/>
        <w:bottom w:val="none" w:sz="0" w:space="0" w:color="auto"/>
        <w:right w:val="none" w:sz="0" w:space="0" w:color="auto"/>
      </w:divBdr>
    </w:div>
    <w:div w:id="2115399520">
      <w:bodyDiv w:val="1"/>
      <w:marLeft w:val="0"/>
      <w:marRight w:val="0"/>
      <w:marTop w:val="0"/>
      <w:marBottom w:val="0"/>
      <w:divBdr>
        <w:top w:val="none" w:sz="0" w:space="0" w:color="auto"/>
        <w:left w:val="none" w:sz="0" w:space="0" w:color="auto"/>
        <w:bottom w:val="none" w:sz="0" w:space="0" w:color="auto"/>
        <w:right w:val="none" w:sz="0" w:space="0" w:color="auto"/>
      </w:divBdr>
    </w:div>
    <w:div w:id="2119522131">
      <w:bodyDiv w:val="1"/>
      <w:marLeft w:val="0"/>
      <w:marRight w:val="0"/>
      <w:marTop w:val="0"/>
      <w:marBottom w:val="0"/>
      <w:divBdr>
        <w:top w:val="none" w:sz="0" w:space="0" w:color="auto"/>
        <w:left w:val="none" w:sz="0" w:space="0" w:color="auto"/>
        <w:bottom w:val="none" w:sz="0" w:space="0" w:color="auto"/>
        <w:right w:val="none" w:sz="0" w:space="0" w:color="auto"/>
      </w:divBdr>
    </w:div>
    <w:div w:id="2124112173">
      <w:bodyDiv w:val="1"/>
      <w:marLeft w:val="0"/>
      <w:marRight w:val="0"/>
      <w:marTop w:val="0"/>
      <w:marBottom w:val="0"/>
      <w:divBdr>
        <w:top w:val="none" w:sz="0" w:space="0" w:color="auto"/>
        <w:left w:val="none" w:sz="0" w:space="0" w:color="auto"/>
        <w:bottom w:val="none" w:sz="0" w:space="0" w:color="auto"/>
        <w:right w:val="none" w:sz="0" w:space="0" w:color="auto"/>
      </w:divBdr>
    </w:div>
    <w:div w:id="2126804069">
      <w:bodyDiv w:val="1"/>
      <w:marLeft w:val="0"/>
      <w:marRight w:val="0"/>
      <w:marTop w:val="0"/>
      <w:marBottom w:val="0"/>
      <w:divBdr>
        <w:top w:val="none" w:sz="0" w:space="0" w:color="auto"/>
        <w:left w:val="none" w:sz="0" w:space="0" w:color="auto"/>
        <w:bottom w:val="none" w:sz="0" w:space="0" w:color="auto"/>
        <w:right w:val="none" w:sz="0" w:space="0" w:color="auto"/>
      </w:divBdr>
    </w:div>
    <w:div w:id="2134788837">
      <w:bodyDiv w:val="1"/>
      <w:marLeft w:val="0"/>
      <w:marRight w:val="0"/>
      <w:marTop w:val="0"/>
      <w:marBottom w:val="0"/>
      <w:divBdr>
        <w:top w:val="none" w:sz="0" w:space="0" w:color="auto"/>
        <w:left w:val="none" w:sz="0" w:space="0" w:color="auto"/>
        <w:bottom w:val="none" w:sz="0" w:space="0" w:color="auto"/>
        <w:right w:val="none" w:sz="0" w:space="0" w:color="auto"/>
      </w:divBdr>
    </w:div>
    <w:div w:id="2139378163">
      <w:bodyDiv w:val="1"/>
      <w:marLeft w:val="0"/>
      <w:marRight w:val="0"/>
      <w:marTop w:val="0"/>
      <w:marBottom w:val="0"/>
      <w:divBdr>
        <w:top w:val="none" w:sz="0" w:space="0" w:color="auto"/>
        <w:left w:val="none" w:sz="0" w:space="0" w:color="auto"/>
        <w:bottom w:val="none" w:sz="0" w:space="0" w:color="auto"/>
        <w:right w:val="none" w:sz="0" w:space="0" w:color="auto"/>
      </w:divBdr>
    </w:div>
    <w:div w:id="2141149727">
      <w:bodyDiv w:val="1"/>
      <w:marLeft w:val="0"/>
      <w:marRight w:val="0"/>
      <w:marTop w:val="0"/>
      <w:marBottom w:val="0"/>
      <w:divBdr>
        <w:top w:val="none" w:sz="0" w:space="0" w:color="auto"/>
        <w:left w:val="none" w:sz="0" w:space="0" w:color="auto"/>
        <w:bottom w:val="none" w:sz="0" w:space="0" w:color="auto"/>
        <w:right w:val="none" w:sz="0" w:space="0" w:color="auto"/>
      </w:divBdr>
    </w:div>
    <w:div w:id="2144272945">
      <w:bodyDiv w:val="1"/>
      <w:marLeft w:val="0"/>
      <w:marRight w:val="0"/>
      <w:marTop w:val="0"/>
      <w:marBottom w:val="0"/>
      <w:divBdr>
        <w:top w:val="none" w:sz="0" w:space="0" w:color="auto"/>
        <w:left w:val="none" w:sz="0" w:space="0" w:color="auto"/>
        <w:bottom w:val="none" w:sz="0" w:space="0" w:color="auto"/>
        <w:right w:val="none" w:sz="0" w:space="0" w:color="auto"/>
      </w:divBdr>
    </w:div>
    <w:div w:id="21450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git.bcbsa.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J06800\Application%20Data\Microsoft\Templates\so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8D5A9-06F7-4298-A33C-162D8AD6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soda.dot</Template>
  <TotalTime>37</TotalTime>
  <Pages>10</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Blue2 Release 3.1 Iteration 02</vt:lpstr>
    </vt:vector>
  </TitlesOfParts>
  <Manager>Nasir Khan</Manager>
  <Company>BCBSA</Company>
  <LinksUpToDate>false</LinksUpToDate>
  <CharactersWithSpaces>8254</CharactersWithSpaces>
  <SharedDoc>false</SharedDoc>
  <HLinks>
    <vt:vector size="114" baseType="variant">
      <vt:variant>
        <vt:i4>3997789</vt:i4>
      </vt:variant>
      <vt:variant>
        <vt:i4>105</vt:i4>
      </vt:variant>
      <vt:variant>
        <vt:i4>0</vt:i4>
      </vt:variant>
      <vt:variant>
        <vt:i4>5</vt:i4>
      </vt:variant>
      <vt:variant>
        <vt:lpwstr/>
      </vt:variant>
      <vt:variant>
        <vt:lpwstr>_Configuring_Blue2_Session</vt:lpwstr>
      </vt:variant>
      <vt:variant>
        <vt:i4>1376311</vt:i4>
      </vt:variant>
      <vt:variant>
        <vt:i4>98</vt:i4>
      </vt:variant>
      <vt:variant>
        <vt:i4>0</vt:i4>
      </vt:variant>
      <vt:variant>
        <vt:i4>5</vt:i4>
      </vt:variant>
      <vt:variant>
        <vt:lpwstr/>
      </vt:variant>
      <vt:variant>
        <vt:lpwstr>_Toc340041079</vt:lpwstr>
      </vt:variant>
      <vt:variant>
        <vt:i4>1376311</vt:i4>
      </vt:variant>
      <vt:variant>
        <vt:i4>92</vt:i4>
      </vt:variant>
      <vt:variant>
        <vt:i4>0</vt:i4>
      </vt:variant>
      <vt:variant>
        <vt:i4>5</vt:i4>
      </vt:variant>
      <vt:variant>
        <vt:lpwstr/>
      </vt:variant>
      <vt:variant>
        <vt:lpwstr>_Toc340041078</vt:lpwstr>
      </vt:variant>
      <vt:variant>
        <vt:i4>1376311</vt:i4>
      </vt:variant>
      <vt:variant>
        <vt:i4>86</vt:i4>
      </vt:variant>
      <vt:variant>
        <vt:i4>0</vt:i4>
      </vt:variant>
      <vt:variant>
        <vt:i4>5</vt:i4>
      </vt:variant>
      <vt:variant>
        <vt:lpwstr/>
      </vt:variant>
      <vt:variant>
        <vt:lpwstr>_Toc340041077</vt:lpwstr>
      </vt:variant>
      <vt:variant>
        <vt:i4>1376311</vt:i4>
      </vt:variant>
      <vt:variant>
        <vt:i4>80</vt:i4>
      </vt:variant>
      <vt:variant>
        <vt:i4>0</vt:i4>
      </vt:variant>
      <vt:variant>
        <vt:i4>5</vt:i4>
      </vt:variant>
      <vt:variant>
        <vt:lpwstr/>
      </vt:variant>
      <vt:variant>
        <vt:lpwstr>_Toc340041076</vt:lpwstr>
      </vt:variant>
      <vt:variant>
        <vt:i4>1376311</vt:i4>
      </vt:variant>
      <vt:variant>
        <vt:i4>74</vt:i4>
      </vt:variant>
      <vt:variant>
        <vt:i4>0</vt:i4>
      </vt:variant>
      <vt:variant>
        <vt:i4>5</vt:i4>
      </vt:variant>
      <vt:variant>
        <vt:lpwstr/>
      </vt:variant>
      <vt:variant>
        <vt:lpwstr>_Toc340041075</vt:lpwstr>
      </vt:variant>
      <vt:variant>
        <vt:i4>1376311</vt:i4>
      </vt:variant>
      <vt:variant>
        <vt:i4>68</vt:i4>
      </vt:variant>
      <vt:variant>
        <vt:i4>0</vt:i4>
      </vt:variant>
      <vt:variant>
        <vt:i4>5</vt:i4>
      </vt:variant>
      <vt:variant>
        <vt:lpwstr/>
      </vt:variant>
      <vt:variant>
        <vt:lpwstr>_Toc340041074</vt:lpwstr>
      </vt:variant>
      <vt:variant>
        <vt:i4>1376311</vt:i4>
      </vt:variant>
      <vt:variant>
        <vt:i4>62</vt:i4>
      </vt:variant>
      <vt:variant>
        <vt:i4>0</vt:i4>
      </vt:variant>
      <vt:variant>
        <vt:i4>5</vt:i4>
      </vt:variant>
      <vt:variant>
        <vt:lpwstr/>
      </vt:variant>
      <vt:variant>
        <vt:lpwstr>_Toc340041073</vt:lpwstr>
      </vt:variant>
      <vt:variant>
        <vt:i4>1376311</vt:i4>
      </vt:variant>
      <vt:variant>
        <vt:i4>56</vt:i4>
      </vt:variant>
      <vt:variant>
        <vt:i4>0</vt:i4>
      </vt:variant>
      <vt:variant>
        <vt:i4>5</vt:i4>
      </vt:variant>
      <vt:variant>
        <vt:lpwstr/>
      </vt:variant>
      <vt:variant>
        <vt:lpwstr>_Toc340041072</vt:lpwstr>
      </vt:variant>
      <vt:variant>
        <vt:i4>1376311</vt:i4>
      </vt:variant>
      <vt:variant>
        <vt:i4>50</vt:i4>
      </vt:variant>
      <vt:variant>
        <vt:i4>0</vt:i4>
      </vt:variant>
      <vt:variant>
        <vt:i4>5</vt:i4>
      </vt:variant>
      <vt:variant>
        <vt:lpwstr/>
      </vt:variant>
      <vt:variant>
        <vt:lpwstr>_Toc340041071</vt:lpwstr>
      </vt:variant>
      <vt:variant>
        <vt:i4>1376311</vt:i4>
      </vt:variant>
      <vt:variant>
        <vt:i4>44</vt:i4>
      </vt:variant>
      <vt:variant>
        <vt:i4>0</vt:i4>
      </vt:variant>
      <vt:variant>
        <vt:i4>5</vt:i4>
      </vt:variant>
      <vt:variant>
        <vt:lpwstr/>
      </vt:variant>
      <vt:variant>
        <vt:lpwstr>_Toc340041070</vt:lpwstr>
      </vt:variant>
      <vt:variant>
        <vt:i4>1310775</vt:i4>
      </vt:variant>
      <vt:variant>
        <vt:i4>38</vt:i4>
      </vt:variant>
      <vt:variant>
        <vt:i4>0</vt:i4>
      </vt:variant>
      <vt:variant>
        <vt:i4>5</vt:i4>
      </vt:variant>
      <vt:variant>
        <vt:lpwstr/>
      </vt:variant>
      <vt:variant>
        <vt:lpwstr>_Toc340041069</vt:lpwstr>
      </vt:variant>
      <vt:variant>
        <vt:i4>1310775</vt:i4>
      </vt:variant>
      <vt:variant>
        <vt:i4>32</vt:i4>
      </vt:variant>
      <vt:variant>
        <vt:i4>0</vt:i4>
      </vt:variant>
      <vt:variant>
        <vt:i4>5</vt:i4>
      </vt:variant>
      <vt:variant>
        <vt:lpwstr/>
      </vt:variant>
      <vt:variant>
        <vt:lpwstr>_Toc340041068</vt:lpwstr>
      </vt:variant>
      <vt:variant>
        <vt:i4>1310775</vt:i4>
      </vt:variant>
      <vt:variant>
        <vt:i4>26</vt:i4>
      </vt:variant>
      <vt:variant>
        <vt:i4>0</vt:i4>
      </vt:variant>
      <vt:variant>
        <vt:i4>5</vt:i4>
      </vt:variant>
      <vt:variant>
        <vt:lpwstr/>
      </vt:variant>
      <vt:variant>
        <vt:lpwstr>_Toc340041067</vt:lpwstr>
      </vt:variant>
      <vt:variant>
        <vt:i4>1310775</vt:i4>
      </vt:variant>
      <vt:variant>
        <vt:i4>20</vt:i4>
      </vt:variant>
      <vt:variant>
        <vt:i4>0</vt:i4>
      </vt:variant>
      <vt:variant>
        <vt:i4>5</vt:i4>
      </vt:variant>
      <vt:variant>
        <vt:lpwstr/>
      </vt:variant>
      <vt:variant>
        <vt:lpwstr>_Toc340041066</vt:lpwstr>
      </vt:variant>
      <vt:variant>
        <vt:i4>1310775</vt:i4>
      </vt:variant>
      <vt:variant>
        <vt:i4>14</vt:i4>
      </vt:variant>
      <vt:variant>
        <vt:i4>0</vt:i4>
      </vt:variant>
      <vt:variant>
        <vt:i4>5</vt:i4>
      </vt:variant>
      <vt:variant>
        <vt:lpwstr/>
      </vt:variant>
      <vt:variant>
        <vt:lpwstr>_Toc340041065</vt:lpwstr>
      </vt:variant>
      <vt:variant>
        <vt:i4>1310775</vt:i4>
      </vt:variant>
      <vt:variant>
        <vt:i4>8</vt:i4>
      </vt:variant>
      <vt:variant>
        <vt:i4>0</vt:i4>
      </vt:variant>
      <vt:variant>
        <vt:i4>5</vt:i4>
      </vt:variant>
      <vt:variant>
        <vt:lpwstr/>
      </vt:variant>
      <vt:variant>
        <vt:lpwstr>_Toc340041064</vt:lpwstr>
      </vt:variant>
      <vt:variant>
        <vt:i4>196613</vt:i4>
      </vt:variant>
      <vt:variant>
        <vt:i4>2</vt:i4>
      </vt:variant>
      <vt:variant>
        <vt:i4>0</vt:i4>
      </vt:variant>
      <vt:variant>
        <vt:i4>5</vt:i4>
      </vt:variant>
      <vt:variant>
        <vt:lpwstr>../../../Blue2/Builds/13.5/13.5 Sprint 6/Blue2_CA_PV_Deployment_Instructions_Sprint6.doc</vt:lpwstr>
      </vt:variant>
      <vt:variant>
        <vt:lpwstr>_Toc340041063</vt:lpwstr>
      </vt:variant>
      <vt:variant>
        <vt:i4>2162764</vt:i4>
      </vt:variant>
      <vt:variant>
        <vt:i4>9</vt:i4>
      </vt:variant>
      <vt:variant>
        <vt:i4>0</vt:i4>
      </vt:variant>
      <vt:variant>
        <vt:i4>5</vt:i4>
      </vt:variant>
      <vt:variant>
        <vt:lpwstr>mailto:ippt.helpdesk@bcbsa.com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Blue2 Release 3.1 Iteration 02</dc:title>
  <dc:subject>Blue2</dc:subject>
  <dc:creator>Mallavalli, Balakrishna</dc:creator>
  <cp:lastModifiedBy>Mangalagiri, Bhavana - Contingent Worker</cp:lastModifiedBy>
  <cp:revision>3</cp:revision>
  <cp:lastPrinted>2008-06-09T17:56:00Z</cp:lastPrinted>
  <dcterms:created xsi:type="dcterms:W3CDTF">2018-10-05T18:01:00Z</dcterms:created>
  <dcterms:modified xsi:type="dcterms:W3CDTF">2018-10-05T18:02:00Z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DA Document Type">
    <vt:lpwstr>Report</vt:lpwstr>
  </property>
</Properties>
</file>